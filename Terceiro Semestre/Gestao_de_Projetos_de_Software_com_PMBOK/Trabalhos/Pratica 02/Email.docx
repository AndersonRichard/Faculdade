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2C81" w14:paraId="3F52D5E8" w14:textId="77777777" w:rsidTr="00B22C81">
        <w:tc>
          <w:tcPr>
            <w:tcW w:w="8494" w:type="dxa"/>
            <w:shd w:val="clear" w:color="auto" w:fill="525252" w:themeFill="accent3" w:themeFillShade="80"/>
          </w:tcPr>
          <w:p w14:paraId="3DB762B7" w14:textId="1FF2B0CA" w:rsidR="00B22C81" w:rsidRPr="00B22C81" w:rsidRDefault="00B22C81" w:rsidP="00776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2C8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Template para envio de e-mail</w:t>
            </w:r>
          </w:p>
        </w:tc>
      </w:tr>
    </w:tbl>
    <w:p w14:paraId="7253D0DB" w14:textId="77777777" w:rsidR="000C52A3" w:rsidRDefault="000C52A3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5C4" w14:paraId="1466EB66" w14:textId="77777777" w:rsidTr="007765C4">
        <w:tc>
          <w:tcPr>
            <w:tcW w:w="8494" w:type="dxa"/>
          </w:tcPr>
          <w:p w14:paraId="3E245F40" w14:textId="305550C2" w:rsidR="007765C4" w:rsidRPr="00971AFB" w:rsidRDefault="007765C4" w:rsidP="00971A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Cliente (Externo)</w:t>
            </w:r>
          </w:p>
        </w:tc>
      </w:tr>
    </w:tbl>
    <w:p w14:paraId="506CFB15" w14:textId="77777777" w:rsidR="007765C4" w:rsidRDefault="007765C4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5C4" w14:paraId="60F51182" w14:textId="77777777" w:rsidTr="00C6311E">
        <w:trPr>
          <w:trHeight w:val="5176"/>
        </w:trPr>
        <w:tc>
          <w:tcPr>
            <w:tcW w:w="8494" w:type="dxa"/>
          </w:tcPr>
          <w:p w14:paraId="359B5CDC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Assunto: [Nome do Cliente] - [Assunto do E-mail]</w:t>
            </w:r>
          </w:p>
          <w:p w14:paraId="2446348C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AA36B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Prezado(a) [Nome do Cliente],</w:t>
            </w:r>
          </w:p>
          <w:p w14:paraId="143C216E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B3F77" w14:textId="58A49106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 xml:space="preserve">Espero que esta mensagem o encontre bem. Gostaria de compartilhar uma atualização importante sobre o projeto [Nome do Projeto] e obter seus comentários/opiniões sobre o assunto </w:t>
            </w: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[inserir</w:t>
            </w: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 xml:space="preserve"> resumo do assunto].</w:t>
            </w:r>
          </w:p>
          <w:p w14:paraId="331EB583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6310A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[Explicar os detalhes específicos sobre a entrega ou fazer a pergunta para o cliente.]</w:t>
            </w:r>
          </w:p>
          <w:p w14:paraId="20342D4B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A55DD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Por favor, reveja as informações fornecidas e, se possível, forneça seus comentários ou respostas até [data limite]. Sua opinião é extremamente valiosa para nós e nos ajudará a garantir que estejamos atendendo às suas expectativas.</w:t>
            </w:r>
          </w:p>
          <w:p w14:paraId="637CBAED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C066A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Agradecemos antecipadamente pelo seu tempo e colaboração. Ficaremos felizes em responder a quaisquer perguntas adicionais que você possa ter.</w:t>
            </w:r>
          </w:p>
          <w:p w14:paraId="252EF510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C3783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Atenciosamente,</w:t>
            </w:r>
          </w:p>
          <w:p w14:paraId="596A681E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[Seu Nome]</w:t>
            </w:r>
          </w:p>
          <w:p w14:paraId="62292455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[Cargo/Departamento]</w:t>
            </w:r>
          </w:p>
          <w:p w14:paraId="49C9E222" w14:textId="5F63BE1F" w:rsidR="007765C4" w:rsidRDefault="00C6311E" w:rsidP="00C63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[Informações de Contato]</w:t>
            </w:r>
          </w:p>
        </w:tc>
      </w:tr>
    </w:tbl>
    <w:p w14:paraId="0C42C954" w14:textId="77777777" w:rsidR="00B22C81" w:rsidRDefault="00B22C81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C9B7D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A9C38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DFC8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404E6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A2F44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33C9F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C91F8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4D4D3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2C49E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891F3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64965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B40D0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8FB41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F00C2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051DC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55457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2053D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DDE9A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F387B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C30F1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671F5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EE96C" w14:textId="77777777" w:rsidR="00C6311E" w:rsidRDefault="00C6311E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5C4" w14:paraId="288A9001" w14:textId="77777777" w:rsidTr="00453700">
        <w:tc>
          <w:tcPr>
            <w:tcW w:w="8494" w:type="dxa"/>
            <w:shd w:val="clear" w:color="auto" w:fill="525252" w:themeFill="accent3" w:themeFillShade="80"/>
          </w:tcPr>
          <w:p w14:paraId="0F5AC6D5" w14:textId="77777777" w:rsidR="007765C4" w:rsidRPr="00B22C81" w:rsidRDefault="007765C4" w:rsidP="004537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2C8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Template para envio de e-mail</w:t>
            </w:r>
          </w:p>
        </w:tc>
      </w:tr>
    </w:tbl>
    <w:p w14:paraId="66C339CC" w14:textId="77777777" w:rsidR="007765C4" w:rsidRDefault="007765C4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5C4" w14:paraId="45F33C65" w14:textId="77777777" w:rsidTr="00453700">
        <w:tc>
          <w:tcPr>
            <w:tcW w:w="8494" w:type="dxa"/>
          </w:tcPr>
          <w:p w14:paraId="6A8D333B" w14:textId="4CFEA396" w:rsidR="007765C4" w:rsidRDefault="007765C4" w:rsidP="00453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Organização (Interno)</w:t>
            </w:r>
          </w:p>
        </w:tc>
      </w:tr>
    </w:tbl>
    <w:p w14:paraId="1F60BFFE" w14:textId="77777777" w:rsidR="007765C4" w:rsidRDefault="007765C4" w:rsidP="007765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65C4" w14:paraId="16FB401F" w14:textId="77777777" w:rsidTr="007765C4">
        <w:trPr>
          <w:trHeight w:val="4441"/>
        </w:trPr>
        <w:tc>
          <w:tcPr>
            <w:tcW w:w="8494" w:type="dxa"/>
          </w:tcPr>
          <w:p w14:paraId="7DE4E934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Assunto: Atualização de Projeto - [Nome do Projeto]</w:t>
            </w:r>
          </w:p>
          <w:p w14:paraId="51D37317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4B338" w14:textId="5A98B37A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Olá, equipe</w:t>
            </w:r>
          </w:p>
          <w:p w14:paraId="14DC1E13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Espero que este e-mail encontre todos vocês bem. Gostaria de compartilhar uma atualização sobre o projeto [Nome do Projeto]:</w:t>
            </w:r>
          </w:p>
          <w:p w14:paraId="5B7A7141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7A6DB" w14:textId="7FEFB643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 xml:space="preserve">[Inserir pontos-chave sobre o andamento do projeto, como marcos alcançados, tarefas concluídas, problemas </w:t>
            </w: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encontrados etc.</w:t>
            </w: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4A8C3AC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[Adicionar informações relevantes sobre próximas etapas, prazos e atribuição de tarefas, se aplicável.]</w:t>
            </w:r>
          </w:p>
          <w:p w14:paraId="69678C73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[Incluir qualquer outra informação importante ou solicitações específicas para a equipe.]</w:t>
            </w:r>
          </w:p>
          <w:p w14:paraId="4484185B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Se houver alguma dúvida ou preocupação, por favor, não hesite em entrar em contato comigo. Vamos trabalhar juntos para alcançar nossos objetivos. Obrigado pelo esforço contínuo de todos.</w:t>
            </w:r>
          </w:p>
          <w:p w14:paraId="1AA72936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4C167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Atenciosamente,</w:t>
            </w:r>
          </w:p>
          <w:p w14:paraId="77DC5C83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[Seu Nome]</w:t>
            </w:r>
          </w:p>
          <w:p w14:paraId="5BD61476" w14:textId="77777777" w:rsidR="00C6311E" w:rsidRPr="00C6311E" w:rsidRDefault="00C6311E" w:rsidP="00C631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[Cargo/Departamento]</w:t>
            </w:r>
          </w:p>
          <w:p w14:paraId="5DB229D2" w14:textId="3EDBCAE9" w:rsidR="007765C4" w:rsidRDefault="00C6311E" w:rsidP="00C63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11E">
              <w:rPr>
                <w:rFonts w:ascii="Times New Roman" w:hAnsi="Times New Roman" w:cs="Times New Roman"/>
                <w:sz w:val="24"/>
                <w:szCs w:val="24"/>
              </w:rPr>
              <w:t>[Informações de Contato]</w:t>
            </w:r>
          </w:p>
        </w:tc>
      </w:tr>
    </w:tbl>
    <w:p w14:paraId="23445417" w14:textId="77777777" w:rsidR="007765C4" w:rsidRDefault="007765C4" w:rsidP="00C6311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765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E98C" w14:textId="77777777" w:rsidR="008D5F41" w:rsidRDefault="008D5F41" w:rsidP="00921A75">
      <w:pPr>
        <w:spacing w:after="0" w:line="240" w:lineRule="auto"/>
      </w:pPr>
      <w:r>
        <w:separator/>
      </w:r>
    </w:p>
  </w:endnote>
  <w:endnote w:type="continuationSeparator" w:id="0">
    <w:p w14:paraId="40C5E66E" w14:textId="77777777" w:rsidR="008D5F41" w:rsidRDefault="008D5F41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94A1" w14:textId="77777777" w:rsidR="008D5F41" w:rsidRDefault="008D5F41" w:rsidP="00921A75">
      <w:pPr>
        <w:spacing w:after="0" w:line="240" w:lineRule="auto"/>
      </w:pPr>
      <w:r>
        <w:separator/>
      </w:r>
    </w:p>
  </w:footnote>
  <w:footnote w:type="continuationSeparator" w:id="0">
    <w:p w14:paraId="414A59B4" w14:textId="77777777" w:rsidR="008D5F41" w:rsidRDefault="008D5F41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B7D0A"/>
    <w:rsid w:val="003E7B52"/>
    <w:rsid w:val="004513A5"/>
    <w:rsid w:val="00466072"/>
    <w:rsid w:val="0048446B"/>
    <w:rsid w:val="004E0B80"/>
    <w:rsid w:val="00502244"/>
    <w:rsid w:val="005141D9"/>
    <w:rsid w:val="005B48FD"/>
    <w:rsid w:val="005D63C5"/>
    <w:rsid w:val="005E3611"/>
    <w:rsid w:val="00616813"/>
    <w:rsid w:val="006B2CC7"/>
    <w:rsid w:val="006F32D8"/>
    <w:rsid w:val="006F40CA"/>
    <w:rsid w:val="0070064F"/>
    <w:rsid w:val="00705045"/>
    <w:rsid w:val="00713C63"/>
    <w:rsid w:val="0073106E"/>
    <w:rsid w:val="007765C4"/>
    <w:rsid w:val="007D0408"/>
    <w:rsid w:val="00887E6F"/>
    <w:rsid w:val="008D5F41"/>
    <w:rsid w:val="00921A75"/>
    <w:rsid w:val="009573F6"/>
    <w:rsid w:val="00971AFB"/>
    <w:rsid w:val="009F22F7"/>
    <w:rsid w:val="00A43721"/>
    <w:rsid w:val="00A63D50"/>
    <w:rsid w:val="00AD37B9"/>
    <w:rsid w:val="00B22C81"/>
    <w:rsid w:val="00BB57B7"/>
    <w:rsid w:val="00C35AE3"/>
    <w:rsid w:val="00C6311E"/>
    <w:rsid w:val="00C75E41"/>
    <w:rsid w:val="00CB62FD"/>
    <w:rsid w:val="00E51070"/>
    <w:rsid w:val="00E82341"/>
    <w:rsid w:val="00EC09E5"/>
    <w:rsid w:val="00EE10A1"/>
    <w:rsid w:val="00EE5899"/>
    <w:rsid w:val="00F3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103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57</cp:revision>
  <dcterms:created xsi:type="dcterms:W3CDTF">2023-05-24T23:02:00Z</dcterms:created>
  <dcterms:modified xsi:type="dcterms:W3CDTF">2023-05-27T19:51:00Z</dcterms:modified>
</cp:coreProperties>
</file>