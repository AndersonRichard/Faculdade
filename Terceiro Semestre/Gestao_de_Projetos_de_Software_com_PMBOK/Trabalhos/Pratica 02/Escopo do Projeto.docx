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4D4F6B3F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3E2284DA" w14:textId="77777777" w:rsidR="009357EE" w:rsidRPr="00E6521B" w:rsidRDefault="009357EE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color w:val="FFFFFF" w:themeColor="background1"/>
                <w:sz w:val="32"/>
                <w:szCs w:val="32"/>
              </w:rPr>
              <w:t>ESCOPO DO PROJETO</w:t>
            </w:r>
          </w:p>
        </w:tc>
      </w:tr>
    </w:tbl>
    <w:p w14:paraId="7AD237BC" w14:textId="77777777" w:rsidR="009357EE" w:rsidRPr="00E6521B" w:rsidRDefault="009357EE" w:rsidP="009357EE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57EE" w:rsidRPr="00E6521B" w14:paraId="71F0D218" w14:textId="77777777" w:rsidTr="008447FD">
        <w:tc>
          <w:tcPr>
            <w:tcW w:w="8494" w:type="dxa"/>
          </w:tcPr>
          <w:p w14:paraId="6DB11E0E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  <w:p w14:paraId="3EDAFB8B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7EE" w:rsidRPr="00E6521B" w14:paraId="43F7BFDD" w14:textId="77777777" w:rsidTr="008447FD">
        <w:tc>
          <w:tcPr>
            <w:tcW w:w="8494" w:type="dxa"/>
          </w:tcPr>
          <w:p w14:paraId="3EB8D150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Autoridade ou Patrocinador:</w:t>
            </w:r>
          </w:p>
          <w:p w14:paraId="5342C7CC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57EE" w:rsidRPr="00E6521B" w14:paraId="67B3EE79" w14:textId="77777777" w:rsidTr="008447FD">
        <w:tc>
          <w:tcPr>
            <w:tcW w:w="8494" w:type="dxa"/>
          </w:tcPr>
          <w:p w14:paraId="12886A90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Número da Versão:</w:t>
            </w:r>
          </w:p>
          <w:p w14:paraId="166CD1A9" w14:textId="77777777" w:rsidR="009357EE" w:rsidRPr="00E6521B" w:rsidRDefault="009357EE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AF68A8" w14:textId="77777777" w:rsidR="009357EE" w:rsidRPr="00E6521B" w:rsidRDefault="009357EE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0973" w:rsidRPr="00E6521B" w14:paraId="4B2F41BD" w14:textId="77777777" w:rsidTr="008447FD">
        <w:tc>
          <w:tcPr>
            <w:tcW w:w="8494" w:type="dxa"/>
            <w:shd w:val="clear" w:color="auto" w:fill="C9C9C9" w:themeFill="accent3" w:themeFillTint="99"/>
          </w:tcPr>
          <w:p w14:paraId="7C044746" w14:textId="77777777" w:rsidR="003C0973" w:rsidRPr="00E6521B" w:rsidRDefault="003C0973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Informação de contato da organização</w:t>
            </w:r>
          </w:p>
        </w:tc>
      </w:tr>
    </w:tbl>
    <w:p w14:paraId="6EF9CC7E" w14:textId="77777777" w:rsidR="003C0973" w:rsidRPr="00E6521B" w:rsidRDefault="003C0973" w:rsidP="003C097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0973" w:rsidRPr="00E6521B" w14:paraId="3EEC72F4" w14:textId="77777777" w:rsidTr="008447FD">
        <w:tc>
          <w:tcPr>
            <w:tcW w:w="8494" w:type="dxa"/>
          </w:tcPr>
          <w:p w14:paraId="00270001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Nome:</w:t>
            </w:r>
          </w:p>
          <w:p w14:paraId="7337CE26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973" w:rsidRPr="00E6521B" w14:paraId="22BED5AC" w14:textId="77777777" w:rsidTr="008447FD">
        <w:tc>
          <w:tcPr>
            <w:tcW w:w="8494" w:type="dxa"/>
          </w:tcPr>
          <w:p w14:paraId="1002D921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</w:p>
          <w:p w14:paraId="58507C56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973" w:rsidRPr="00E6521B" w14:paraId="73633312" w14:textId="77777777" w:rsidTr="008447FD">
        <w:tc>
          <w:tcPr>
            <w:tcW w:w="8494" w:type="dxa"/>
          </w:tcPr>
          <w:p w14:paraId="0E17E694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Endereço eletrônico:</w:t>
            </w:r>
          </w:p>
          <w:p w14:paraId="45F56CFE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0973" w:rsidRPr="00E6521B" w14:paraId="0D5FB51F" w14:textId="77777777" w:rsidTr="008447FD">
        <w:tc>
          <w:tcPr>
            <w:tcW w:w="8494" w:type="dxa"/>
          </w:tcPr>
          <w:p w14:paraId="3FAB41D5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Gerente de Projetos:</w:t>
            </w:r>
          </w:p>
          <w:p w14:paraId="280971CE" w14:textId="77777777" w:rsidR="003C0973" w:rsidRPr="00E6521B" w:rsidRDefault="003C0973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F69B38" w14:textId="77777777" w:rsidR="00E6521B" w:rsidRPr="00E6521B" w:rsidRDefault="00E6521B" w:rsidP="00E6521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21B" w:rsidRPr="00E6521B" w14:paraId="30BF1E68" w14:textId="77777777" w:rsidTr="008447FD">
        <w:tc>
          <w:tcPr>
            <w:tcW w:w="2831" w:type="dxa"/>
            <w:shd w:val="clear" w:color="auto" w:fill="C9C9C9" w:themeFill="accent3" w:themeFillTint="99"/>
          </w:tcPr>
          <w:p w14:paraId="3FADB785" w14:textId="77777777" w:rsidR="00E6521B" w:rsidRPr="004835C6" w:rsidRDefault="00E6521B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de início</w:t>
            </w:r>
          </w:p>
        </w:tc>
        <w:tc>
          <w:tcPr>
            <w:tcW w:w="2831" w:type="dxa"/>
            <w:shd w:val="clear" w:color="auto" w:fill="C9C9C9" w:themeFill="accent3" w:themeFillTint="99"/>
          </w:tcPr>
          <w:p w14:paraId="066643C2" w14:textId="77777777" w:rsidR="00E6521B" w:rsidRPr="004835C6" w:rsidRDefault="00E6521B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final</w:t>
            </w:r>
          </w:p>
        </w:tc>
        <w:tc>
          <w:tcPr>
            <w:tcW w:w="2832" w:type="dxa"/>
            <w:shd w:val="clear" w:color="auto" w:fill="C9C9C9" w:themeFill="accent3" w:themeFillTint="99"/>
          </w:tcPr>
          <w:p w14:paraId="1C42262C" w14:textId="77777777" w:rsidR="00E6521B" w:rsidRPr="004835C6" w:rsidRDefault="00E6521B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8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Duração do projeto</w:t>
            </w:r>
          </w:p>
        </w:tc>
      </w:tr>
      <w:tr w:rsidR="00E6521B" w:rsidRPr="00E6521B" w14:paraId="7ECE1889" w14:textId="77777777" w:rsidTr="008447FD">
        <w:tc>
          <w:tcPr>
            <w:tcW w:w="2831" w:type="dxa"/>
          </w:tcPr>
          <w:p w14:paraId="2EFE4D01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6CDCF54E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73BB9849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8E852A" w14:textId="77777777" w:rsidR="00E6521B" w:rsidRPr="00E6521B" w:rsidRDefault="00E6521B" w:rsidP="00E6521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21B" w:rsidRPr="00E6521B" w14:paraId="7FC8C3B3" w14:textId="77777777" w:rsidTr="00380E87">
        <w:tc>
          <w:tcPr>
            <w:tcW w:w="8494" w:type="dxa"/>
            <w:gridSpan w:val="3"/>
            <w:shd w:val="clear" w:color="auto" w:fill="C9C9C9" w:themeFill="accent3" w:themeFillTint="99"/>
          </w:tcPr>
          <w:p w14:paraId="449769F5" w14:textId="77777777" w:rsidR="00E6521B" w:rsidRPr="00E6521B" w:rsidRDefault="00E6521B" w:rsidP="008447F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835C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EQUIPE DO PROJETO</w:t>
            </w:r>
          </w:p>
        </w:tc>
      </w:tr>
      <w:tr w:rsidR="00E6521B" w:rsidRPr="00E6521B" w14:paraId="53DCB958" w14:textId="77777777" w:rsidTr="008447FD">
        <w:tc>
          <w:tcPr>
            <w:tcW w:w="2831" w:type="dxa"/>
          </w:tcPr>
          <w:p w14:paraId="5408B937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Nome/Título:</w:t>
            </w:r>
          </w:p>
        </w:tc>
        <w:tc>
          <w:tcPr>
            <w:tcW w:w="2831" w:type="dxa"/>
          </w:tcPr>
          <w:p w14:paraId="6DB65150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Telefone:</w:t>
            </w:r>
          </w:p>
        </w:tc>
        <w:tc>
          <w:tcPr>
            <w:tcW w:w="2832" w:type="dxa"/>
          </w:tcPr>
          <w:p w14:paraId="065A5E35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sz w:val="24"/>
                <w:szCs w:val="24"/>
              </w:rPr>
              <w:t>Email:</w:t>
            </w:r>
          </w:p>
        </w:tc>
      </w:tr>
      <w:tr w:rsidR="00E6521B" w:rsidRPr="00E6521B" w14:paraId="2843E0C3" w14:textId="77777777" w:rsidTr="008447FD">
        <w:tc>
          <w:tcPr>
            <w:tcW w:w="2831" w:type="dxa"/>
          </w:tcPr>
          <w:p w14:paraId="55BF579C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1" w:type="dxa"/>
          </w:tcPr>
          <w:p w14:paraId="2890D211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2" w:type="dxa"/>
          </w:tcPr>
          <w:p w14:paraId="56D79A36" w14:textId="77777777" w:rsidR="00E6521B" w:rsidRPr="00E6521B" w:rsidRDefault="00E6521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F1255D5" w14:textId="77777777" w:rsidR="00E6521B" w:rsidRPr="00E6521B" w:rsidRDefault="00E6521B" w:rsidP="00E652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DB2CC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70393704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49D0F44E" w14:textId="77777777" w:rsidR="00F75CAB" w:rsidRPr="008B7F4D" w:rsidRDefault="00F75CAB" w:rsidP="00F75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bookmarkStart w:id="0" w:name="_Hlk136026083"/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Justificativa do Projeto</w:t>
            </w:r>
          </w:p>
        </w:tc>
      </w:tr>
      <w:bookmarkEnd w:id="0"/>
    </w:tbl>
    <w:p w14:paraId="5F031A16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1F82B40B" w14:textId="77777777" w:rsidTr="007F7000">
        <w:trPr>
          <w:trHeight w:val="1417"/>
        </w:trPr>
        <w:tc>
          <w:tcPr>
            <w:tcW w:w="8494" w:type="dxa"/>
          </w:tcPr>
          <w:p w14:paraId="150C9A28" w14:textId="77777777" w:rsidR="00F75CAB" w:rsidRPr="007F7000" w:rsidRDefault="00F75CA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23DB13E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14454062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13C55471" w14:textId="77777777" w:rsidR="00F75CAB" w:rsidRPr="008B7F4D" w:rsidRDefault="00F75CAB" w:rsidP="00F75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Stakeholders do Projeto</w:t>
            </w:r>
          </w:p>
        </w:tc>
      </w:tr>
    </w:tbl>
    <w:p w14:paraId="6BEF11B5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57C325A7" w14:textId="77777777" w:rsidTr="007F7000">
        <w:trPr>
          <w:trHeight w:val="1417"/>
        </w:trPr>
        <w:tc>
          <w:tcPr>
            <w:tcW w:w="8494" w:type="dxa"/>
          </w:tcPr>
          <w:p w14:paraId="4D8739D9" w14:textId="77777777" w:rsidR="00F75CAB" w:rsidRPr="007F7000" w:rsidRDefault="00F75CA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F82950" w14:textId="77777777" w:rsidR="00F75CAB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8F798" w14:textId="77777777" w:rsidR="007F7000" w:rsidRDefault="007F7000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9F9610" w14:textId="77777777" w:rsidR="007F7000" w:rsidRDefault="007F7000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95D21" w14:textId="77777777" w:rsidR="007F7000" w:rsidRDefault="007F7000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029CF60F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0755D36F" w14:textId="77777777" w:rsidR="00F75CAB" w:rsidRPr="008B7F4D" w:rsidRDefault="00F75CAB" w:rsidP="00F75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Entregas do Projeto</w:t>
            </w:r>
          </w:p>
        </w:tc>
      </w:tr>
    </w:tbl>
    <w:p w14:paraId="0B7ABC7D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0293599A" w14:textId="77777777" w:rsidTr="008447FD">
        <w:trPr>
          <w:trHeight w:val="1134"/>
        </w:trPr>
        <w:tc>
          <w:tcPr>
            <w:tcW w:w="8494" w:type="dxa"/>
          </w:tcPr>
          <w:p w14:paraId="7E9DB0C4" w14:textId="77777777" w:rsidR="00F75CAB" w:rsidRPr="007F7000" w:rsidRDefault="00F75CA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E108F0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2E97E60D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741D9988" w14:textId="77777777" w:rsidR="00F75CAB" w:rsidRPr="008B7F4D" w:rsidRDefault="00F75CAB" w:rsidP="00F75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Exclusões do Projeto</w:t>
            </w:r>
          </w:p>
        </w:tc>
      </w:tr>
    </w:tbl>
    <w:p w14:paraId="2A383DBF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4D64B2BA" w14:textId="77777777" w:rsidTr="008447FD">
        <w:trPr>
          <w:trHeight w:val="1134"/>
        </w:trPr>
        <w:tc>
          <w:tcPr>
            <w:tcW w:w="8494" w:type="dxa"/>
          </w:tcPr>
          <w:p w14:paraId="4AA5957D" w14:textId="77777777" w:rsidR="00F75CAB" w:rsidRPr="007F7000" w:rsidRDefault="00F75CA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3F721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3DFA098C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62DC7179" w14:textId="77777777" w:rsidR="00F75CAB" w:rsidRPr="008B7F4D" w:rsidRDefault="00F75CAB" w:rsidP="00F75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Critérios de aceitação</w:t>
            </w:r>
          </w:p>
        </w:tc>
      </w:tr>
    </w:tbl>
    <w:p w14:paraId="7FB76ACA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2CBC72E6" w14:textId="77777777" w:rsidTr="008447FD">
        <w:trPr>
          <w:trHeight w:val="1134"/>
        </w:trPr>
        <w:tc>
          <w:tcPr>
            <w:tcW w:w="8494" w:type="dxa"/>
          </w:tcPr>
          <w:p w14:paraId="3A88CA0F" w14:textId="77777777" w:rsidR="00F75CAB" w:rsidRPr="007F7000" w:rsidRDefault="00F75CA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AC5212C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42B0349B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57967916" w14:textId="77777777" w:rsidR="00F75CAB" w:rsidRPr="008B7F4D" w:rsidRDefault="00F75CAB" w:rsidP="00F75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Restrições</w:t>
            </w:r>
          </w:p>
        </w:tc>
      </w:tr>
    </w:tbl>
    <w:p w14:paraId="6E3D1C73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7D6F49C7" w14:textId="77777777" w:rsidTr="008447FD">
        <w:trPr>
          <w:trHeight w:val="1134"/>
        </w:trPr>
        <w:tc>
          <w:tcPr>
            <w:tcW w:w="8494" w:type="dxa"/>
          </w:tcPr>
          <w:p w14:paraId="39794C42" w14:textId="77777777" w:rsidR="00F75CAB" w:rsidRPr="007F7000" w:rsidRDefault="00F75CA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75D063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7D1D2EDD" w14:textId="77777777" w:rsidTr="008447FD">
        <w:tc>
          <w:tcPr>
            <w:tcW w:w="8494" w:type="dxa"/>
            <w:shd w:val="clear" w:color="auto" w:fill="525252" w:themeFill="accent3" w:themeFillShade="80"/>
          </w:tcPr>
          <w:p w14:paraId="29C81D6A" w14:textId="77777777" w:rsidR="00F75CAB" w:rsidRPr="008B7F4D" w:rsidRDefault="00F75CAB" w:rsidP="00F75CA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  <w:r w:rsidRPr="00645377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Riscos</w:t>
            </w:r>
          </w:p>
        </w:tc>
      </w:tr>
    </w:tbl>
    <w:p w14:paraId="2FB533D1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5CAB" w14:paraId="5016CB4C" w14:textId="77777777" w:rsidTr="008447FD">
        <w:trPr>
          <w:trHeight w:val="1134"/>
        </w:trPr>
        <w:tc>
          <w:tcPr>
            <w:tcW w:w="8494" w:type="dxa"/>
          </w:tcPr>
          <w:p w14:paraId="5591A93F" w14:textId="77777777" w:rsidR="00F75CAB" w:rsidRPr="007F7000" w:rsidRDefault="00F75CAB" w:rsidP="008447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8214A7" w14:textId="77777777" w:rsidR="00F75CAB" w:rsidRPr="007F7000" w:rsidRDefault="00F75CAB" w:rsidP="00F75C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2433F" w14:textId="77777777" w:rsidR="003C0973" w:rsidRPr="00E6521B" w:rsidRDefault="003C097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43721" w:rsidRPr="00E6521B" w14:paraId="7A3A4619" w14:textId="77777777" w:rsidTr="00A43721">
        <w:trPr>
          <w:trHeight w:val="953"/>
        </w:trPr>
        <w:tc>
          <w:tcPr>
            <w:tcW w:w="4247" w:type="dxa"/>
          </w:tcPr>
          <w:p w14:paraId="33BE1F33" w14:textId="77777777" w:rsidR="00A43721" w:rsidRPr="00E6521B" w:rsidRDefault="00A43721" w:rsidP="0078165C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BFBF45" w14:textId="77777777" w:rsidR="00A43721" w:rsidRPr="00E6521B" w:rsidRDefault="00A43721" w:rsidP="0078165C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198872" w14:textId="6E1D11B5" w:rsidR="00A43721" w:rsidRPr="00E6521B" w:rsidRDefault="00A43721" w:rsidP="0078165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30867F80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609430BD" w14:textId="2BE0F810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4247" w:type="dxa"/>
          </w:tcPr>
          <w:p w14:paraId="40DBD65C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47CC1BC" w14:textId="77777777" w:rsidR="00A43721" w:rsidRPr="00E6521B" w:rsidRDefault="00A43721" w:rsidP="00A43721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211905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Local</w:t>
            </w:r>
          </w:p>
          <w:p w14:paraId="7DC9B8D8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_____/_____/_____</w:t>
            </w:r>
          </w:p>
          <w:p w14:paraId="3EC5231D" w14:textId="77777777" w:rsidR="00A43721" w:rsidRPr="00E6521B" w:rsidRDefault="00A43721" w:rsidP="00A4372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  <w:p w14:paraId="7497AFA5" w14:textId="36201B18" w:rsidR="00A43721" w:rsidRPr="00E6521B" w:rsidRDefault="00A43721" w:rsidP="00A4372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CE84F2" w14:textId="77777777" w:rsidR="000C52A3" w:rsidRPr="00E6521B" w:rsidRDefault="000C52A3" w:rsidP="000C52A3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C52A3" w:rsidRPr="00E6521B" w14:paraId="22BE450C" w14:textId="77777777" w:rsidTr="00A43721">
        <w:trPr>
          <w:trHeight w:val="953"/>
        </w:trPr>
        <w:tc>
          <w:tcPr>
            <w:tcW w:w="4247" w:type="dxa"/>
          </w:tcPr>
          <w:p w14:paraId="70C97677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D2F6E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0EB00" w14:textId="7777777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Gerente do Projeto</w:t>
            </w:r>
          </w:p>
          <w:p w14:paraId="39630798" w14:textId="09962DC1" w:rsidR="000C52A3" w:rsidRPr="00E6521B" w:rsidRDefault="000C52A3" w:rsidP="000C52A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13F0C8" w14:textId="77777777" w:rsidR="000C52A3" w:rsidRPr="00E6521B" w:rsidRDefault="000C52A3" w:rsidP="00A43721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8443EB" w14:textId="77777777" w:rsidR="000C52A3" w:rsidRPr="00E6521B" w:rsidRDefault="000C52A3" w:rsidP="000C52A3">
            <w:pPr>
              <w:pBdr>
                <w:bottom w:val="single" w:sz="12" w:space="1" w:color="auto"/>
              </w:pBd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71E33" w14:textId="02F99507" w:rsidR="000C52A3" w:rsidRPr="00E6521B" w:rsidRDefault="000C52A3" w:rsidP="000C52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521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Autoridade/Patrocinador</w:t>
            </w:r>
          </w:p>
        </w:tc>
      </w:tr>
    </w:tbl>
    <w:p w14:paraId="7253D0DB" w14:textId="77777777" w:rsidR="000C52A3" w:rsidRPr="00E6521B" w:rsidRDefault="000C52A3" w:rsidP="00A4372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0C52A3" w:rsidRPr="00E6521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38F0A" w14:textId="77777777" w:rsidR="00CA3279" w:rsidRDefault="00CA3279" w:rsidP="00921A75">
      <w:pPr>
        <w:spacing w:after="0" w:line="240" w:lineRule="auto"/>
      </w:pPr>
      <w:r>
        <w:separator/>
      </w:r>
    </w:p>
  </w:endnote>
  <w:endnote w:type="continuationSeparator" w:id="0">
    <w:p w14:paraId="6AB7F522" w14:textId="77777777" w:rsidR="00CA3279" w:rsidRDefault="00CA3279" w:rsidP="0092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CFFEB" w14:textId="4C520509" w:rsidR="00921A75" w:rsidRDefault="00921A75">
    <w:pPr>
      <w:pStyle w:val="Foot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198132C" wp14:editId="3EF78ECA">
              <wp:simplePos x="0" y="0"/>
              <wp:positionH relativeFrom="page">
                <wp:posOffset>-1282065</wp:posOffset>
              </wp:positionH>
              <wp:positionV relativeFrom="topMargin">
                <wp:posOffset>9911715</wp:posOffset>
              </wp:positionV>
              <wp:extent cx="8977525" cy="1508760"/>
              <wp:effectExtent l="0" t="0" r="0" b="0"/>
              <wp:wrapNone/>
              <wp:docPr id="1938166829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154216993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954082488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338229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78439897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428833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634D24" id="Group 2" o:spid="_x0000_s1026" style="position:absolute;margin-left:-100.95pt;margin-top:780.45pt;width:706.9pt;height:118.8pt;rotation:180;z-index:-251655168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A981" w14:textId="77777777" w:rsidR="00CA3279" w:rsidRDefault="00CA3279" w:rsidP="00921A75">
      <w:pPr>
        <w:spacing w:after="0" w:line="240" w:lineRule="auto"/>
      </w:pPr>
      <w:r>
        <w:separator/>
      </w:r>
    </w:p>
  </w:footnote>
  <w:footnote w:type="continuationSeparator" w:id="0">
    <w:p w14:paraId="140B2481" w14:textId="77777777" w:rsidR="00CA3279" w:rsidRDefault="00CA3279" w:rsidP="0092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ACC3" w14:textId="6FF835C2" w:rsidR="00921A75" w:rsidRDefault="00921A75">
    <w:pPr>
      <w:pStyle w:val="Header"/>
    </w:pPr>
    <w:r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D3006" wp14:editId="20335927">
              <wp:simplePos x="0" y="0"/>
              <wp:positionH relativeFrom="page">
                <wp:posOffset>-198120</wp:posOffset>
              </wp:positionH>
              <wp:positionV relativeFrom="topMargin">
                <wp:posOffset>-768985</wp:posOffset>
              </wp:positionV>
              <wp:extent cx="8977525" cy="1508760"/>
              <wp:effectExtent l="0" t="0" r="0" b="0"/>
              <wp:wrapNone/>
              <wp:docPr id="1043448568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977525" cy="1508760"/>
                        <a:chOff x="0" y="0"/>
                        <a:chExt cx="8977525" cy="1665514"/>
                      </a:xfrm>
                    </wpg:grpSpPr>
                    <wpg:grpSp>
                      <wpg:cNvPr id="168454727" name="Group 1"/>
                      <wpg:cNvGrpSpPr/>
                      <wpg:grpSpPr>
                        <a:xfrm>
                          <a:off x="3646714" y="0"/>
                          <a:ext cx="5330811" cy="1654629"/>
                          <a:chOff x="0" y="0"/>
                          <a:chExt cx="5330811" cy="2773135"/>
                        </a:xfrm>
                      </wpg:grpSpPr>
                      <wps:wsp>
                        <wps:cNvPr id="1767389535" name="Forma Livre: Forma 20"/>
                        <wps:cNvSpPr/>
                        <wps:spPr>
                          <a:xfrm>
                            <a:off x="0" y="0"/>
                            <a:ext cx="5324172" cy="277194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2606995" name="Forma livre: Forma 24"/>
                        <wps:cNvSpPr/>
                        <wps:spPr>
                          <a:xfrm>
                            <a:off x="1458686" y="1469572"/>
                            <a:ext cx="3872125" cy="1303563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305149939" name="Forma Livre: Forma 22"/>
                      <wps:cNvSpPr/>
                      <wps:spPr>
                        <a:xfrm>
                          <a:off x="0" y="751114"/>
                          <a:ext cx="8241347" cy="9144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75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5775715" name="Forma livre: Forma 23"/>
                      <wps:cNvSpPr/>
                      <wps:spPr>
                        <a:xfrm>
                          <a:off x="0" y="609600"/>
                          <a:ext cx="8241030" cy="68580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D1D509" id="Group 2" o:spid="_x0000_s1026" style="position:absolute;margin-left:-15.6pt;margin-top:-60.55pt;width:706.9pt;height:118.8pt;z-index:-251657216;mso-position-horizontal-relative:page;mso-position-vertical-relative:top-margin-area;mso-height-relative:margin" coordsize="89775,16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">
              <v:group id="Group 1" o:spid="_x0000_s1027" style="position:absolute;left:36467;width:53308;height:16546" coordsize="53308,2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">
                <v:shape id="Forma Livre: Forma 20" o:spid="_x0000_s1028" style="position:absolute;width:53241;height:27719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" path="m3869531,1359694v,,-489585,474345,-1509712,384810c1339691,1654969,936784,1180624,7144,1287304l7144,7144r3862387,l3869531,1359694xe" fillcolor="#b4c6e7 [1300]" stroked="f">
                  <v:stroke joinstyle="miter"/>
                  <v:path arrowok="t" o:connecttype="custom" o:connectlocs="5314361,2138893;3240943,2744226;9811,2025019;9811,11238;5314361,11238;5314361,2138893" o:connectangles="0,0,0,0,0,0"/>
                </v:shape>
                <v:shape id="Forma livre: Forma 24" o:spid="_x0000_s1029" style="position:absolute;left:14586;top:14695;width:38722;height:1303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" path="m7144,481489c380524,602456,751999,764381,1305401,812959,2325529,902494,2815114,428149,2815114,428149r,-421005c2332196,236696,1376839,568166,7144,481489xe" fillcolor="#b4c6e7 [1300]" stroked="f">
                  <v:stroke joinstyle="miter"/>
                  <v:path arrowok="t" o:connecttype="custom" o:connectlocs="9811,757415;1792820,1278841;3866239,673508;3866239,11238;9811,757415" o:connectangles="0,0,0,0,0"/>
                </v:shape>
              </v:group>
              <v:shape id="Forma Livre: Forma 22" o:spid="_x0000_s1030" style="position:absolute;top:7511;width:82413;height:9144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" path="m7144,1699736v,,1403032,618173,2927032,-215265c4459129,651986,5998369,893921,5998369,893921r,-886777l7144,7144r,1692592xe" fillcolor="#2f5496 [2404]" stroked="f">
                <v:stroke joinstyle="miter"/>
                <v:path arrowok="t" o:connecttype="custom" o:connectlocs="9811,807795;4029757,705491;8238077,424834;8238077,3395;9811,3395;9811,807795" o:connectangles="0,0,0,0,0,0"/>
              </v:shape>
              <v:shape id="Forma livre: Forma 23" o:spid="_x0000_s1031" style="position:absolute;top:6096;width:82410;height:685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" path="m7144,7144r,606742c647224,1034891,2136934,964406,3546634,574834,4882039,205264,5998369,893921,5998369,893921r,-886777l7144,7144xe" fillcolor="#1f3763 [1604]" stroked="f">
                <v:stroke joinstyle="miter"/>
                <v:path arrowok="t" o:connecttype="custom" o:connectlocs="9811,5414;9811,465261;4870711,435664;8237760,677498;8237760,5414;9811,5414" o:connectangles="0,0,0,0,0,0"/>
              </v:shape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3496"/>
    <w:multiLevelType w:val="hybridMultilevel"/>
    <w:tmpl w:val="B79EAACE"/>
    <w:lvl w:ilvl="0" w:tplc="1278CF16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044FCB"/>
    <w:multiLevelType w:val="hybridMultilevel"/>
    <w:tmpl w:val="1B2E2E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111F3"/>
    <w:multiLevelType w:val="hybridMultilevel"/>
    <w:tmpl w:val="1B2E2E88"/>
    <w:lvl w:ilvl="0" w:tplc="67A47B4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0822179">
    <w:abstractNumId w:val="2"/>
  </w:num>
  <w:num w:numId="2" w16cid:durableId="1771928670">
    <w:abstractNumId w:val="1"/>
  </w:num>
  <w:num w:numId="3" w16cid:durableId="24584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52"/>
    <w:rsid w:val="000B4CBA"/>
    <w:rsid w:val="000C13D6"/>
    <w:rsid w:val="000C52A3"/>
    <w:rsid w:val="001049A9"/>
    <w:rsid w:val="00140705"/>
    <w:rsid w:val="001602BF"/>
    <w:rsid w:val="001A0D82"/>
    <w:rsid w:val="002A4D26"/>
    <w:rsid w:val="00362F97"/>
    <w:rsid w:val="00380E87"/>
    <w:rsid w:val="003862BB"/>
    <w:rsid w:val="003B7D0A"/>
    <w:rsid w:val="003C0973"/>
    <w:rsid w:val="003E7B52"/>
    <w:rsid w:val="00466072"/>
    <w:rsid w:val="004835C6"/>
    <w:rsid w:val="0048446B"/>
    <w:rsid w:val="004E0B80"/>
    <w:rsid w:val="00502244"/>
    <w:rsid w:val="005141D9"/>
    <w:rsid w:val="005B48FD"/>
    <w:rsid w:val="005E3611"/>
    <w:rsid w:val="00616813"/>
    <w:rsid w:val="006B2CC7"/>
    <w:rsid w:val="006F32D8"/>
    <w:rsid w:val="006F40CA"/>
    <w:rsid w:val="0070064F"/>
    <w:rsid w:val="00705045"/>
    <w:rsid w:val="00713C63"/>
    <w:rsid w:val="0073106E"/>
    <w:rsid w:val="007F7000"/>
    <w:rsid w:val="00887E6F"/>
    <w:rsid w:val="00921A75"/>
    <w:rsid w:val="009357EE"/>
    <w:rsid w:val="009573F6"/>
    <w:rsid w:val="009F22F7"/>
    <w:rsid w:val="00A43721"/>
    <w:rsid w:val="00A63D50"/>
    <w:rsid w:val="00AB1657"/>
    <w:rsid w:val="00BB57B7"/>
    <w:rsid w:val="00C35AE3"/>
    <w:rsid w:val="00C75E41"/>
    <w:rsid w:val="00CA3279"/>
    <w:rsid w:val="00CB62FD"/>
    <w:rsid w:val="00E51070"/>
    <w:rsid w:val="00E6521B"/>
    <w:rsid w:val="00E82341"/>
    <w:rsid w:val="00EC09E5"/>
    <w:rsid w:val="00EC49BF"/>
    <w:rsid w:val="00EE10A1"/>
    <w:rsid w:val="00EE5899"/>
    <w:rsid w:val="00F75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51CC8"/>
  <w15:chartTrackingRefBased/>
  <w15:docId w15:val="{66552549-7169-4A9F-8931-6FECE874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B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A75"/>
  </w:style>
  <w:style w:type="paragraph" w:styleId="Footer">
    <w:name w:val="footer"/>
    <w:basedOn w:val="Normal"/>
    <w:link w:val="FooterChar"/>
    <w:uiPriority w:val="99"/>
    <w:unhideWhenUsed/>
    <w:rsid w:val="0092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a\Documents\Custom%20Office%20Templates\tap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06FB2-9C7F-4099-AC4B-6824C9936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tap2.dotx</Template>
  <TotalTime>9</TotalTime>
  <Pages>2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14</cp:revision>
  <dcterms:created xsi:type="dcterms:W3CDTF">2023-05-26T23:25:00Z</dcterms:created>
  <dcterms:modified xsi:type="dcterms:W3CDTF">2023-05-27T01:14:00Z</dcterms:modified>
</cp:coreProperties>
</file>