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0886" w14:textId="595B95EE" w:rsidR="00E8534F" w:rsidRDefault="00E8534F" w:rsidP="00E8534F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A3466" wp14:editId="72204EA4">
                <wp:simplePos x="0" y="0"/>
                <wp:positionH relativeFrom="page">
                  <wp:posOffset>899160</wp:posOffset>
                </wp:positionH>
                <wp:positionV relativeFrom="paragraph">
                  <wp:posOffset>1905</wp:posOffset>
                </wp:positionV>
                <wp:extent cx="8587740" cy="723900"/>
                <wp:effectExtent l="0" t="0" r="22860" b="19050"/>
                <wp:wrapNone/>
                <wp:docPr id="167748770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740" cy="7239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9A9B3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E85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ESTRUTURA ANALÍSTICA DO PROJETO</w:t>
                            </w:r>
                          </w:p>
                          <w:p w14:paraId="11D003DC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7430BB80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0C9620A1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766E6F2A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05ABA4AF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24D97BF5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46752A30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17E05885" w14:textId="77777777" w:rsid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  <w:p w14:paraId="14B09B12" w14:textId="77777777" w:rsidR="00E8534F" w:rsidRPr="00E8534F" w:rsidRDefault="00E8534F" w:rsidP="00E853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A3466" id="Rectangle: Rounded Corners 2" o:spid="_x0000_s1026" style="position:absolute;margin-left:70.8pt;margin-top:.15pt;width:676.2pt;height:57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" fillcolor="#525252 [1606]" strokecolor="black [1600]" strokeweight="1pt">
                <v:stroke joinstyle="miter"/>
                <v:textbox>
                  <w:txbxContent>
                    <w:p w14:paraId="3359A9B3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E8534F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ESTRUTURA ANALÍSTICA DO PROJETO</w:t>
                      </w:r>
                    </w:p>
                    <w:p w14:paraId="11D003DC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7430BB80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0C9620A1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766E6F2A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05ABA4AF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24D97BF5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46752A30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17E05885" w14:textId="77777777" w:rsid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  <w:p w14:paraId="14B09B12" w14:textId="77777777" w:rsidR="00E8534F" w:rsidRPr="00E8534F" w:rsidRDefault="00E8534F" w:rsidP="00E853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FC5DBD" wp14:editId="5EFA5B7F">
            <wp:simplePos x="0" y="0"/>
            <wp:positionH relativeFrom="margin">
              <wp:posOffset>6985</wp:posOffset>
            </wp:positionH>
            <wp:positionV relativeFrom="paragraph">
              <wp:posOffset>1183005</wp:posOffset>
            </wp:positionV>
            <wp:extent cx="8557260" cy="2049780"/>
            <wp:effectExtent l="0" t="0" r="0" b="7620"/>
            <wp:wrapSquare wrapText="bothSides"/>
            <wp:docPr id="9438505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397B2" w14:textId="77777777" w:rsidR="00E8534F" w:rsidRDefault="00E8534F" w:rsidP="00E8534F">
      <w:pPr>
        <w:tabs>
          <w:tab w:val="left" w:pos="1320"/>
        </w:tabs>
      </w:pPr>
    </w:p>
    <w:p w14:paraId="0138C2BA" w14:textId="77777777" w:rsidR="00E8534F" w:rsidRDefault="00E8534F" w:rsidP="00E8534F">
      <w:pPr>
        <w:tabs>
          <w:tab w:val="left" w:pos="1320"/>
        </w:tabs>
      </w:pPr>
    </w:p>
    <w:p w14:paraId="1765CE2F" w14:textId="77777777" w:rsidR="00E8534F" w:rsidRDefault="00E8534F" w:rsidP="00E8534F">
      <w:pPr>
        <w:tabs>
          <w:tab w:val="left" w:pos="1320"/>
        </w:tabs>
      </w:pPr>
    </w:p>
    <w:p w14:paraId="00014C66" w14:textId="77777777" w:rsidR="00E8534F" w:rsidRDefault="00E8534F" w:rsidP="00E8534F">
      <w:pPr>
        <w:tabs>
          <w:tab w:val="left" w:pos="1320"/>
        </w:tabs>
      </w:pPr>
    </w:p>
    <w:p w14:paraId="76E5CC02" w14:textId="77777777" w:rsidR="00633445" w:rsidRDefault="00633445" w:rsidP="00E8534F">
      <w:pPr>
        <w:tabs>
          <w:tab w:val="left" w:pos="1320"/>
        </w:tabs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563"/>
        <w:gridCol w:w="1283"/>
        <w:gridCol w:w="1216"/>
        <w:gridCol w:w="1532"/>
        <w:gridCol w:w="1337"/>
        <w:gridCol w:w="1403"/>
        <w:gridCol w:w="1873"/>
        <w:gridCol w:w="2126"/>
        <w:gridCol w:w="1418"/>
        <w:gridCol w:w="1134"/>
      </w:tblGrid>
      <w:tr w:rsidR="00633445" w14:paraId="30CE4491" w14:textId="3FC56C37" w:rsidTr="00633445">
        <w:trPr>
          <w:trHeight w:val="399"/>
        </w:trPr>
        <w:tc>
          <w:tcPr>
            <w:tcW w:w="1563" w:type="dxa"/>
          </w:tcPr>
          <w:p w14:paraId="4D5DB209" w14:textId="2EECF160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1283" w:type="dxa"/>
          </w:tcPr>
          <w:p w14:paraId="0F023039" w14:textId="63A80063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Requisitos</w:t>
            </w:r>
          </w:p>
        </w:tc>
        <w:tc>
          <w:tcPr>
            <w:tcW w:w="1216" w:type="dxa"/>
          </w:tcPr>
          <w:p w14:paraId="1E83E3C8" w14:textId="5A371A8B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32" w:type="dxa"/>
          </w:tcPr>
          <w:p w14:paraId="7FF9A420" w14:textId="5E30E6A3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Marcos de Cronograma</w:t>
            </w:r>
          </w:p>
        </w:tc>
        <w:tc>
          <w:tcPr>
            <w:tcW w:w="1337" w:type="dxa"/>
          </w:tcPr>
          <w:p w14:paraId="271A4F32" w14:textId="6FE8E010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Atividades Associadas</w:t>
            </w:r>
          </w:p>
        </w:tc>
        <w:tc>
          <w:tcPr>
            <w:tcW w:w="1403" w:type="dxa"/>
          </w:tcPr>
          <w:p w14:paraId="375CF679" w14:textId="22ECABDC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Recursos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ecessários</w:t>
            </w:r>
          </w:p>
        </w:tc>
        <w:tc>
          <w:tcPr>
            <w:tcW w:w="1873" w:type="dxa"/>
          </w:tcPr>
          <w:p w14:paraId="04685A79" w14:textId="7F7F41B2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Estimativa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usto</w:t>
            </w:r>
          </w:p>
        </w:tc>
        <w:tc>
          <w:tcPr>
            <w:tcW w:w="2126" w:type="dxa"/>
          </w:tcPr>
          <w:p w14:paraId="31BC6310" w14:textId="0DF296FA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Critérios de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ceite</w:t>
            </w:r>
          </w:p>
        </w:tc>
        <w:tc>
          <w:tcPr>
            <w:tcW w:w="1418" w:type="dxa"/>
          </w:tcPr>
          <w:p w14:paraId="23312E69" w14:textId="668688FA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inal</w:t>
            </w:r>
          </w:p>
        </w:tc>
        <w:tc>
          <w:tcPr>
            <w:tcW w:w="1134" w:type="dxa"/>
          </w:tcPr>
          <w:p w14:paraId="3379EEDC" w14:textId="2E67819B" w:rsidR="00633445" w:rsidRPr="00DE1D79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D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33445" w14:paraId="1A20AAEA" w14:textId="77777777" w:rsidTr="00633445">
        <w:trPr>
          <w:trHeight w:val="399"/>
        </w:trPr>
        <w:tc>
          <w:tcPr>
            <w:tcW w:w="1563" w:type="dxa"/>
          </w:tcPr>
          <w:p w14:paraId="6B760095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290149C5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3177C4F0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6A9F074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307A5C79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613A48A0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14010495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E8A4E3C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E826BE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2323C8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3445" w14:paraId="2CAE5F71" w14:textId="77777777" w:rsidTr="00633445">
        <w:trPr>
          <w:trHeight w:val="399"/>
        </w:trPr>
        <w:tc>
          <w:tcPr>
            <w:tcW w:w="1563" w:type="dxa"/>
          </w:tcPr>
          <w:p w14:paraId="7D445552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14:paraId="418A1350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913CCE3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14:paraId="37A7FEBA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</w:tcPr>
          <w:p w14:paraId="42E3EC61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14:paraId="3CF011AA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60E28B16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E4562B2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6E8230D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958224" w14:textId="77777777" w:rsidR="00633445" w:rsidRPr="00422567" w:rsidRDefault="00633445" w:rsidP="00DE1D79">
            <w:pPr>
              <w:tabs>
                <w:tab w:val="left" w:pos="13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952DED" w14:textId="77777777" w:rsidR="00E8534F" w:rsidRDefault="00E8534F" w:rsidP="00E8534F">
      <w:pPr>
        <w:tabs>
          <w:tab w:val="left" w:pos="1320"/>
        </w:tabs>
      </w:pPr>
    </w:p>
    <w:sectPr w:rsidR="00E8534F" w:rsidSect="009751F3">
      <w:headerReference w:type="default" r:id="rId13"/>
      <w:foot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9C66" w14:textId="77777777" w:rsidR="00E862DA" w:rsidRDefault="00E862DA" w:rsidP="00921A75">
      <w:pPr>
        <w:spacing w:after="0" w:line="240" w:lineRule="auto"/>
      </w:pPr>
      <w:r>
        <w:separator/>
      </w:r>
    </w:p>
  </w:endnote>
  <w:endnote w:type="continuationSeparator" w:id="0">
    <w:p w14:paraId="53268294" w14:textId="77777777" w:rsidR="00E862DA" w:rsidRDefault="00E862DA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51FAC144" w:rsidR="00921A75" w:rsidRDefault="009751F3" w:rsidP="009751F3">
    <w:pPr>
      <w:pStyle w:val="Footer"/>
      <w:tabs>
        <w:tab w:val="clear" w:pos="4252"/>
        <w:tab w:val="clear" w:pos="8504"/>
        <w:tab w:val="left" w:pos="3408"/>
      </w:tabs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90FFBE9" wp14:editId="35A9AC3E">
              <wp:simplePos x="0" y="0"/>
              <wp:positionH relativeFrom="page">
                <wp:posOffset>-1005840</wp:posOffset>
              </wp:positionH>
              <wp:positionV relativeFrom="topMargin">
                <wp:posOffset>6858000</wp:posOffset>
              </wp:positionV>
              <wp:extent cx="11704955" cy="1508760"/>
              <wp:effectExtent l="0" t="0" r="0" b="0"/>
              <wp:wrapNone/>
              <wp:docPr id="133396212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1704955" cy="1508760"/>
                        <a:chOff x="0" y="0"/>
                        <a:chExt cx="8977525" cy="1665514"/>
                      </a:xfrm>
                    </wpg:grpSpPr>
                    <wpg:grpSp>
                      <wpg:cNvPr id="104648658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328950916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302888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513469893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9893781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5CFC68" id="Group 2" o:spid="_x0000_s1026" style="position:absolute;margin-left:-79.2pt;margin-top:540pt;width:921.65pt;height:118.8pt;rotation:180;z-index:-251653120;mso-position-horizontal-relative:page;mso-position-vertical-relative:top-margin-area;mso-width-relative:margin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  <w:r w:rsidR="00921A75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183B6" w14:textId="77777777" w:rsidR="00E862DA" w:rsidRDefault="00E862DA" w:rsidP="00921A75">
      <w:pPr>
        <w:spacing w:after="0" w:line="240" w:lineRule="auto"/>
      </w:pPr>
      <w:r>
        <w:separator/>
      </w:r>
    </w:p>
  </w:footnote>
  <w:footnote w:type="continuationSeparator" w:id="0">
    <w:p w14:paraId="1A5F8BAA" w14:textId="77777777" w:rsidR="00E862DA" w:rsidRDefault="00E862DA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4F177545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60BF33A3">
              <wp:simplePos x="0" y="0"/>
              <wp:positionH relativeFrom="page">
                <wp:align>left</wp:align>
              </wp:positionH>
              <wp:positionV relativeFrom="topMargin">
                <wp:posOffset>-693420</wp:posOffset>
              </wp:positionV>
              <wp:extent cx="1170495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0495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EC495" id="Group 2" o:spid="_x0000_s1026" style="position:absolute;margin-left:0;margin-top:-54.6pt;width:921.65pt;height:118.8pt;z-index:-251657216;mso-position-horizontal:left;mso-position-horizontal-relative:page;mso-position-vertical-relative:top-margin-area;mso-width-relative:margin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1"/>
  </w:num>
  <w:num w:numId="2" w16cid:durableId="177192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C13D6"/>
    <w:rsid w:val="000C52A3"/>
    <w:rsid w:val="001049A9"/>
    <w:rsid w:val="00140705"/>
    <w:rsid w:val="001602BF"/>
    <w:rsid w:val="001A0D82"/>
    <w:rsid w:val="002032F5"/>
    <w:rsid w:val="002A4D26"/>
    <w:rsid w:val="00362F97"/>
    <w:rsid w:val="003B7D0A"/>
    <w:rsid w:val="003E7B52"/>
    <w:rsid w:val="00422567"/>
    <w:rsid w:val="00466072"/>
    <w:rsid w:val="0048446B"/>
    <w:rsid w:val="004E0B80"/>
    <w:rsid w:val="00502244"/>
    <w:rsid w:val="005141D9"/>
    <w:rsid w:val="005B48FD"/>
    <w:rsid w:val="005E3611"/>
    <w:rsid w:val="00616813"/>
    <w:rsid w:val="00633445"/>
    <w:rsid w:val="006B2CC7"/>
    <w:rsid w:val="006B78B2"/>
    <w:rsid w:val="006F32D8"/>
    <w:rsid w:val="006F40CA"/>
    <w:rsid w:val="0070064F"/>
    <w:rsid w:val="00705045"/>
    <w:rsid w:val="00713C63"/>
    <w:rsid w:val="0073106E"/>
    <w:rsid w:val="0087054F"/>
    <w:rsid w:val="00887E6F"/>
    <w:rsid w:val="008F5623"/>
    <w:rsid w:val="00921A75"/>
    <w:rsid w:val="009573F6"/>
    <w:rsid w:val="009751F3"/>
    <w:rsid w:val="009F22F7"/>
    <w:rsid w:val="00A43721"/>
    <w:rsid w:val="00A63D50"/>
    <w:rsid w:val="00BB57B7"/>
    <w:rsid w:val="00C35AE3"/>
    <w:rsid w:val="00C75E41"/>
    <w:rsid w:val="00C8476C"/>
    <w:rsid w:val="00CB62FD"/>
    <w:rsid w:val="00DE1D79"/>
    <w:rsid w:val="00E51070"/>
    <w:rsid w:val="00E82341"/>
    <w:rsid w:val="00E8534F"/>
    <w:rsid w:val="00E862DA"/>
    <w:rsid w:val="00EC09E5"/>
    <w:rsid w:val="00EE10A1"/>
    <w:rsid w:val="00E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57755-1B41-499D-B36D-2D3FBD2F806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AFECC8D-C49C-4935-A11F-FC1E6C87F64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dgm:t>
    </dgm:pt>
    <dgm:pt modelId="{4F513F00-62D7-4B03-AB36-C09816E8C7E9}" type="parTrans" cxnId="{E1EB2C3C-CE29-4A3B-BBA8-6C46E298FE26}">
      <dgm:prSet/>
      <dgm:spPr/>
      <dgm:t>
        <a:bodyPr/>
        <a:lstStyle/>
        <a:p>
          <a:endParaRPr lang="pt-BR"/>
        </a:p>
      </dgm:t>
    </dgm:pt>
    <dgm:pt modelId="{C279122B-70CD-41AD-BCA6-8FAA85700DF4}" type="sibTrans" cxnId="{E1EB2C3C-CE29-4A3B-BBA8-6C46E298FE26}">
      <dgm:prSet/>
      <dgm:spPr/>
      <dgm:t>
        <a:bodyPr/>
        <a:lstStyle/>
        <a:p>
          <a:endParaRPr lang="pt-BR"/>
        </a:p>
      </dgm:t>
    </dgm:pt>
    <dgm:pt modelId="{8CD5C33A-7FEA-4818-8720-A10AA4851E8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</a:p>
      </dgm:t>
    </dgm:pt>
    <dgm:pt modelId="{28CBBB2D-315C-470B-823C-C1D3B5F71034}" type="parTrans" cxnId="{778392BB-1C25-424F-AB99-D371037A9F93}">
      <dgm:prSet/>
      <dgm:spPr/>
      <dgm:t>
        <a:bodyPr/>
        <a:lstStyle/>
        <a:p>
          <a:endParaRPr lang="pt-BR"/>
        </a:p>
      </dgm:t>
    </dgm:pt>
    <dgm:pt modelId="{61A40C53-6ECD-48F1-A1A8-7B940D606F1E}" type="sibTrans" cxnId="{778392BB-1C25-424F-AB99-D371037A9F93}">
      <dgm:prSet/>
      <dgm:spPr/>
      <dgm:t>
        <a:bodyPr/>
        <a:lstStyle/>
        <a:p>
          <a:endParaRPr lang="pt-BR"/>
        </a:p>
      </dgm:t>
    </dgm:pt>
    <dgm:pt modelId="{195C0B1A-4AEB-41C7-ACFC-8E9C7A39B75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1.1.1</a:t>
          </a:r>
        </a:p>
      </dgm:t>
    </dgm:pt>
    <dgm:pt modelId="{3D2BB62D-3272-4E78-BC86-9C66A211B394}" type="parTrans" cxnId="{05677FE6-F3CB-42AF-BC80-48F246A51E9D}">
      <dgm:prSet/>
      <dgm:spPr/>
      <dgm:t>
        <a:bodyPr/>
        <a:lstStyle/>
        <a:p>
          <a:endParaRPr lang="pt-BR"/>
        </a:p>
      </dgm:t>
    </dgm:pt>
    <dgm:pt modelId="{7A772809-3513-436B-8A48-B84806F267E2}" type="sibTrans" cxnId="{05677FE6-F3CB-42AF-BC80-48F246A51E9D}">
      <dgm:prSet/>
      <dgm:spPr/>
      <dgm:t>
        <a:bodyPr/>
        <a:lstStyle/>
        <a:p>
          <a:endParaRPr lang="pt-BR"/>
        </a:p>
      </dgm:t>
    </dgm:pt>
    <dgm:pt modelId="{86FE7A4C-72D4-4613-ACE0-6E56AF60D52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1.1.2</a:t>
          </a:r>
        </a:p>
      </dgm:t>
    </dgm:pt>
    <dgm:pt modelId="{7DF9A7ED-5B7B-4220-AD82-8D823152A996}" type="parTrans" cxnId="{4133EA86-5ED1-44D1-BD77-1EEA0CD0BCE7}">
      <dgm:prSet/>
      <dgm:spPr/>
      <dgm:t>
        <a:bodyPr/>
        <a:lstStyle/>
        <a:p>
          <a:endParaRPr lang="pt-BR"/>
        </a:p>
      </dgm:t>
    </dgm:pt>
    <dgm:pt modelId="{2ADE7CBE-41F8-4AF3-925D-6FD88BB85EC7}" type="sibTrans" cxnId="{4133EA86-5ED1-44D1-BD77-1EEA0CD0BCE7}">
      <dgm:prSet/>
      <dgm:spPr/>
      <dgm:t>
        <a:bodyPr/>
        <a:lstStyle/>
        <a:p>
          <a:endParaRPr lang="pt-BR"/>
        </a:p>
      </dgm:t>
    </dgm:pt>
    <dgm:pt modelId="{2E8D2758-AC06-45A0-8983-D2AE5BC7012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1.2</a:t>
          </a:r>
        </a:p>
      </dgm:t>
    </dgm:pt>
    <dgm:pt modelId="{5304DA61-2BE5-4018-81EA-A7515E44D55D}" type="parTrans" cxnId="{691AA9E3-1A16-44A2-9AB6-BF633A4BF8F4}">
      <dgm:prSet/>
      <dgm:spPr/>
      <dgm:t>
        <a:bodyPr/>
        <a:lstStyle/>
        <a:p>
          <a:endParaRPr lang="pt-BR"/>
        </a:p>
      </dgm:t>
    </dgm:pt>
    <dgm:pt modelId="{2EDEE057-3213-475D-92B2-DF5740FDBF8A}" type="sibTrans" cxnId="{691AA9E3-1A16-44A2-9AB6-BF633A4BF8F4}">
      <dgm:prSet/>
      <dgm:spPr/>
      <dgm:t>
        <a:bodyPr/>
        <a:lstStyle/>
        <a:p>
          <a:endParaRPr lang="pt-BR"/>
        </a:p>
      </dgm:t>
    </dgm:pt>
    <dgm:pt modelId="{1D0E005A-CF7B-4E96-93D0-1A2CD9EB381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1.2.1</a:t>
          </a:r>
        </a:p>
      </dgm:t>
    </dgm:pt>
    <dgm:pt modelId="{229D2812-B6B8-47C8-9233-762BB85CD8D9}" type="parTrans" cxnId="{199C1E66-DAE9-4EEC-A2C3-020EB4FF5263}">
      <dgm:prSet/>
      <dgm:spPr/>
      <dgm:t>
        <a:bodyPr/>
        <a:lstStyle/>
        <a:p>
          <a:endParaRPr lang="pt-BR"/>
        </a:p>
      </dgm:t>
    </dgm:pt>
    <dgm:pt modelId="{E7B5B520-9A11-4678-A23C-B03105019149}" type="sibTrans" cxnId="{199C1E66-DAE9-4EEC-A2C3-020EB4FF5263}">
      <dgm:prSet/>
      <dgm:spPr/>
      <dgm:t>
        <a:bodyPr/>
        <a:lstStyle/>
        <a:p>
          <a:endParaRPr lang="pt-BR"/>
        </a:p>
      </dgm:t>
    </dgm:pt>
    <dgm:pt modelId="{04AA4BE0-C083-41DB-8F47-3021FA372554}">
      <dgm:prSet phldrT="[Tex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b="1">
              <a:latin typeface="Times New Roman" panose="02020603050405020304" pitchFamily="18" charset="0"/>
              <a:cs typeface="Times New Roman" panose="02020603050405020304" pitchFamily="18" charset="0"/>
            </a:rPr>
            <a:t>Marcos</a:t>
          </a:r>
        </a:p>
      </dgm:t>
    </dgm:pt>
    <dgm:pt modelId="{BE2BED51-405F-4916-A93F-53F35279E867}" type="parTrans" cxnId="{73FACD49-9282-4C64-830E-FFC4D6BACFEB}">
      <dgm:prSet/>
      <dgm:spPr/>
      <dgm:t>
        <a:bodyPr/>
        <a:lstStyle/>
        <a:p>
          <a:endParaRPr lang="pt-BR"/>
        </a:p>
      </dgm:t>
    </dgm:pt>
    <dgm:pt modelId="{FB172BF4-7E8F-4815-BA29-B37B6CFB67BF}" type="sibTrans" cxnId="{73FACD49-9282-4C64-830E-FFC4D6BACFEB}">
      <dgm:prSet/>
      <dgm:spPr/>
      <dgm:t>
        <a:bodyPr/>
        <a:lstStyle/>
        <a:p>
          <a:endParaRPr lang="pt-BR"/>
        </a:p>
      </dgm:t>
    </dgm:pt>
    <dgm:pt modelId="{B94F99AE-C1A3-4EC8-AEA6-751093277D4F}">
      <dgm:prSet phldrT="[Tex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b="1">
              <a:latin typeface="Times New Roman" panose="02020603050405020304" pitchFamily="18" charset="0"/>
              <a:cs typeface="Times New Roman" panose="02020603050405020304" pitchFamily="18" charset="0"/>
            </a:rPr>
            <a:t>Requisitos</a:t>
          </a:r>
        </a:p>
      </dgm:t>
    </dgm:pt>
    <dgm:pt modelId="{0338E8C0-EC2D-4028-BFBC-2C707B6D6BF7}" type="parTrans" cxnId="{A652551A-9C03-4560-880E-674350A71EAB}">
      <dgm:prSet/>
      <dgm:spPr/>
      <dgm:t>
        <a:bodyPr/>
        <a:lstStyle/>
        <a:p>
          <a:endParaRPr lang="pt-BR"/>
        </a:p>
      </dgm:t>
    </dgm:pt>
    <dgm:pt modelId="{CE6285F8-B720-404D-BA49-2027D87615C4}" type="sibTrans" cxnId="{A652551A-9C03-4560-880E-674350A71EAB}">
      <dgm:prSet/>
      <dgm:spPr/>
      <dgm:t>
        <a:bodyPr/>
        <a:lstStyle/>
        <a:p>
          <a:endParaRPr lang="pt-BR"/>
        </a:p>
      </dgm:t>
    </dgm:pt>
    <dgm:pt modelId="{BA04CAA7-1F63-47DF-9362-4253189F31A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1.3</a:t>
          </a:r>
        </a:p>
      </dgm:t>
    </dgm:pt>
    <dgm:pt modelId="{65552F3B-4A9C-4D8A-97F4-B629544F1E33}" type="parTrans" cxnId="{56FC05E6-8FBA-412F-991F-071F90B2C5B4}">
      <dgm:prSet/>
      <dgm:spPr/>
      <dgm:t>
        <a:bodyPr/>
        <a:lstStyle/>
        <a:p>
          <a:endParaRPr lang="pt-BR"/>
        </a:p>
      </dgm:t>
    </dgm:pt>
    <dgm:pt modelId="{989CBB12-FA20-4246-BB4E-54F5588457BA}" type="sibTrans" cxnId="{56FC05E6-8FBA-412F-991F-071F90B2C5B4}">
      <dgm:prSet/>
      <dgm:spPr/>
      <dgm:t>
        <a:bodyPr/>
        <a:lstStyle/>
        <a:p>
          <a:endParaRPr lang="pt-BR"/>
        </a:p>
      </dgm:t>
    </dgm:pt>
    <dgm:pt modelId="{4E52FD7B-D16E-4E18-A8B3-34786D93B561}">
      <dgm:prSet phldrT="[Tex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b="1">
              <a:latin typeface="Times New Roman" panose="02020603050405020304" pitchFamily="18" charset="0"/>
              <a:cs typeface="Times New Roman" panose="02020603050405020304" pitchFamily="18" charset="0"/>
            </a:rPr>
            <a:t>Atividades</a:t>
          </a:r>
        </a:p>
      </dgm:t>
    </dgm:pt>
    <dgm:pt modelId="{682325FA-107A-43AE-8C70-B3FB88D4337A}" type="parTrans" cxnId="{3421610B-A3BE-4E2F-A327-5F69819A6025}">
      <dgm:prSet/>
      <dgm:spPr/>
      <dgm:t>
        <a:bodyPr/>
        <a:lstStyle/>
        <a:p>
          <a:endParaRPr lang="pt-BR"/>
        </a:p>
      </dgm:t>
    </dgm:pt>
    <dgm:pt modelId="{C9D951A3-8292-450B-8276-F9833D9E415C}" type="sibTrans" cxnId="{3421610B-A3BE-4E2F-A327-5F69819A6025}">
      <dgm:prSet/>
      <dgm:spPr/>
      <dgm:t>
        <a:bodyPr/>
        <a:lstStyle/>
        <a:p>
          <a:endParaRPr lang="pt-BR"/>
        </a:p>
      </dgm:t>
    </dgm:pt>
    <dgm:pt modelId="{FDCEAB79-57EF-4831-9FA8-71712AA687E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pt-BR">
              <a:latin typeface="Times New Roman" panose="02020603050405020304" pitchFamily="18" charset="0"/>
              <a:cs typeface="Times New Roman" panose="02020603050405020304" pitchFamily="18" charset="0"/>
            </a:rPr>
            <a:t>1.1.1.1</a:t>
          </a:r>
        </a:p>
      </dgm:t>
    </dgm:pt>
    <dgm:pt modelId="{25AD192F-8402-4A91-80D9-9CA353B26B5D}" type="parTrans" cxnId="{C14769D1-A9F1-4EF7-9D5D-41CCF695EE7D}">
      <dgm:prSet/>
      <dgm:spPr/>
      <dgm:t>
        <a:bodyPr/>
        <a:lstStyle/>
        <a:p>
          <a:endParaRPr lang="pt-BR"/>
        </a:p>
      </dgm:t>
    </dgm:pt>
    <dgm:pt modelId="{E5026F32-FB19-4FF9-8BBF-399EC593E74D}" type="sibTrans" cxnId="{C14769D1-A9F1-4EF7-9D5D-41CCF695EE7D}">
      <dgm:prSet/>
      <dgm:spPr/>
      <dgm:t>
        <a:bodyPr/>
        <a:lstStyle/>
        <a:p>
          <a:endParaRPr lang="pt-BR"/>
        </a:p>
      </dgm:t>
    </dgm:pt>
    <dgm:pt modelId="{2B3C1C5A-5198-4884-9798-2FC587987741}">
      <dgm:prSet phldrT="[Text]"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r>
            <a:rPr lang="pt-BR" b="1">
              <a:latin typeface="Times New Roman" panose="02020603050405020304" pitchFamily="18" charset="0"/>
              <a:cs typeface="Times New Roman" panose="02020603050405020304" pitchFamily="18" charset="0"/>
            </a:rPr>
            <a:t>Produto Final</a:t>
          </a:r>
        </a:p>
      </dgm:t>
    </dgm:pt>
    <dgm:pt modelId="{201A5E4E-0BF8-4BBC-AA39-614567310B93}" type="sibTrans" cxnId="{07A21940-240A-4EA9-8E15-291FA6BAA87F}">
      <dgm:prSet/>
      <dgm:spPr/>
      <dgm:t>
        <a:bodyPr/>
        <a:lstStyle/>
        <a:p>
          <a:endParaRPr lang="pt-BR"/>
        </a:p>
      </dgm:t>
    </dgm:pt>
    <dgm:pt modelId="{354078C4-9873-4AF1-BCC5-0F7DE77A28CA}" type="parTrans" cxnId="{07A21940-240A-4EA9-8E15-291FA6BAA87F}">
      <dgm:prSet/>
      <dgm:spPr/>
      <dgm:t>
        <a:bodyPr/>
        <a:lstStyle/>
        <a:p>
          <a:endParaRPr lang="pt-BR"/>
        </a:p>
      </dgm:t>
    </dgm:pt>
    <dgm:pt modelId="{C9674925-46F9-4493-A49C-287531EB4CBF}" type="pres">
      <dgm:prSet presAssocID="{66357755-1B41-499D-B36D-2D3FBD2F806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96C996A-64B7-42FC-8ABF-59B2D681E651}" type="pres">
      <dgm:prSet presAssocID="{66357755-1B41-499D-B36D-2D3FBD2F8061}" presName="hierFlow" presStyleCnt="0"/>
      <dgm:spPr/>
    </dgm:pt>
    <dgm:pt modelId="{6221B519-AEEF-4606-BDF9-FDE85CD22790}" type="pres">
      <dgm:prSet presAssocID="{66357755-1B41-499D-B36D-2D3FBD2F8061}" presName="firstBuf" presStyleCnt="0"/>
      <dgm:spPr/>
    </dgm:pt>
    <dgm:pt modelId="{05D09458-064A-4BCE-9088-8F5BC54CA9EA}" type="pres">
      <dgm:prSet presAssocID="{66357755-1B41-499D-B36D-2D3FBD2F806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8C8D757-8703-4F7E-A7F9-4BA21B8C9055}" type="pres">
      <dgm:prSet presAssocID="{EAFECC8D-C49C-4935-A11F-FC1E6C87F644}" presName="Name14" presStyleCnt="0"/>
      <dgm:spPr/>
    </dgm:pt>
    <dgm:pt modelId="{E821D80D-5E55-404A-84B2-080BCBB8D9E3}" type="pres">
      <dgm:prSet presAssocID="{EAFECC8D-C49C-4935-A11F-FC1E6C87F644}" presName="level1Shape" presStyleLbl="node0" presStyleIdx="0" presStyleCnt="1" custLinFactNeighborX="32050" custLinFactNeighborY="-1502">
        <dgm:presLayoutVars>
          <dgm:chPref val="3"/>
        </dgm:presLayoutVars>
      </dgm:prSet>
      <dgm:spPr/>
    </dgm:pt>
    <dgm:pt modelId="{F8DF0D0D-556A-4E80-9EF3-F0F8AD7910F9}" type="pres">
      <dgm:prSet presAssocID="{EAFECC8D-C49C-4935-A11F-FC1E6C87F644}" presName="hierChild2" presStyleCnt="0"/>
      <dgm:spPr/>
    </dgm:pt>
    <dgm:pt modelId="{C50EB6AC-037A-4449-976B-672CDA2B3151}" type="pres">
      <dgm:prSet presAssocID="{28CBBB2D-315C-470B-823C-C1D3B5F71034}" presName="Name19" presStyleLbl="parChTrans1D2" presStyleIdx="0" presStyleCnt="3"/>
      <dgm:spPr/>
    </dgm:pt>
    <dgm:pt modelId="{D762DD0B-2765-4B88-9E4F-A56CFCA7D46D}" type="pres">
      <dgm:prSet presAssocID="{8CD5C33A-7FEA-4818-8720-A10AA4851E80}" presName="Name21" presStyleCnt="0"/>
      <dgm:spPr/>
    </dgm:pt>
    <dgm:pt modelId="{74BBE135-1A9E-4343-826E-033599992D53}" type="pres">
      <dgm:prSet presAssocID="{8CD5C33A-7FEA-4818-8720-A10AA4851E80}" presName="level2Shape" presStyleLbl="node2" presStyleIdx="0" presStyleCnt="3"/>
      <dgm:spPr/>
    </dgm:pt>
    <dgm:pt modelId="{FE28FAE9-E074-471C-B81B-5FEE2F7B3841}" type="pres">
      <dgm:prSet presAssocID="{8CD5C33A-7FEA-4818-8720-A10AA4851E80}" presName="hierChild3" presStyleCnt="0"/>
      <dgm:spPr/>
    </dgm:pt>
    <dgm:pt modelId="{06670A57-8A81-4DD3-97AC-79A8AE25C12F}" type="pres">
      <dgm:prSet presAssocID="{3D2BB62D-3272-4E78-BC86-9C66A211B394}" presName="Name19" presStyleLbl="parChTrans1D3" presStyleIdx="0" presStyleCnt="3"/>
      <dgm:spPr/>
    </dgm:pt>
    <dgm:pt modelId="{67C5DA92-41BA-4677-9820-D67556D216EA}" type="pres">
      <dgm:prSet presAssocID="{195C0B1A-4AEB-41C7-ACFC-8E9C7A39B75B}" presName="Name21" presStyleCnt="0"/>
      <dgm:spPr/>
    </dgm:pt>
    <dgm:pt modelId="{E7C8D16C-FF38-4AD5-B19D-90511CF813DD}" type="pres">
      <dgm:prSet presAssocID="{195C0B1A-4AEB-41C7-ACFC-8E9C7A39B75B}" presName="level2Shape" presStyleLbl="node3" presStyleIdx="0" presStyleCnt="3"/>
      <dgm:spPr/>
    </dgm:pt>
    <dgm:pt modelId="{7DAAA930-B3A8-4EDC-9903-FF5CB9E57203}" type="pres">
      <dgm:prSet presAssocID="{195C0B1A-4AEB-41C7-ACFC-8E9C7A39B75B}" presName="hierChild3" presStyleCnt="0"/>
      <dgm:spPr/>
    </dgm:pt>
    <dgm:pt modelId="{83389372-601A-437D-9C8E-A6FF8A4F5B14}" type="pres">
      <dgm:prSet presAssocID="{25AD192F-8402-4A91-80D9-9CA353B26B5D}" presName="Name19" presStyleLbl="parChTrans1D4" presStyleIdx="0" presStyleCnt="1"/>
      <dgm:spPr/>
    </dgm:pt>
    <dgm:pt modelId="{B7780686-9819-4A56-9BDC-657C25982BCB}" type="pres">
      <dgm:prSet presAssocID="{FDCEAB79-57EF-4831-9FA8-71712AA687E5}" presName="Name21" presStyleCnt="0"/>
      <dgm:spPr/>
    </dgm:pt>
    <dgm:pt modelId="{60DDB62F-956F-480D-ACAA-35AC1BCE5483}" type="pres">
      <dgm:prSet presAssocID="{FDCEAB79-57EF-4831-9FA8-71712AA687E5}" presName="level2Shape" presStyleLbl="node4" presStyleIdx="0" presStyleCnt="1"/>
      <dgm:spPr/>
    </dgm:pt>
    <dgm:pt modelId="{44B88D01-8FAE-47EF-8F3E-54DB5659E23D}" type="pres">
      <dgm:prSet presAssocID="{FDCEAB79-57EF-4831-9FA8-71712AA687E5}" presName="hierChild3" presStyleCnt="0"/>
      <dgm:spPr/>
    </dgm:pt>
    <dgm:pt modelId="{F7AA405E-C68D-4C5C-AF93-7F7E5017B074}" type="pres">
      <dgm:prSet presAssocID="{7DF9A7ED-5B7B-4220-AD82-8D823152A996}" presName="Name19" presStyleLbl="parChTrans1D3" presStyleIdx="1" presStyleCnt="3"/>
      <dgm:spPr/>
    </dgm:pt>
    <dgm:pt modelId="{C02A3CA3-F54B-42CD-BD1C-B22585D88502}" type="pres">
      <dgm:prSet presAssocID="{86FE7A4C-72D4-4613-ACE0-6E56AF60D521}" presName="Name21" presStyleCnt="0"/>
      <dgm:spPr/>
    </dgm:pt>
    <dgm:pt modelId="{E6ABB759-44DF-4CF2-8821-A47C0835B947}" type="pres">
      <dgm:prSet presAssocID="{86FE7A4C-72D4-4613-ACE0-6E56AF60D521}" presName="level2Shape" presStyleLbl="node3" presStyleIdx="1" presStyleCnt="3"/>
      <dgm:spPr/>
    </dgm:pt>
    <dgm:pt modelId="{BDF307B4-AAEB-457C-9436-F7D04839C9D6}" type="pres">
      <dgm:prSet presAssocID="{86FE7A4C-72D4-4613-ACE0-6E56AF60D521}" presName="hierChild3" presStyleCnt="0"/>
      <dgm:spPr/>
    </dgm:pt>
    <dgm:pt modelId="{1BD5297C-629C-4AAF-ABAC-5AEF995CDB1E}" type="pres">
      <dgm:prSet presAssocID="{5304DA61-2BE5-4018-81EA-A7515E44D55D}" presName="Name19" presStyleLbl="parChTrans1D2" presStyleIdx="1" presStyleCnt="3"/>
      <dgm:spPr/>
    </dgm:pt>
    <dgm:pt modelId="{3315F366-8B58-4CB1-8856-3B0498C13353}" type="pres">
      <dgm:prSet presAssocID="{2E8D2758-AC06-45A0-8983-D2AE5BC7012A}" presName="Name21" presStyleCnt="0"/>
      <dgm:spPr/>
    </dgm:pt>
    <dgm:pt modelId="{128C4CEF-BF98-4AA0-AB17-85FB50864FB9}" type="pres">
      <dgm:prSet presAssocID="{2E8D2758-AC06-45A0-8983-D2AE5BC7012A}" presName="level2Shape" presStyleLbl="node2" presStyleIdx="1" presStyleCnt="3"/>
      <dgm:spPr/>
    </dgm:pt>
    <dgm:pt modelId="{C77ADCB7-518A-4BCD-A0A7-E3345F4DA6D2}" type="pres">
      <dgm:prSet presAssocID="{2E8D2758-AC06-45A0-8983-D2AE5BC7012A}" presName="hierChild3" presStyleCnt="0"/>
      <dgm:spPr/>
    </dgm:pt>
    <dgm:pt modelId="{C9208959-4312-46BB-B88A-32E481AF31FF}" type="pres">
      <dgm:prSet presAssocID="{229D2812-B6B8-47C8-9233-762BB85CD8D9}" presName="Name19" presStyleLbl="parChTrans1D3" presStyleIdx="2" presStyleCnt="3"/>
      <dgm:spPr/>
    </dgm:pt>
    <dgm:pt modelId="{37A4EB12-1E3E-4A64-809B-2A390F8C4322}" type="pres">
      <dgm:prSet presAssocID="{1D0E005A-CF7B-4E96-93D0-1A2CD9EB3819}" presName="Name21" presStyleCnt="0"/>
      <dgm:spPr/>
    </dgm:pt>
    <dgm:pt modelId="{92186459-6E78-406F-9901-A67D367E3CB4}" type="pres">
      <dgm:prSet presAssocID="{1D0E005A-CF7B-4E96-93D0-1A2CD9EB3819}" presName="level2Shape" presStyleLbl="node3" presStyleIdx="2" presStyleCnt="3"/>
      <dgm:spPr/>
    </dgm:pt>
    <dgm:pt modelId="{0E9A6E06-384B-4D92-9FA8-18A6CFB60E4B}" type="pres">
      <dgm:prSet presAssocID="{1D0E005A-CF7B-4E96-93D0-1A2CD9EB3819}" presName="hierChild3" presStyleCnt="0"/>
      <dgm:spPr/>
    </dgm:pt>
    <dgm:pt modelId="{48F155E9-4EF1-4138-9684-82F5ADDC71A0}" type="pres">
      <dgm:prSet presAssocID="{65552F3B-4A9C-4D8A-97F4-B629544F1E33}" presName="Name19" presStyleLbl="parChTrans1D2" presStyleIdx="2" presStyleCnt="3"/>
      <dgm:spPr/>
    </dgm:pt>
    <dgm:pt modelId="{B1AFD26D-76F2-46C0-8B76-1091976FB9A7}" type="pres">
      <dgm:prSet presAssocID="{BA04CAA7-1F63-47DF-9362-4253189F31AE}" presName="Name21" presStyleCnt="0"/>
      <dgm:spPr/>
    </dgm:pt>
    <dgm:pt modelId="{579787E4-1601-42FE-ABD4-F59DD6DF5411}" type="pres">
      <dgm:prSet presAssocID="{BA04CAA7-1F63-47DF-9362-4253189F31AE}" presName="level2Shape" presStyleLbl="node2" presStyleIdx="2" presStyleCnt="3"/>
      <dgm:spPr/>
    </dgm:pt>
    <dgm:pt modelId="{EFB21BC3-E7AE-4625-B28D-5D0959F2FCF9}" type="pres">
      <dgm:prSet presAssocID="{BA04CAA7-1F63-47DF-9362-4253189F31AE}" presName="hierChild3" presStyleCnt="0"/>
      <dgm:spPr/>
    </dgm:pt>
    <dgm:pt modelId="{AD4033F2-C8F4-45D5-BE60-9D2801F6D5FA}" type="pres">
      <dgm:prSet presAssocID="{66357755-1B41-499D-B36D-2D3FBD2F8061}" presName="bgShapesFlow" presStyleCnt="0"/>
      <dgm:spPr/>
    </dgm:pt>
    <dgm:pt modelId="{DF8109A4-1C17-4703-8189-C1D47720944C}" type="pres">
      <dgm:prSet presAssocID="{2B3C1C5A-5198-4884-9798-2FC587987741}" presName="rectComp" presStyleCnt="0"/>
      <dgm:spPr/>
    </dgm:pt>
    <dgm:pt modelId="{33587CD4-8B16-45F4-BE53-A09D972AE31F}" type="pres">
      <dgm:prSet presAssocID="{2B3C1C5A-5198-4884-9798-2FC587987741}" presName="bgRect" presStyleLbl="bgShp" presStyleIdx="0" presStyleCnt="4" custLinFactNeighborX="356" custLinFactNeighborY="-38999"/>
      <dgm:spPr/>
    </dgm:pt>
    <dgm:pt modelId="{925D1D9D-75A4-4FA5-A82E-9261C7EAFC7A}" type="pres">
      <dgm:prSet presAssocID="{2B3C1C5A-5198-4884-9798-2FC587987741}" presName="bgRectTx" presStyleLbl="bgShp" presStyleIdx="0" presStyleCnt="4">
        <dgm:presLayoutVars>
          <dgm:bulletEnabled val="1"/>
        </dgm:presLayoutVars>
      </dgm:prSet>
      <dgm:spPr/>
    </dgm:pt>
    <dgm:pt modelId="{C15F15D1-44B3-4F41-9617-FDDF153EBF6C}" type="pres">
      <dgm:prSet presAssocID="{2B3C1C5A-5198-4884-9798-2FC587987741}" presName="spComp" presStyleCnt="0"/>
      <dgm:spPr/>
    </dgm:pt>
    <dgm:pt modelId="{3DFEC7E4-B4A2-4F6B-AABE-7C35155B1DDE}" type="pres">
      <dgm:prSet presAssocID="{2B3C1C5A-5198-4884-9798-2FC587987741}" presName="vSp" presStyleCnt="0"/>
      <dgm:spPr/>
    </dgm:pt>
    <dgm:pt modelId="{E5999E5A-4D15-4863-B2F8-6A7247EB783E}" type="pres">
      <dgm:prSet presAssocID="{04AA4BE0-C083-41DB-8F47-3021FA372554}" presName="rectComp" presStyleCnt="0"/>
      <dgm:spPr/>
    </dgm:pt>
    <dgm:pt modelId="{32562480-E815-4A1D-A707-1C49B4821B59}" type="pres">
      <dgm:prSet presAssocID="{04AA4BE0-C083-41DB-8F47-3021FA372554}" presName="bgRect" presStyleLbl="bgShp" presStyleIdx="1" presStyleCnt="4"/>
      <dgm:spPr/>
    </dgm:pt>
    <dgm:pt modelId="{2F03AFF2-C98E-49B1-B656-8A117BC1A849}" type="pres">
      <dgm:prSet presAssocID="{04AA4BE0-C083-41DB-8F47-3021FA372554}" presName="bgRectTx" presStyleLbl="bgShp" presStyleIdx="1" presStyleCnt="4">
        <dgm:presLayoutVars>
          <dgm:bulletEnabled val="1"/>
        </dgm:presLayoutVars>
      </dgm:prSet>
      <dgm:spPr/>
    </dgm:pt>
    <dgm:pt modelId="{C4A67906-CDF6-48B5-A164-D60B58030427}" type="pres">
      <dgm:prSet presAssocID="{04AA4BE0-C083-41DB-8F47-3021FA372554}" presName="spComp" presStyleCnt="0"/>
      <dgm:spPr/>
    </dgm:pt>
    <dgm:pt modelId="{37A74EEF-00AF-4AC2-8FDF-E94D26D8BE64}" type="pres">
      <dgm:prSet presAssocID="{04AA4BE0-C083-41DB-8F47-3021FA372554}" presName="vSp" presStyleCnt="0"/>
      <dgm:spPr/>
    </dgm:pt>
    <dgm:pt modelId="{E60995BB-5E5E-4475-8E4E-93EC5A54AF6E}" type="pres">
      <dgm:prSet presAssocID="{B94F99AE-C1A3-4EC8-AEA6-751093277D4F}" presName="rectComp" presStyleCnt="0"/>
      <dgm:spPr/>
    </dgm:pt>
    <dgm:pt modelId="{1CACD4AF-8CA7-479F-B9D1-24636569FDB1}" type="pres">
      <dgm:prSet presAssocID="{B94F99AE-C1A3-4EC8-AEA6-751093277D4F}" presName="bgRect" presStyleLbl="bgShp" presStyleIdx="2" presStyleCnt="4"/>
      <dgm:spPr/>
    </dgm:pt>
    <dgm:pt modelId="{94618EA7-FA5D-49F8-AE56-2B83E87A295C}" type="pres">
      <dgm:prSet presAssocID="{B94F99AE-C1A3-4EC8-AEA6-751093277D4F}" presName="bgRectTx" presStyleLbl="bgShp" presStyleIdx="2" presStyleCnt="4">
        <dgm:presLayoutVars>
          <dgm:bulletEnabled val="1"/>
        </dgm:presLayoutVars>
      </dgm:prSet>
      <dgm:spPr/>
    </dgm:pt>
    <dgm:pt modelId="{CF1E11F9-8279-4184-A924-8771EA09FB7D}" type="pres">
      <dgm:prSet presAssocID="{B94F99AE-C1A3-4EC8-AEA6-751093277D4F}" presName="spComp" presStyleCnt="0"/>
      <dgm:spPr/>
    </dgm:pt>
    <dgm:pt modelId="{55C3B7B2-51D7-48B3-927F-014E32B74EE0}" type="pres">
      <dgm:prSet presAssocID="{B94F99AE-C1A3-4EC8-AEA6-751093277D4F}" presName="vSp" presStyleCnt="0"/>
      <dgm:spPr/>
    </dgm:pt>
    <dgm:pt modelId="{2F3C7917-0829-4A49-B661-FBA079315509}" type="pres">
      <dgm:prSet presAssocID="{4E52FD7B-D16E-4E18-A8B3-34786D93B561}" presName="rectComp" presStyleCnt="0"/>
      <dgm:spPr/>
    </dgm:pt>
    <dgm:pt modelId="{484F0A87-4B97-4DC3-973E-DDFB41687E61}" type="pres">
      <dgm:prSet presAssocID="{4E52FD7B-D16E-4E18-A8B3-34786D93B561}" presName="bgRect" presStyleLbl="bgShp" presStyleIdx="3" presStyleCnt="4"/>
      <dgm:spPr/>
    </dgm:pt>
    <dgm:pt modelId="{B23A9FC2-BD85-4D7A-ADA8-3CB9019CFE10}" type="pres">
      <dgm:prSet presAssocID="{4E52FD7B-D16E-4E18-A8B3-34786D93B561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94EA6105-6A2F-4431-8AB7-C3A07C26F3A7}" type="presOf" srcId="{65552F3B-4A9C-4D8A-97F4-B629544F1E33}" destId="{48F155E9-4EF1-4138-9684-82F5ADDC71A0}" srcOrd="0" destOrd="0" presId="urn:microsoft.com/office/officeart/2005/8/layout/hierarchy6"/>
    <dgm:cxn modelId="{140FAD06-1251-4AC9-B776-1BAA55349C24}" type="presOf" srcId="{25AD192F-8402-4A91-80D9-9CA353B26B5D}" destId="{83389372-601A-437D-9C8E-A6FF8A4F5B14}" srcOrd="0" destOrd="0" presId="urn:microsoft.com/office/officeart/2005/8/layout/hierarchy6"/>
    <dgm:cxn modelId="{A12D8308-1AD7-4F32-AF85-6D8132565863}" type="presOf" srcId="{4E52FD7B-D16E-4E18-A8B3-34786D93B561}" destId="{B23A9FC2-BD85-4D7A-ADA8-3CB9019CFE10}" srcOrd="1" destOrd="0" presId="urn:microsoft.com/office/officeart/2005/8/layout/hierarchy6"/>
    <dgm:cxn modelId="{3421610B-A3BE-4E2F-A327-5F69819A6025}" srcId="{66357755-1B41-499D-B36D-2D3FBD2F8061}" destId="{4E52FD7B-D16E-4E18-A8B3-34786D93B561}" srcOrd="4" destOrd="0" parTransId="{682325FA-107A-43AE-8C70-B3FB88D4337A}" sibTransId="{C9D951A3-8292-450B-8276-F9833D9E415C}"/>
    <dgm:cxn modelId="{A652551A-9C03-4560-880E-674350A71EAB}" srcId="{66357755-1B41-499D-B36D-2D3FBD2F8061}" destId="{B94F99AE-C1A3-4EC8-AEA6-751093277D4F}" srcOrd="3" destOrd="0" parTransId="{0338E8C0-EC2D-4028-BFBC-2C707B6D6BF7}" sibTransId="{CE6285F8-B720-404D-BA49-2027D87615C4}"/>
    <dgm:cxn modelId="{08B7311F-BA61-4BE9-BDA1-FCB081B3A754}" type="presOf" srcId="{229D2812-B6B8-47C8-9233-762BB85CD8D9}" destId="{C9208959-4312-46BB-B88A-32E481AF31FF}" srcOrd="0" destOrd="0" presId="urn:microsoft.com/office/officeart/2005/8/layout/hierarchy6"/>
    <dgm:cxn modelId="{FA8E5928-CEB8-4BE9-97AB-788DA06B0EEE}" type="presOf" srcId="{2B3C1C5A-5198-4884-9798-2FC587987741}" destId="{925D1D9D-75A4-4FA5-A82E-9261C7EAFC7A}" srcOrd="1" destOrd="0" presId="urn:microsoft.com/office/officeart/2005/8/layout/hierarchy6"/>
    <dgm:cxn modelId="{0226F42B-7871-42B0-BD7C-ACB37764F18B}" type="presOf" srcId="{7DF9A7ED-5B7B-4220-AD82-8D823152A996}" destId="{F7AA405E-C68D-4C5C-AF93-7F7E5017B074}" srcOrd="0" destOrd="0" presId="urn:microsoft.com/office/officeart/2005/8/layout/hierarchy6"/>
    <dgm:cxn modelId="{E1EB2C3C-CE29-4A3B-BBA8-6C46E298FE26}" srcId="{66357755-1B41-499D-B36D-2D3FBD2F8061}" destId="{EAFECC8D-C49C-4935-A11F-FC1E6C87F644}" srcOrd="0" destOrd="0" parTransId="{4F513F00-62D7-4B03-AB36-C09816E8C7E9}" sibTransId="{C279122B-70CD-41AD-BCA6-8FAA85700DF4}"/>
    <dgm:cxn modelId="{07A21940-240A-4EA9-8E15-291FA6BAA87F}" srcId="{66357755-1B41-499D-B36D-2D3FBD2F8061}" destId="{2B3C1C5A-5198-4884-9798-2FC587987741}" srcOrd="1" destOrd="0" parTransId="{354078C4-9873-4AF1-BCC5-0F7DE77A28CA}" sibTransId="{201A5E4E-0BF8-4BBC-AA39-614567310B93}"/>
    <dgm:cxn modelId="{0EEEF865-BDB4-4820-B75A-C51134A9CD0D}" type="presOf" srcId="{B94F99AE-C1A3-4EC8-AEA6-751093277D4F}" destId="{94618EA7-FA5D-49F8-AE56-2B83E87A295C}" srcOrd="1" destOrd="0" presId="urn:microsoft.com/office/officeart/2005/8/layout/hierarchy6"/>
    <dgm:cxn modelId="{199C1E66-DAE9-4EEC-A2C3-020EB4FF5263}" srcId="{2E8D2758-AC06-45A0-8983-D2AE5BC7012A}" destId="{1D0E005A-CF7B-4E96-93D0-1A2CD9EB3819}" srcOrd="0" destOrd="0" parTransId="{229D2812-B6B8-47C8-9233-762BB85CD8D9}" sibTransId="{E7B5B520-9A11-4678-A23C-B03105019149}"/>
    <dgm:cxn modelId="{73FACD49-9282-4C64-830E-FFC4D6BACFEB}" srcId="{66357755-1B41-499D-B36D-2D3FBD2F8061}" destId="{04AA4BE0-C083-41DB-8F47-3021FA372554}" srcOrd="2" destOrd="0" parTransId="{BE2BED51-405F-4916-A93F-53F35279E867}" sibTransId="{FB172BF4-7E8F-4815-BA29-B37B6CFB67BF}"/>
    <dgm:cxn modelId="{D48CE44A-28FC-4E80-813E-0CFCCCAFA4E7}" type="presOf" srcId="{FDCEAB79-57EF-4831-9FA8-71712AA687E5}" destId="{60DDB62F-956F-480D-ACAA-35AC1BCE5483}" srcOrd="0" destOrd="0" presId="urn:microsoft.com/office/officeart/2005/8/layout/hierarchy6"/>
    <dgm:cxn modelId="{4668EE72-BE15-4EB2-929A-89F6120FBF8E}" type="presOf" srcId="{86FE7A4C-72D4-4613-ACE0-6E56AF60D521}" destId="{E6ABB759-44DF-4CF2-8821-A47C0835B947}" srcOrd="0" destOrd="0" presId="urn:microsoft.com/office/officeart/2005/8/layout/hierarchy6"/>
    <dgm:cxn modelId="{6D8FE073-2DEB-497A-AF27-6C7F5A962F54}" type="presOf" srcId="{66357755-1B41-499D-B36D-2D3FBD2F8061}" destId="{C9674925-46F9-4493-A49C-287531EB4CBF}" srcOrd="0" destOrd="0" presId="urn:microsoft.com/office/officeart/2005/8/layout/hierarchy6"/>
    <dgm:cxn modelId="{7653287B-0926-4D1F-8FB2-095CBE72FA1D}" type="presOf" srcId="{B94F99AE-C1A3-4EC8-AEA6-751093277D4F}" destId="{1CACD4AF-8CA7-479F-B9D1-24636569FDB1}" srcOrd="0" destOrd="0" presId="urn:microsoft.com/office/officeart/2005/8/layout/hierarchy6"/>
    <dgm:cxn modelId="{F52ADF7D-D14E-4F08-ADAF-E198C08CFC79}" type="presOf" srcId="{5304DA61-2BE5-4018-81EA-A7515E44D55D}" destId="{1BD5297C-629C-4AAF-ABAC-5AEF995CDB1E}" srcOrd="0" destOrd="0" presId="urn:microsoft.com/office/officeart/2005/8/layout/hierarchy6"/>
    <dgm:cxn modelId="{4133EA86-5ED1-44D1-BD77-1EEA0CD0BCE7}" srcId="{8CD5C33A-7FEA-4818-8720-A10AA4851E80}" destId="{86FE7A4C-72D4-4613-ACE0-6E56AF60D521}" srcOrd="1" destOrd="0" parTransId="{7DF9A7ED-5B7B-4220-AD82-8D823152A996}" sibTransId="{2ADE7CBE-41F8-4AF3-925D-6FD88BB85EC7}"/>
    <dgm:cxn modelId="{D49D6595-AF46-437E-8415-FFB0A44CA013}" type="presOf" srcId="{EAFECC8D-C49C-4935-A11F-FC1E6C87F644}" destId="{E821D80D-5E55-404A-84B2-080BCBB8D9E3}" srcOrd="0" destOrd="0" presId="urn:microsoft.com/office/officeart/2005/8/layout/hierarchy6"/>
    <dgm:cxn modelId="{BDA14797-DFC8-466E-9440-3631F666F698}" type="presOf" srcId="{195C0B1A-4AEB-41C7-ACFC-8E9C7A39B75B}" destId="{E7C8D16C-FF38-4AD5-B19D-90511CF813DD}" srcOrd="0" destOrd="0" presId="urn:microsoft.com/office/officeart/2005/8/layout/hierarchy6"/>
    <dgm:cxn modelId="{B88A8AA7-1BCF-48F4-9227-08E9A7A15565}" type="presOf" srcId="{04AA4BE0-C083-41DB-8F47-3021FA372554}" destId="{2F03AFF2-C98E-49B1-B656-8A117BC1A849}" srcOrd="1" destOrd="0" presId="urn:microsoft.com/office/officeart/2005/8/layout/hierarchy6"/>
    <dgm:cxn modelId="{99C0BEB3-52F7-4FCF-8C27-4B08C8FAF791}" type="presOf" srcId="{8CD5C33A-7FEA-4818-8720-A10AA4851E80}" destId="{74BBE135-1A9E-4343-826E-033599992D53}" srcOrd="0" destOrd="0" presId="urn:microsoft.com/office/officeart/2005/8/layout/hierarchy6"/>
    <dgm:cxn modelId="{778392BB-1C25-424F-AB99-D371037A9F93}" srcId="{EAFECC8D-C49C-4935-A11F-FC1E6C87F644}" destId="{8CD5C33A-7FEA-4818-8720-A10AA4851E80}" srcOrd="0" destOrd="0" parTransId="{28CBBB2D-315C-470B-823C-C1D3B5F71034}" sibTransId="{61A40C53-6ECD-48F1-A1A8-7B940D606F1E}"/>
    <dgm:cxn modelId="{3168DABB-DCF1-43C3-9C59-847F92DE65C2}" type="presOf" srcId="{28CBBB2D-315C-470B-823C-C1D3B5F71034}" destId="{C50EB6AC-037A-4449-976B-672CDA2B3151}" srcOrd="0" destOrd="0" presId="urn:microsoft.com/office/officeart/2005/8/layout/hierarchy6"/>
    <dgm:cxn modelId="{DEABD1C2-3181-48DD-B228-0C5970D428DA}" type="presOf" srcId="{1D0E005A-CF7B-4E96-93D0-1A2CD9EB3819}" destId="{92186459-6E78-406F-9901-A67D367E3CB4}" srcOrd="0" destOrd="0" presId="urn:microsoft.com/office/officeart/2005/8/layout/hierarchy6"/>
    <dgm:cxn modelId="{C14769D1-A9F1-4EF7-9D5D-41CCF695EE7D}" srcId="{195C0B1A-4AEB-41C7-ACFC-8E9C7A39B75B}" destId="{FDCEAB79-57EF-4831-9FA8-71712AA687E5}" srcOrd="0" destOrd="0" parTransId="{25AD192F-8402-4A91-80D9-9CA353B26B5D}" sibTransId="{E5026F32-FB19-4FF9-8BBF-399EC593E74D}"/>
    <dgm:cxn modelId="{FD205BD6-F8D8-40CE-9A3A-EAD7065F8EA2}" type="presOf" srcId="{BA04CAA7-1F63-47DF-9362-4253189F31AE}" destId="{579787E4-1601-42FE-ABD4-F59DD6DF5411}" srcOrd="0" destOrd="0" presId="urn:microsoft.com/office/officeart/2005/8/layout/hierarchy6"/>
    <dgm:cxn modelId="{974CD3DF-EFC7-4CDB-9C0D-98A66FC57DB9}" type="presOf" srcId="{3D2BB62D-3272-4E78-BC86-9C66A211B394}" destId="{06670A57-8A81-4DD3-97AC-79A8AE25C12F}" srcOrd="0" destOrd="0" presId="urn:microsoft.com/office/officeart/2005/8/layout/hierarchy6"/>
    <dgm:cxn modelId="{691AA9E3-1A16-44A2-9AB6-BF633A4BF8F4}" srcId="{EAFECC8D-C49C-4935-A11F-FC1E6C87F644}" destId="{2E8D2758-AC06-45A0-8983-D2AE5BC7012A}" srcOrd="1" destOrd="0" parTransId="{5304DA61-2BE5-4018-81EA-A7515E44D55D}" sibTransId="{2EDEE057-3213-475D-92B2-DF5740FDBF8A}"/>
    <dgm:cxn modelId="{56FC05E6-8FBA-412F-991F-071F90B2C5B4}" srcId="{EAFECC8D-C49C-4935-A11F-FC1E6C87F644}" destId="{BA04CAA7-1F63-47DF-9362-4253189F31AE}" srcOrd="2" destOrd="0" parTransId="{65552F3B-4A9C-4D8A-97F4-B629544F1E33}" sibTransId="{989CBB12-FA20-4246-BB4E-54F5588457BA}"/>
    <dgm:cxn modelId="{05677FE6-F3CB-42AF-BC80-48F246A51E9D}" srcId="{8CD5C33A-7FEA-4818-8720-A10AA4851E80}" destId="{195C0B1A-4AEB-41C7-ACFC-8E9C7A39B75B}" srcOrd="0" destOrd="0" parTransId="{3D2BB62D-3272-4E78-BC86-9C66A211B394}" sibTransId="{7A772809-3513-436B-8A48-B84806F267E2}"/>
    <dgm:cxn modelId="{79FEAAE7-E079-4C67-B9FF-96ACFC1CAC85}" type="presOf" srcId="{04AA4BE0-C083-41DB-8F47-3021FA372554}" destId="{32562480-E815-4A1D-A707-1C49B4821B59}" srcOrd="0" destOrd="0" presId="urn:microsoft.com/office/officeart/2005/8/layout/hierarchy6"/>
    <dgm:cxn modelId="{ACDA21F2-D9F5-4E94-8AFD-964621A974A3}" type="presOf" srcId="{2E8D2758-AC06-45A0-8983-D2AE5BC7012A}" destId="{128C4CEF-BF98-4AA0-AB17-85FB50864FB9}" srcOrd="0" destOrd="0" presId="urn:microsoft.com/office/officeart/2005/8/layout/hierarchy6"/>
    <dgm:cxn modelId="{0C8B3AF6-257D-483C-9D7F-A19B4A379F48}" type="presOf" srcId="{2B3C1C5A-5198-4884-9798-2FC587987741}" destId="{33587CD4-8B16-45F4-BE53-A09D972AE31F}" srcOrd="0" destOrd="0" presId="urn:microsoft.com/office/officeart/2005/8/layout/hierarchy6"/>
    <dgm:cxn modelId="{6CC3BAFA-D0A4-4619-9D54-D1956C3C94D7}" type="presOf" srcId="{4E52FD7B-D16E-4E18-A8B3-34786D93B561}" destId="{484F0A87-4B97-4DC3-973E-DDFB41687E61}" srcOrd="0" destOrd="0" presId="urn:microsoft.com/office/officeart/2005/8/layout/hierarchy6"/>
    <dgm:cxn modelId="{17EE36F9-5ED9-4A8C-9717-748501E71FB2}" type="presParOf" srcId="{C9674925-46F9-4493-A49C-287531EB4CBF}" destId="{E96C996A-64B7-42FC-8ABF-59B2D681E651}" srcOrd="0" destOrd="0" presId="urn:microsoft.com/office/officeart/2005/8/layout/hierarchy6"/>
    <dgm:cxn modelId="{1ED92DF5-C92E-4D9C-8168-4FF0756B887D}" type="presParOf" srcId="{E96C996A-64B7-42FC-8ABF-59B2D681E651}" destId="{6221B519-AEEF-4606-BDF9-FDE85CD22790}" srcOrd="0" destOrd="0" presId="urn:microsoft.com/office/officeart/2005/8/layout/hierarchy6"/>
    <dgm:cxn modelId="{0964E316-5594-4055-9750-B2D9F7FD4541}" type="presParOf" srcId="{E96C996A-64B7-42FC-8ABF-59B2D681E651}" destId="{05D09458-064A-4BCE-9088-8F5BC54CA9EA}" srcOrd="1" destOrd="0" presId="urn:microsoft.com/office/officeart/2005/8/layout/hierarchy6"/>
    <dgm:cxn modelId="{784E2916-95CF-4BDB-83D0-7D127DC6135D}" type="presParOf" srcId="{05D09458-064A-4BCE-9088-8F5BC54CA9EA}" destId="{B8C8D757-8703-4F7E-A7F9-4BA21B8C9055}" srcOrd="0" destOrd="0" presId="urn:microsoft.com/office/officeart/2005/8/layout/hierarchy6"/>
    <dgm:cxn modelId="{D507C672-023B-437A-98B7-11C10302FC04}" type="presParOf" srcId="{B8C8D757-8703-4F7E-A7F9-4BA21B8C9055}" destId="{E821D80D-5E55-404A-84B2-080BCBB8D9E3}" srcOrd="0" destOrd="0" presId="urn:microsoft.com/office/officeart/2005/8/layout/hierarchy6"/>
    <dgm:cxn modelId="{FF0F3ADF-70C5-40D2-B7B7-105015C2FE7E}" type="presParOf" srcId="{B8C8D757-8703-4F7E-A7F9-4BA21B8C9055}" destId="{F8DF0D0D-556A-4E80-9EF3-F0F8AD7910F9}" srcOrd="1" destOrd="0" presId="urn:microsoft.com/office/officeart/2005/8/layout/hierarchy6"/>
    <dgm:cxn modelId="{E19D49E8-EE8A-4362-8717-5CAC07D8D6DD}" type="presParOf" srcId="{F8DF0D0D-556A-4E80-9EF3-F0F8AD7910F9}" destId="{C50EB6AC-037A-4449-976B-672CDA2B3151}" srcOrd="0" destOrd="0" presId="urn:microsoft.com/office/officeart/2005/8/layout/hierarchy6"/>
    <dgm:cxn modelId="{36B44C1E-C778-4BF2-8E3E-813DF4DE0207}" type="presParOf" srcId="{F8DF0D0D-556A-4E80-9EF3-F0F8AD7910F9}" destId="{D762DD0B-2765-4B88-9E4F-A56CFCA7D46D}" srcOrd="1" destOrd="0" presId="urn:microsoft.com/office/officeart/2005/8/layout/hierarchy6"/>
    <dgm:cxn modelId="{08CD1179-CEC8-4670-B267-2D32F50C587B}" type="presParOf" srcId="{D762DD0B-2765-4B88-9E4F-A56CFCA7D46D}" destId="{74BBE135-1A9E-4343-826E-033599992D53}" srcOrd="0" destOrd="0" presId="urn:microsoft.com/office/officeart/2005/8/layout/hierarchy6"/>
    <dgm:cxn modelId="{99D14F00-9F3C-40B1-9256-A3795141F3A5}" type="presParOf" srcId="{D762DD0B-2765-4B88-9E4F-A56CFCA7D46D}" destId="{FE28FAE9-E074-471C-B81B-5FEE2F7B3841}" srcOrd="1" destOrd="0" presId="urn:microsoft.com/office/officeart/2005/8/layout/hierarchy6"/>
    <dgm:cxn modelId="{67249CE5-3410-4384-88D5-C0C40B501CD7}" type="presParOf" srcId="{FE28FAE9-E074-471C-B81B-5FEE2F7B3841}" destId="{06670A57-8A81-4DD3-97AC-79A8AE25C12F}" srcOrd="0" destOrd="0" presId="urn:microsoft.com/office/officeart/2005/8/layout/hierarchy6"/>
    <dgm:cxn modelId="{596B2097-4E38-46B6-A8B8-7BB8E7EEA0DA}" type="presParOf" srcId="{FE28FAE9-E074-471C-B81B-5FEE2F7B3841}" destId="{67C5DA92-41BA-4677-9820-D67556D216EA}" srcOrd="1" destOrd="0" presId="urn:microsoft.com/office/officeart/2005/8/layout/hierarchy6"/>
    <dgm:cxn modelId="{85794CB4-E453-4F77-A921-07361BEFB03A}" type="presParOf" srcId="{67C5DA92-41BA-4677-9820-D67556D216EA}" destId="{E7C8D16C-FF38-4AD5-B19D-90511CF813DD}" srcOrd="0" destOrd="0" presId="urn:microsoft.com/office/officeart/2005/8/layout/hierarchy6"/>
    <dgm:cxn modelId="{0149B7AD-0E90-4D86-BC5B-D544FF74CAB9}" type="presParOf" srcId="{67C5DA92-41BA-4677-9820-D67556D216EA}" destId="{7DAAA930-B3A8-4EDC-9903-FF5CB9E57203}" srcOrd="1" destOrd="0" presId="urn:microsoft.com/office/officeart/2005/8/layout/hierarchy6"/>
    <dgm:cxn modelId="{83F65AB5-B9A9-4022-8A13-FB78F6FCC4A0}" type="presParOf" srcId="{7DAAA930-B3A8-4EDC-9903-FF5CB9E57203}" destId="{83389372-601A-437D-9C8E-A6FF8A4F5B14}" srcOrd="0" destOrd="0" presId="urn:microsoft.com/office/officeart/2005/8/layout/hierarchy6"/>
    <dgm:cxn modelId="{609F476F-E5C1-4339-84B0-97046CE1E396}" type="presParOf" srcId="{7DAAA930-B3A8-4EDC-9903-FF5CB9E57203}" destId="{B7780686-9819-4A56-9BDC-657C25982BCB}" srcOrd="1" destOrd="0" presId="urn:microsoft.com/office/officeart/2005/8/layout/hierarchy6"/>
    <dgm:cxn modelId="{5C1ACB75-E44A-45A0-A889-3A2343E3B987}" type="presParOf" srcId="{B7780686-9819-4A56-9BDC-657C25982BCB}" destId="{60DDB62F-956F-480D-ACAA-35AC1BCE5483}" srcOrd="0" destOrd="0" presId="urn:microsoft.com/office/officeart/2005/8/layout/hierarchy6"/>
    <dgm:cxn modelId="{4992788E-B56F-455A-9EA7-D7F990E6A89D}" type="presParOf" srcId="{B7780686-9819-4A56-9BDC-657C25982BCB}" destId="{44B88D01-8FAE-47EF-8F3E-54DB5659E23D}" srcOrd="1" destOrd="0" presId="urn:microsoft.com/office/officeart/2005/8/layout/hierarchy6"/>
    <dgm:cxn modelId="{10DE823C-1953-4B1F-8517-F63D5C485F1E}" type="presParOf" srcId="{FE28FAE9-E074-471C-B81B-5FEE2F7B3841}" destId="{F7AA405E-C68D-4C5C-AF93-7F7E5017B074}" srcOrd="2" destOrd="0" presId="urn:microsoft.com/office/officeart/2005/8/layout/hierarchy6"/>
    <dgm:cxn modelId="{A02893F6-2C27-42CF-94DE-BD9058C23764}" type="presParOf" srcId="{FE28FAE9-E074-471C-B81B-5FEE2F7B3841}" destId="{C02A3CA3-F54B-42CD-BD1C-B22585D88502}" srcOrd="3" destOrd="0" presId="urn:microsoft.com/office/officeart/2005/8/layout/hierarchy6"/>
    <dgm:cxn modelId="{C1500CAE-CE83-4BD3-9AB4-91E68FF687FB}" type="presParOf" srcId="{C02A3CA3-F54B-42CD-BD1C-B22585D88502}" destId="{E6ABB759-44DF-4CF2-8821-A47C0835B947}" srcOrd="0" destOrd="0" presId="urn:microsoft.com/office/officeart/2005/8/layout/hierarchy6"/>
    <dgm:cxn modelId="{9A6B17A3-FB68-44FE-A4B6-E11DD9F7223D}" type="presParOf" srcId="{C02A3CA3-F54B-42CD-BD1C-B22585D88502}" destId="{BDF307B4-AAEB-457C-9436-F7D04839C9D6}" srcOrd="1" destOrd="0" presId="urn:microsoft.com/office/officeart/2005/8/layout/hierarchy6"/>
    <dgm:cxn modelId="{1C6BD4FE-9FC8-4457-9C03-EF8DA68D1654}" type="presParOf" srcId="{F8DF0D0D-556A-4E80-9EF3-F0F8AD7910F9}" destId="{1BD5297C-629C-4AAF-ABAC-5AEF995CDB1E}" srcOrd="2" destOrd="0" presId="urn:microsoft.com/office/officeart/2005/8/layout/hierarchy6"/>
    <dgm:cxn modelId="{A1624A3C-0E9E-4EAF-90E9-49F4D5960D1A}" type="presParOf" srcId="{F8DF0D0D-556A-4E80-9EF3-F0F8AD7910F9}" destId="{3315F366-8B58-4CB1-8856-3B0498C13353}" srcOrd="3" destOrd="0" presId="urn:microsoft.com/office/officeart/2005/8/layout/hierarchy6"/>
    <dgm:cxn modelId="{9DB0D60D-5B04-414D-9752-68E8B48EBDA0}" type="presParOf" srcId="{3315F366-8B58-4CB1-8856-3B0498C13353}" destId="{128C4CEF-BF98-4AA0-AB17-85FB50864FB9}" srcOrd="0" destOrd="0" presId="urn:microsoft.com/office/officeart/2005/8/layout/hierarchy6"/>
    <dgm:cxn modelId="{AAC8E12E-8404-4B92-BEBD-5FA174C2254F}" type="presParOf" srcId="{3315F366-8B58-4CB1-8856-3B0498C13353}" destId="{C77ADCB7-518A-4BCD-A0A7-E3345F4DA6D2}" srcOrd="1" destOrd="0" presId="urn:microsoft.com/office/officeart/2005/8/layout/hierarchy6"/>
    <dgm:cxn modelId="{F325E6E2-F0B4-4617-BB26-32A42B83FBE7}" type="presParOf" srcId="{C77ADCB7-518A-4BCD-A0A7-E3345F4DA6D2}" destId="{C9208959-4312-46BB-B88A-32E481AF31FF}" srcOrd="0" destOrd="0" presId="urn:microsoft.com/office/officeart/2005/8/layout/hierarchy6"/>
    <dgm:cxn modelId="{73FBC117-54AB-4F85-A43D-B5BE275E4E40}" type="presParOf" srcId="{C77ADCB7-518A-4BCD-A0A7-E3345F4DA6D2}" destId="{37A4EB12-1E3E-4A64-809B-2A390F8C4322}" srcOrd="1" destOrd="0" presId="urn:microsoft.com/office/officeart/2005/8/layout/hierarchy6"/>
    <dgm:cxn modelId="{2A7A394D-BC86-4780-9C1E-3C61F86978CC}" type="presParOf" srcId="{37A4EB12-1E3E-4A64-809B-2A390F8C4322}" destId="{92186459-6E78-406F-9901-A67D367E3CB4}" srcOrd="0" destOrd="0" presId="urn:microsoft.com/office/officeart/2005/8/layout/hierarchy6"/>
    <dgm:cxn modelId="{CA7DA78D-B8E4-4318-99DA-42001A3455DF}" type="presParOf" srcId="{37A4EB12-1E3E-4A64-809B-2A390F8C4322}" destId="{0E9A6E06-384B-4D92-9FA8-18A6CFB60E4B}" srcOrd="1" destOrd="0" presId="urn:microsoft.com/office/officeart/2005/8/layout/hierarchy6"/>
    <dgm:cxn modelId="{C93FE2C6-91D2-444D-BC00-9B4EEB6EEDFA}" type="presParOf" srcId="{F8DF0D0D-556A-4E80-9EF3-F0F8AD7910F9}" destId="{48F155E9-4EF1-4138-9684-82F5ADDC71A0}" srcOrd="4" destOrd="0" presId="urn:microsoft.com/office/officeart/2005/8/layout/hierarchy6"/>
    <dgm:cxn modelId="{6032EE97-3997-4614-98CC-9F8458792460}" type="presParOf" srcId="{F8DF0D0D-556A-4E80-9EF3-F0F8AD7910F9}" destId="{B1AFD26D-76F2-46C0-8B76-1091976FB9A7}" srcOrd="5" destOrd="0" presId="urn:microsoft.com/office/officeart/2005/8/layout/hierarchy6"/>
    <dgm:cxn modelId="{730CD5CF-60A9-47B1-A6C6-71B63781E29D}" type="presParOf" srcId="{B1AFD26D-76F2-46C0-8B76-1091976FB9A7}" destId="{579787E4-1601-42FE-ABD4-F59DD6DF5411}" srcOrd="0" destOrd="0" presId="urn:microsoft.com/office/officeart/2005/8/layout/hierarchy6"/>
    <dgm:cxn modelId="{CF3E0DE2-1D87-4284-9F53-0C0DEF9A9EFA}" type="presParOf" srcId="{B1AFD26D-76F2-46C0-8B76-1091976FB9A7}" destId="{EFB21BC3-E7AE-4625-B28D-5D0959F2FCF9}" srcOrd="1" destOrd="0" presId="urn:microsoft.com/office/officeart/2005/8/layout/hierarchy6"/>
    <dgm:cxn modelId="{EE9DC0F4-9E4A-491E-BEE8-38445FC79798}" type="presParOf" srcId="{C9674925-46F9-4493-A49C-287531EB4CBF}" destId="{AD4033F2-C8F4-45D5-BE60-9D2801F6D5FA}" srcOrd="1" destOrd="0" presId="urn:microsoft.com/office/officeart/2005/8/layout/hierarchy6"/>
    <dgm:cxn modelId="{4C4F1F6F-4D0A-42F9-A4EE-93EBF4D86FAE}" type="presParOf" srcId="{AD4033F2-C8F4-45D5-BE60-9D2801F6D5FA}" destId="{DF8109A4-1C17-4703-8189-C1D47720944C}" srcOrd="0" destOrd="0" presId="urn:microsoft.com/office/officeart/2005/8/layout/hierarchy6"/>
    <dgm:cxn modelId="{27634330-62F7-4D37-90DC-5C20064F7D21}" type="presParOf" srcId="{DF8109A4-1C17-4703-8189-C1D47720944C}" destId="{33587CD4-8B16-45F4-BE53-A09D972AE31F}" srcOrd="0" destOrd="0" presId="urn:microsoft.com/office/officeart/2005/8/layout/hierarchy6"/>
    <dgm:cxn modelId="{AB7020DB-FA8E-4CED-B825-AA40EA8A6BAD}" type="presParOf" srcId="{DF8109A4-1C17-4703-8189-C1D47720944C}" destId="{925D1D9D-75A4-4FA5-A82E-9261C7EAFC7A}" srcOrd="1" destOrd="0" presId="urn:microsoft.com/office/officeart/2005/8/layout/hierarchy6"/>
    <dgm:cxn modelId="{5145CB1F-907F-449E-8948-92F7D50AEAFC}" type="presParOf" srcId="{AD4033F2-C8F4-45D5-BE60-9D2801F6D5FA}" destId="{C15F15D1-44B3-4F41-9617-FDDF153EBF6C}" srcOrd="1" destOrd="0" presId="urn:microsoft.com/office/officeart/2005/8/layout/hierarchy6"/>
    <dgm:cxn modelId="{25E64149-B9D1-4E45-B1E9-A12C398A1BF3}" type="presParOf" srcId="{C15F15D1-44B3-4F41-9617-FDDF153EBF6C}" destId="{3DFEC7E4-B4A2-4F6B-AABE-7C35155B1DDE}" srcOrd="0" destOrd="0" presId="urn:microsoft.com/office/officeart/2005/8/layout/hierarchy6"/>
    <dgm:cxn modelId="{8CEDA50C-E127-4DA1-A776-B45918A8D61C}" type="presParOf" srcId="{AD4033F2-C8F4-45D5-BE60-9D2801F6D5FA}" destId="{E5999E5A-4D15-4863-B2F8-6A7247EB783E}" srcOrd="2" destOrd="0" presId="urn:microsoft.com/office/officeart/2005/8/layout/hierarchy6"/>
    <dgm:cxn modelId="{E8DA48A6-23D9-4F69-80D3-BD626810F213}" type="presParOf" srcId="{E5999E5A-4D15-4863-B2F8-6A7247EB783E}" destId="{32562480-E815-4A1D-A707-1C49B4821B59}" srcOrd="0" destOrd="0" presId="urn:microsoft.com/office/officeart/2005/8/layout/hierarchy6"/>
    <dgm:cxn modelId="{F7F61A67-A8EB-458F-934D-49D6D2052E6B}" type="presParOf" srcId="{E5999E5A-4D15-4863-B2F8-6A7247EB783E}" destId="{2F03AFF2-C98E-49B1-B656-8A117BC1A849}" srcOrd="1" destOrd="0" presId="urn:microsoft.com/office/officeart/2005/8/layout/hierarchy6"/>
    <dgm:cxn modelId="{BF281498-513D-4315-99AE-D64751AF9578}" type="presParOf" srcId="{AD4033F2-C8F4-45D5-BE60-9D2801F6D5FA}" destId="{C4A67906-CDF6-48B5-A164-D60B58030427}" srcOrd="3" destOrd="0" presId="urn:microsoft.com/office/officeart/2005/8/layout/hierarchy6"/>
    <dgm:cxn modelId="{9BB5B339-B269-48F1-B1A4-4A8AEB19E10A}" type="presParOf" srcId="{C4A67906-CDF6-48B5-A164-D60B58030427}" destId="{37A74EEF-00AF-4AC2-8FDF-E94D26D8BE64}" srcOrd="0" destOrd="0" presId="urn:microsoft.com/office/officeart/2005/8/layout/hierarchy6"/>
    <dgm:cxn modelId="{53B49EBF-6339-4360-A3B7-91747105D3FE}" type="presParOf" srcId="{AD4033F2-C8F4-45D5-BE60-9D2801F6D5FA}" destId="{E60995BB-5E5E-4475-8E4E-93EC5A54AF6E}" srcOrd="4" destOrd="0" presId="urn:microsoft.com/office/officeart/2005/8/layout/hierarchy6"/>
    <dgm:cxn modelId="{4E4FA070-77BD-4415-8632-A3275C9937BE}" type="presParOf" srcId="{E60995BB-5E5E-4475-8E4E-93EC5A54AF6E}" destId="{1CACD4AF-8CA7-479F-B9D1-24636569FDB1}" srcOrd="0" destOrd="0" presId="urn:microsoft.com/office/officeart/2005/8/layout/hierarchy6"/>
    <dgm:cxn modelId="{886108A3-61A8-434B-B681-ACBE8640F821}" type="presParOf" srcId="{E60995BB-5E5E-4475-8E4E-93EC5A54AF6E}" destId="{94618EA7-FA5D-49F8-AE56-2B83E87A295C}" srcOrd="1" destOrd="0" presId="urn:microsoft.com/office/officeart/2005/8/layout/hierarchy6"/>
    <dgm:cxn modelId="{1D5ED904-00DC-49BB-8ADF-F9C43B2F118C}" type="presParOf" srcId="{AD4033F2-C8F4-45D5-BE60-9D2801F6D5FA}" destId="{CF1E11F9-8279-4184-A924-8771EA09FB7D}" srcOrd="5" destOrd="0" presId="urn:microsoft.com/office/officeart/2005/8/layout/hierarchy6"/>
    <dgm:cxn modelId="{E4396E58-44ED-4ABC-A6FA-F7B82B9966CA}" type="presParOf" srcId="{CF1E11F9-8279-4184-A924-8771EA09FB7D}" destId="{55C3B7B2-51D7-48B3-927F-014E32B74EE0}" srcOrd="0" destOrd="0" presId="urn:microsoft.com/office/officeart/2005/8/layout/hierarchy6"/>
    <dgm:cxn modelId="{9C1F41C7-522D-4CE7-9EE5-B722820C8576}" type="presParOf" srcId="{AD4033F2-C8F4-45D5-BE60-9D2801F6D5FA}" destId="{2F3C7917-0829-4A49-B661-FBA079315509}" srcOrd="6" destOrd="0" presId="urn:microsoft.com/office/officeart/2005/8/layout/hierarchy6"/>
    <dgm:cxn modelId="{37BB4E8A-DA62-4F1A-A538-4BEE12957162}" type="presParOf" srcId="{2F3C7917-0829-4A49-B661-FBA079315509}" destId="{484F0A87-4B97-4DC3-973E-DDFB41687E61}" srcOrd="0" destOrd="0" presId="urn:microsoft.com/office/officeart/2005/8/layout/hierarchy6"/>
    <dgm:cxn modelId="{7047616F-4160-4FC4-B0FA-C466055B2AC8}" type="presParOf" srcId="{2F3C7917-0829-4A49-B661-FBA079315509}" destId="{B23A9FC2-BD85-4D7A-ADA8-3CB9019CFE1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4F0A87-4B97-4DC3-973E-DDFB41687E61}">
      <dsp:nvSpPr>
        <dsp:cNvPr id="0" name=""/>
        <dsp:cNvSpPr/>
      </dsp:nvSpPr>
      <dsp:spPr>
        <a:xfrm>
          <a:off x="0" y="1593145"/>
          <a:ext cx="8557260" cy="454604"/>
        </a:xfrm>
        <a:prstGeom prst="roundRect">
          <a:avLst>
            <a:gd name="adj" fmla="val 10000"/>
          </a:avLst>
        </a:prstGeom>
        <a:solidFill>
          <a:schemeClr val="accent3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Atividades</a:t>
          </a:r>
        </a:p>
      </dsp:txBody>
      <dsp:txXfrm>
        <a:off x="0" y="1593145"/>
        <a:ext cx="2567178" cy="454604"/>
      </dsp:txXfrm>
    </dsp:sp>
    <dsp:sp modelId="{1CACD4AF-8CA7-479F-B9D1-24636569FDB1}">
      <dsp:nvSpPr>
        <dsp:cNvPr id="0" name=""/>
        <dsp:cNvSpPr/>
      </dsp:nvSpPr>
      <dsp:spPr>
        <a:xfrm>
          <a:off x="0" y="1062773"/>
          <a:ext cx="8557260" cy="454604"/>
        </a:xfrm>
        <a:prstGeom prst="roundRect">
          <a:avLst>
            <a:gd name="adj" fmla="val 10000"/>
          </a:avLst>
        </a:prstGeom>
        <a:solidFill>
          <a:schemeClr val="accent3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Requisitos</a:t>
          </a:r>
        </a:p>
      </dsp:txBody>
      <dsp:txXfrm>
        <a:off x="0" y="1062773"/>
        <a:ext cx="2567178" cy="454604"/>
      </dsp:txXfrm>
    </dsp:sp>
    <dsp:sp modelId="{32562480-E815-4A1D-A707-1C49B4821B59}">
      <dsp:nvSpPr>
        <dsp:cNvPr id="0" name=""/>
        <dsp:cNvSpPr/>
      </dsp:nvSpPr>
      <dsp:spPr>
        <a:xfrm>
          <a:off x="0" y="532401"/>
          <a:ext cx="8557260" cy="454604"/>
        </a:xfrm>
        <a:prstGeom prst="roundRect">
          <a:avLst>
            <a:gd name="adj" fmla="val 10000"/>
          </a:avLst>
        </a:prstGeom>
        <a:solidFill>
          <a:schemeClr val="accent3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Marcos</a:t>
          </a:r>
        </a:p>
      </dsp:txBody>
      <dsp:txXfrm>
        <a:off x="0" y="532401"/>
        <a:ext cx="2567178" cy="454604"/>
      </dsp:txXfrm>
    </dsp:sp>
    <dsp:sp modelId="{33587CD4-8B16-45F4-BE53-A09D972AE31F}">
      <dsp:nvSpPr>
        <dsp:cNvPr id="0" name=""/>
        <dsp:cNvSpPr/>
      </dsp:nvSpPr>
      <dsp:spPr>
        <a:xfrm>
          <a:off x="0" y="0"/>
          <a:ext cx="8557260" cy="454604"/>
        </a:xfrm>
        <a:prstGeom prst="roundRect">
          <a:avLst>
            <a:gd name="adj" fmla="val 10000"/>
          </a:avLst>
        </a:prstGeom>
        <a:solidFill>
          <a:schemeClr val="accent3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Produto Final</a:t>
          </a:r>
        </a:p>
      </dsp:txBody>
      <dsp:txXfrm>
        <a:off x="0" y="0"/>
        <a:ext cx="2567178" cy="454604"/>
      </dsp:txXfrm>
    </dsp:sp>
    <dsp:sp modelId="{E821D80D-5E55-404A-84B2-080BCBB8D9E3}">
      <dsp:nvSpPr>
        <dsp:cNvPr id="0" name=""/>
        <dsp:cNvSpPr/>
      </dsp:nvSpPr>
      <dsp:spPr>
        <a:xfrm>
          <a:off x="5559327" y="34223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dsp:txBody>
      <dsp:txXfrm>
        <a:off x="5570423" y="45319"/>
        <a:ext cx="546063" cy="356645"/>
      </dsp:txXfrm>
    </dsp:sp>
    <dsp:sp modelId="{C50EB6AC-037A-4449-976B-672CDA2B3151}">
      <dsp:nvSpPr>
        <dsp:cNvPr id="0" name=""/>
        <dsp:cNvSpPr/>
      </dsp:nvSpPr>
      <dsp:spPr>
        <a:xfrm>
          <a:off x="4737914" y="413060"/>
          <a:ext cx="1105541" cy="157224"/>
        </a:xfrm>
        <a:custGeom>
          <a:avLst/>
          <a:gdLst/>
          <a:ahLst/>
          <a:cxnLst/>
          <a:rect l="0" t="0" r="0" b="0"/>
          <a:pathLst>
            <a:path>
              <a:moveTo>
                <a:pt x="1105541" y="0"/>
              </a:moveTo>
              <a:lnTo>
                <a:pt x="1105541" y="78612"/>
              </a:lnTo>
              <a:lnTo>
                <a:pt x="0" y="78612"/>
              </a:lnTo>
              <a:lnTo>
                <a:pt x="0" y="157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BE135-1A9E-4343-826E-033599992D53}">
      <dsp:nvSpPr>
        <dsp:cNvPr id="0" name=""/>
        <dsp:cNvSpPr/>
      </dsp:nvSpPr>
      <dsp:spPr>
        <a:xfrm>
          <a:off x="4453786" y="570285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</a:t>
          </a:r>
        </a:p>
      </dsp:txBody>
      <dsp:txXfrm>
        <a:off x="4464882" y="581381"/>
        <a:ext cx="546063" cy="356645"/>
      </dsp:txXfrm>
    </dsp:sp>
    <dsp:sp modelId="{06670A57-8A81-4DD3-97AC-79A8AE25C12F}">
      <dsp:nvSpPr>
        <dsp:cNvPr id="0" name=""/>
        <dsp:cNvSpPr/>
      </dsp:nvSpPr>
      <dsp:spPr>
        <a:xfrm>
          <a:off x="4368548" y="949122"/>
          <a:ext cx="369366" cy="151534"/>
        </a:xfrm>
        <a:custGeom>
          <a:avLst/>
          <a:gdLst/>
          <a:ahLst/>
          <a:cxnLst/>
          <a:rect l="0" t="0" r="0" b="0"/>
          <a:pathLst>
            <a:path>
              <a:moveTo>
                <a:pt x="369366" y="0"/>
              </a:moveTo>
              <a:lnTo>
                <a:pt x="369366" y="75767"/>
              </a:lnTo>
              <a:lnTo>
                <a:pt x="0" y="75767"/>
              </a:lnTo>
              <a:lnTo>
                <a:pt x="0" y="151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8D16C-FF38-4AD5-B19D-90511CF813DD}">
      <dsp:nvSpPr>
        <dsp:cNvPr id="0" name=""/>
        <dsp:cNvSpPr/>
      </dsp:nvSpPr>
      <dsp:spPr>
        <a:xfrm>
          <a:off x="4084420" y="1100657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1.1.1</a:t>
          </a:r>
        </a:p>
      </dsp:txBody>
      <dsp:txXfrm>
        <a:off x="4095516" y="1111753"/>
        <a:ext cx="546063" cy="356645"/>
      </dsp:txXfrm>
    </dsp:sp>
    <dsp:sp modelId="{83389372-601A-437D-9C8E-A6FF8A4F5B14}">
      <dsp:nvSpPr>
        <dsp:cNvPr id="0" name=""/>
        <dsp:cNvSpPr/>
      </dsp:nvSpPr>
      <dsp:spPr>
        <a:xfrm>
          <a:off x="4322828" y="1479494"/>
          <a:ext cx="91440" cy="151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DB62F-956F-480D-ACAA-35AC1BCE5483}">
      <dsp:nvSpPr>
        <dsp:cNvPr id="0" name=""/>
        <dsp:cNvSpPr/>
      </dsp:nvSpPr>
      <dsp:spPr>
        <a:xfrm>
          <a:off x="4084420" y="1631029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1.1.1.1</a:t>
          </a:r>
        </a:p>
      </dsp:txBody>
      <dsp:txXfrm>
        <a:off x="4095516" y="1642125"/>
        <a:ext cx="546063" cy="356645"/>
      </dsp:txXfrm>
    </dsp:sp>
    <dsp:sp modelId="{F7AA405E-C68D-4C5C-AF93-7F7E5017B074}">
      <dsp:nvSpPr>
        <dsp:cNvPr id="0" name=""/>
        <dsp:cNvSpPr/>
      </dsp:nvSpPr>
      <dsp:spPr>
        <a:xfrm>
          <a:off x="4737914" y="949122"/>
          <a:ext cx="369366" cy="151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67"/>
              </a:lnTo>
              <a:lnTo>
                <a:pt x="369366" y="75767"/>
              </a:lnTo>
              <a:lnTo>
                <a:pt x="369366" y="151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BB759-44DF-4CF2-8821-A47C0835B947}">
      <dsp:nvSpPr>
        <dsp:cNvPr id="0" name=""/>
        <dsp:cNvSpPr/>
      </dsp:nvSpPr>
      <dsp:spPr>
        <a:xfrm>
          <a:off x="4823152" y="1100657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1.1.2</a:t>
          </a:r>
        </a:p>
      </dsp:txBody>
      <dsp:txXfrm>
        <a:off x="4834248" y="1111753"/>
        <a:ext cx="546063" cy="356645"/>
      </dsp:txXfrm>
    </dsp:sp>
    <dsp:sp modelId="{1BD5297C-629C-4AAF-ABAC-5AEF995CDB1E}">
      <dsp:nvSpPr>
        <dsp:cNvPr id="0" name=""/>
        <dsp:cNvSpPr/>
      </dsp:nvSpPr>
      <dsp:spPr>
        <a:xfrm>
          <a:off x="5797735" y="413060"/>
          <a:ext cx="91440" cy="1572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8612"/>
              </a:lnTo>
              <a:lnTo>
                <a:pt x="48277" y="78612"/>
              </a:lnTo>
              <a:lnTo>
                <a:pt x="48277" y="157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C4CEF-BF98-4AA0-AB17-85FB50864FB9}">
      <dsp:nvSpPr>
        <dsp:cNvPr id="0" name=""/>
        <dsp:cNvSpPr/>
      </dsp:nvSpPr>
      <dsp:spPr>
        <a:xfrm>
          <a:off x="5561884" y="570285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1.2</a:t>
          </a:r>
        </a:p>
      </dsp:txBody>
      <dsp:txXfrm>
        <a:off x="5572980" y="581381"/>
        <a:ext cx="546063" cy="356645"/>
      </dsp:txXfrm>
    </dsp:sp>
    <dsp:sp modelId="{C9208959-4312-46BB-B88A-32E481AF31FF}">
      <dsp:nvSpPr>
        <dsp:cNvPr id="0" name=""/>
        <dsp:cNvSpPr/>
      </dsp:nvSpPr>
      <dsp:spPr>
        <a:xfrm>
          <a:off x="5800292" y="949122"/>
          <a:ext cx="91440" cy="151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5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86459-6E78-406F-9901-A67D367E3CB4}">
      <dsp:nvSpPr>
        <dsp:cNvPr id="0" name=""/>
        <dsp:cNvSpPr/>
      </dsp:nvSpPr>
      <dsp:spPr>
        <a:xfrm>
          <a:off x="5561884" y="1100657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1.2.1</a:t>
          </a:r>
        </a:p>
      </dsp:txBody>
      <dsp:txXfrm>
        <a:off x="5572980" y="1111753"/>
        <a:ext cx="546063" cy="356645"/>
      </dsp:txXfrm>
    </dsp:sp>
    <dsp:sp modelId="{48F155E9-4EF1-4138-9684-82F5ADDC71A0}">
      <dsp:nvSpPr>
        <dsp:cNvPr id="0" name=""/>
        <dsp:cNvSpPr/>
      </dsp:nvSpPr>
      <dsp:spPr>
        <a:xfrm>
          <a:off x="5843455" y="413060"/>
          <a:ext cx="741289" cy="1572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12"/>
              </a:lnTo>
              <a:lnTo>
                <a:pt x="741289" y="78612"/>
              </a:lnTo>
              <a:lnTo>
                <a:pt x="741289" y="157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787E4-1601-42FE-ABD4-F59DD6DF5411}">
      <dsp:nvSpPr>
        <dsp:cNvPr id="0" name=""/>
        <dsp:cNvSpPr/>
      </dsp:nvSpPr>
      <dsp:spPr>
        <a:xfrm>
          <a:off x="6300616" y="570285"/>
          <a:ext cx="568255" cy="378837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1.3</a:t>
          </a:r>
        </a:p>
      </dsp:txBody>
      <dsp:txXfrm>
        <a:off x="6311712" y="581381"/>
        <a:ext cx="546063" cy="356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28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8</cp:revision>
  <dcterms:created xsi:type="dcterms:W3CDTF">2023-05-27T00:25:00Z</dcterms:created>
  <dcterms:modified xsi:type="dcterms:W3CDTF">2023-05-27T01:10:00Z</dcterms:modified>
</cp:coreProperties>
</file>