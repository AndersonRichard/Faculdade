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605E162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</w:t>
            </w:r>
            <w:r w:rsidR="0043344F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PECIFICAÇÃO DE REQUISITOS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6DB11E0E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EDAFB8B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3EB8D150" w14:textId="056632BE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Projeto:</w:t>
            </w:r>
          </w:p>
          <w:p w14:paraId="5342C7CC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EE" w:rsidRPr="00E6521B" w14:paraId="67B3EE79" w14:textId="77777777" w:rsidTr="008447FD">
        <w:tc>
          <w:tcPr>
            <w:tcW w:w="8494" w:type="dxa"/>
          </w:tcPr>
          <w:p w14:paraId="12886A90" w14:textId="56409B51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Autoridade ou Patrocinador:</w:t>
            </w:r>
          </w:p>
          <w:p w14:paraId="166CD1A9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DF028F" w14:textId="77777777" w:rsidR="00F75CAB" w:rsidRPr="009E2746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74E1" w14:paraId="2730A13D" w14:textId="77777777" w:rsidTr="00B020E4">
        <w:tc>
          <w:tcPr>
            <w:tcW w:w="8494" w:type="dxa"/>
            <w:gridSpan w:val="3"/>
            <w:shd w:val="clear" w:color="auto" w:fill="C9C9C9" w:themeFill="accent3" w:themeFillTint="99"/>
          </w:tcPr>
          <w:p w14:paraId="1068FFF9" w14:textId="77777777" w:rsidR="005074E1" w:rsidRPr="001145FC" w:rsidRDefault="005074E1" w:rsidP="00B020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45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Histórico de Alterações</w:t>
            </w:r>
          </w:p>
        </w:tc>
      </w:tr>
      <w:tr w:rsidR="005074E1" w14:paraId="77D6D0C6" w14:textId="77777777" w:rsidTr="00B020E4">
        <w:tc>
          <w:tcPr>
            <w:tcW w:w="2831" w:type="dxa"/>
          </w:tcPr>
          <w:p w14:paraId="0FA67A54" w14:textId="77777777" w:rsidR="005074E1" w:rsidRPr="001145FC" w:rsidRDefault="005074E1" w:rsidP="00B02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5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2831" w:type="dxa"/>
          </w:tcPr>
          <w:p w14:paraId="00AFA1D7" w14:textId="77777777" w:rsidR="005074E1" w:rsidRPr="001145FC" w:rsidRDefault="005074E1" w:rsidP="00B02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5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832" w:type="dxa"/>
          </w:tcPr>
          <w:p w14:paraId="6CE066DB" w14:textId="77777777" w:rsidR="005074E1" w:rsidRPr="001145FC" w:rsidRDefault="005074E1" w:rsidP="00B02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5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Responsável:</w:t>
            </w:r>
          </w:p>
        </w:tc>
      </w:tr>
      <w:tr w:rsidR="005074E1" w14:paraId="4C7B296B" w14:textId="77777777" w:rsidTr="00B020E4">
        <w:tc>
          <w:tcPr>
            <w:tcW w:w="2831" w:type="dxa"/>
          </w:tcPr>
          <w:p w14:paraId="071432FF" w14:textId="77777777" w:rsidR="005074E1" w:rsidRPr="001145FC" w:rsidRDefault="005074E1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CF505E1" w14:textId="77777777" w:rsidR="005074E1" w:rsidRPr="001145FC" w:rsidRDefault="005074E1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EEF46C7" w14:textId="77777777" w:rsidR="005074E1" w:rsidRPr="001145FC" w:rsidRDefault="005074E1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133ED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057483EB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27A1CE4F" w14:textId="35294554" w:rsidR="005074E1" w:rsidRPr="008B7F4D" w:rsidRDefault="00F8784C" w:rsidP="00B020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Introdução</w:t>
            </w:r>
          </w:p>
        </w:tc>
      </w:tr>
      <w:bookmarkEnd w:id="0"/>
    </w:tbl>
    <w:p w14:paraId="61F59254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62DEB532" w14:textId="77777777" w:rsidTr="00B020E4">
        <w:trPr>
          <w:trHeight w:val="1134"/>
        </w:trPr>
        <w:tc>
          <w:tcPr>
            <w:tcW w:w="8494" w:type="dxa"/>
          </w:tcPr>
          <w:p w14:paraId="3F96C5F3" w14:textId="77777777" w:rsidR="00F8784C" w:rsidRPr="00F8784C" w:rsidRDefault="00F8784C" w:rsidP="00F87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1.1 Prioridades do Requisitos</w:t>
            </w:r>
          </w:p>
          <w:p w14:paraId="1634C2E9" w14:textId="77777777" w:rsidR="00F8784C" w:rsidRPr="00F8784C" w:rsidRDefault="00F8784C" w:rsidP="00F87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Para estabelecer a prioridade dos requisitos foram adotadas as denominações “Essencial”, “Importante” e “Desejável”.</w:t>
            </w:r>
          </w:p>
          <w:p w14:paraId="01263100" w14:textId="77777777" w:rsidR="00F8784C" w:rsidRPr="00F8784C" w:rsidRDefault="00F8784C" w:rsidP="00F87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Essencial é o requisito central sem o qual o sistema não entra em funcionamento. Representa o maior grau de “urgência” na implantação.</w:t>
            </w:r>
          </w:p>
          <w:p w14:paraId="31328400" w14:textId="77777777" w:rsidR="00F8784C" w:rsidRPr="00F8784C" w:rsidRDefault="00F8784C" w:rsidP="00F87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Importante é o requisito que não impede a execução do sistema, mas o torna insatisfatório. Portanto, devem ser implantados assim que possível.</w:t>
            </w:r>
          </w:p>
          <w:p w14:paraId="5D82D7ED" w14:textId="77777777" w:rsidR="00AA08CA" w:rsidRDefault="00F8784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Desejável é o requisito opcional. Sendo recomendável implantá-lo somente se houver tempo disponível e os outros requisitos já estiverem funcionando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D7B4E4" w14:textId="77777777" w:rsid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55CF9" w14:textId="77777777" w:rsid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B970E" w14:textId="71C37F8A" w:rsidR="003E4FAC" w:rsidRP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A3973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57525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6F86E02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87BC6CF" w14:textId="27C3C310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Descrição geral do sistema</w:t>
            </w:r>
          </w:p>
        </w:tc>
      </w:tr>
    </w:tbl>
    <w:p w14:paraId="2451C954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1443D060" w14:textId="77777777" w:rsidTr="00B020E4">
        <w:trPr>
          <w:trHeight w:val="1134"/>
        </w:trPr>
        <w:tc>
          <w:tcPr>
            <w:tcW w:w="8494" w:type="dxa"/>
          </w:tcPr>
          <w:p w14:paraId="70A565EB" w14:textId="77777777" w:rsidR="00F8784C" w:rsidRPr="009E2746" w:rsidRDefault="00F8784C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1EFC21" w14:textId="2ADB26F8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0A3133B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BBB441E" w14:textId="5AFC3690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 Funcionais</w:t>
            </w:r>
          </w:p>
        </w:tc>
      </w:tr>
    </w:tbl>
    <w:p w14:paraId="1C993D29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724FA8B7" w14:textId="77777777" w:rsidTr="00F8784C">
        <w:tc>
          <w:tcPr>
            <w:tcW w:w="8494" w:type="dxa"/>
          </w:tcPr>
          <w:p w14:paraId="005259E7" w14:textId="20EF9665" w:rsidR="00F8784C" w:rsidRPr="00F8784C" w:rsidRDefault="00F8784C" w:rsidP="00F878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 1)</w:t>
            </w:r>
          </w:p>
        </w:tc>
      </w:tr>
    </w:tbl>
    <w:p w14:paraId="32FE0D70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5826769F" w14:textId="77777777" w:rsidTr="00B020E4">
        <w:trPr>
          <w:trHeight w:val="1134"/>
        </w:trPr>
        <w:tc>
          <w:tcPr>
            <w:tcW w:w="8494" w:type="dxa"/>
          </w:tcPr>
          <w:p w14:paraId="3DCC0D49" w14:textId="77777777" w:rsidR="00F8784C" w:rsidRPr="009E2746" w:rsidRDefault="00F8784C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A18814" w14:textId="77777777" w:rsidR="00F8784C" w:rsidRPr="009E2746" w:rsidRDefault="00F8784C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CFAE0" w14:textId="77777777" w:rsidR="00F8784C" w:rsidRPr="009E2746" w:rsidRDefault="00F8784C" w:rsidP="00126C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74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9E2746">
        <w:rPr>
          <w:rFonts w:ascii="Times New Roman" w:hAnsi="Times New Roman" w:cs="Times New Roman"/>
          <w:sz w:val="24"/>
          <w:szCs w:val="24"/>
        </w:rPr>
        <w:t xml:space="preserve">: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76F33A8" w14:textId="77777777" w:rsidR="00F8784C" w:rsidRPr="009E2746" w:rsidRDefault="00F8784C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4731E8B2" w14:textId="77777777" w:rsidTr="00B020E4">
        <w:tc>
          <w:tcPr>
            <w:tcW w:w="8494" w:type="dxa"/>
          </w:tcPr>
          <w:p w14:paraId="401D82DB" w14:textId="35839965" w:rsidR="00F8784C" w:rsidRPr="00F8784C" w:rsidRDefault="00F8784C" w:rsidP="00B02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Critérios de aceite</w:t>
            </w:r>
          </w:p>
        </w:tc>
      </w:tr>
    </w:tbl>
    <w:p w14:paraId="0DC6DCEE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84C" w14:paraId="201322E9" w14:textId="77777777" w:rsidTr="00F8784C">
        <w:tc>
          <w:tcPr>
            <w:tcW w:w="4247" w:type="dxa"/>
          </w:tcPr>
          <w:p w14:paraId="7BDDD846" w14:textId="14324018" w:rsidR="00F8784C" w:rsidRPr="009E2746" w:rsidRDefault="00F8784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746">
              <w:rPr>
                <w:rFonts w:ascii="Times New Roman" w:hAnsi="Times New Roman" w:cs="Times New Roman"/>
                <w:sz w:val="24"/>
                <w:szCs w:val="24"/>
              </w:rPr>
              <w:t>Critério</w:t>
            </w:r>
          </w:p>
        </w:tc>
        <w:tc>
          <w:tcPr>
            <w:tcW w:w="4247" w:type="dxa"/>
          </w:tcPr>
          <w:p w14:paraId="08BEF03E" w14:textId="66D1A19F" w:rsidR="00F8784C" w:rsidRPr="009E2746" w:rsidRDefault="00126C56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746">
              <w:rPr>
                <w:rFonts w:ascii="Times New Roman" w:hAnsi="Times New Roman" w:cs="Times New Roman"/>
                <w:sz w:val="24"/>
                <w:szCs w:val="24"/>
              </w:rPr>
              <w:t>Método de validação</w:t>
            </w:r>
          </w:p>
        </w:tc>
      </w:tr>
      <w:tr w:rsidR="00F8784C" w14:paraId="745EC396" w14:textId="77777777" w:rsidTr="00F8784C">
        <w:tc>
          <w:tcPr>
            <w:tcW w:w="4247" w:type="dxa"/>
          </w:tcPr>
          <w:p w14:paraId="192F1AD1" w14:textId="77777777" w:rsidR="00F8784C" w:rsidRPr="009E2746" w:rsidRDefault="00F8784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24730E" w14:textId="77777777" w:rsidR="00F8784C" w:rsidRPr="009E2746" w:rsidRDefault="00F8784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3C4F71" w14:textId="77777777" w:rsidR="009E2746" w:rsidRPr="009E2746" w:rsidRDefault="009E2746" w:rsidP="009E274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2746" w14:paraId="462507A3" w14:textId="77777777" w:rsidTr="002F633B">
        <w:tc>
          <w:tcPr>
            <w:tcW w:w="8494" w:type="dxa"/>
            <w:shd w:val="clear" w:color="auto" w:fill="525252" w:themeFill="accent3" w:themeFillShade="80"/>
          </w:tcPr>
          <w:p w14:paraId="38C0590D" w14:textId="77777777" w:rsidR="009E2746" w:rsidRPr="008B7F4D" w:rsidRDefault="009E2746" w:rsidP="009E27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 Funcionais</w:t>
            </w:r>
          </w:p>
        </w:tc>
      </w:tr>
    </w:tbl>
    <w:p w14:paraId="182E17B6" w14:textId="77777777" w:rsidR="009E2746" w:rsidRPr="009E2746" w:rsidRDefault="009E2746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661877A5" w14:textId="77777777" w:rsidTr="00B020E4">
        <w:tc>
          <w:tcPr>
            <w:tcW w:w="8494" w:type="dxa"/>
          </w:tcPr>
          <w:p w14:paraId="416BF811" w14:textId="77777777" w:rsidR="00F8784C" w:rsidRPr="00F8784C" w:rsidRDefault="00F8784C" w:rsidP="00B02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 1)</w:t>
            </w:r>
          </w:p>
        </w:tc>
      </w:tr>
    </w:tbl>
    <w:p w14:paraId="53B2E795" w14:textId="77777777" w:rsidR="00F8784C" w:rsidRPr="009E2746" w:rsidRDefault="00F8784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542579B7" w14:textId="77777777" w:rsidTr="00B020E4">
        <w:trPr>
          <w:trHeight w:val="1134"/>
        </w:trPr>
        <w:tc>
          <w:tcPr>
            <w:tcW w:w="8494" w:type="dxa"/>
          </w:tcPr>
          <w:p w14:paraId="116B1586" w14:textId="77777777" w:rsidR="00F8784C" w:rsidRPr="009E2746" w:rsidRDefault="00F8784C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BB389F" w14:textId="77777777" w:rsidR="00F8784C" w:rsidRPr="009E2746" w:rsidRDefault="00F8784C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80F1D" w14:textId="77777777" w:rsidR="00F8784C" w:rsidRPr="009E2746" w:rsidRDefault="00F8784C" w:rsidP="00126C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74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9E2746">
        <w:rPr>
          <w:rFonts w:ascii="Times New Roman" w:hAnsi="Times New Roman" w:cs="Times New Roman"/>
          <w:sz w:val="24"/>
          <w:szCs w:val="24"/>
        </w:rPr>
        <w:t xml:space="preserve">: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9E2746">
        <w:rPr>
          <w:rFonts w:ascii="Cambria Math" w:hAnsi="Cambria Math" w:cs="Cambria Math"/>
          <w:sz w:val="24"/>
          <w:szCs w:val="24"/>
        </w:rPr>
        <w:t>◻</w:t>
      </w:r>
      <w:r w:rsidRPr="009E2746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BEF9F6F" w14:textId="77777777" w:rsidR="00126C56" w:rsidRPr="009E2746" w:rsidRDefault="00126C56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6C56" w14:paraId="6D8CE1DE" w14:textId="77777777" w:rsidTr="00B020E4">
        <w:tc>
          <w:tcPr>
            <w:tcW w:w="8494" w:type="dxa"/>
          </w:tcPr>
          <w:p w14:paraId="72C43E09" w14:textId="77777777" w:rsidR="00126C56" w:rsidRPr="00F8784C" w:rsidRDefault="00126C56" w:rsidP="00B02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Critérios de aceite</w:t>
            </w:r>
          </w:p>
        </w:tc>
      </w:tr>
    </w:tbl>
    <w:p w14:paraId="50C1F291" w14:textId="77777777" w:rsidR="00126C56" w:rsidRPr="009E2746" w:rsidRDefault="00126C56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37453" w14:textId="77777777" w:rsidR="00126C56" w:rsidRPr="009E2746" w:rsidRDefault="00126C56" w:rsidP="00126C5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C56" w14:paraId="70D73899" w14:textId="77777777" w:rsidTr="00B020E4">
        <w:tc>
          <w:tcPr>
            <w:tcW w:w="4247" w:type="dxa"/>
          </w:tcPr>
          <w:p w14:paraId="3D127137" w14:textId="77777777" w:rsidR="00126C56" w:rsidRDefault="00126C56" w:rsidP="00B020E4">
            <w:pPr>
              <w:rPr>
                <w:rFonts w:ascii="Times New Roman" w:hAnsi="Times New Roman" w:cs="Times New Roman"/>
              </w:rPr>
            </w:pPr>
            <w:r w:rsidRPr="009E2746">
              <w:rPr>
                <w:rFonts w:ascii="Times New Roman" w:hAnsi="Times New Roman" w:cs="Times New Roman"/>
                <w:sz w:val="24"/>
                <w:szCs w:val="24"/>
              </w:rPr>
              <w:t>Critério</w:t>
            </w:r>
          </w:p>
        </w:tc>
        <w:tc>
          <w:tcPr>
            <w:tcW w:w="4247" w:type="dxa"/>
          </w:tcPr>
          <w:p w14:paraId="078E1563" w14:textId="77777777" w:rsidR="00126C56" w:rsidRDefault="00126C56" w:rsidP="00B020E4">
            <w:pPr>
              <w:rPr>
                <w:rFonts w:ascii="Times New Roman" w:hAnsi="Times New Roman" w:cs="Times New Roman"/>
              </w:rPr>
            </w:pPr>
            <w:r w:rsidRPr="009E2746">
              <w:rPr>
                <w:rFonts w:ascii="Times New Roman" w:hAnsi="Times New Roman" w:cs="Times New Roman"/>
                <w:sz w:val="24"/>
                <w:szCs w:val="24"/>
              </w:rPr>
              <w:t>Método de validação</w:t>
            </w:r>
          </w:p>
        </w:tc>
      </w:tr>
      <w:tr w:rsidR="00126C56" w14:paraId="5A066E00" w14:textId="77777777" w:rsidTr="00B020E4">
        <w:tc>
          <w:tcPr>
            <w:tcW w:w="4247" w:type="dxa"/>
          </w:tcPr>
          <w:p w14:paraId="0BA34A49" w14:textId="77777777" w:rsidR="00126C56" w:rsidRPr="009E2746" w:rsidRDefault="00126C56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657A03" w14:textId="77777777" w:rsidR="00126C56" w:rsidRPr="009E2746" w:rsidRDefault="00126C56" w:rsidP="00B02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6D695" w14:textId="77777777" w:rsidR="00126C56" w:rsidRDefault="00126C56" w:rsidP="00126C56">
      <w:pPr>
        <w:spacing w:after="0"/>
        <w:rPr>
          <w:rFonts w:ascii="Times New Roman" w:hAnsi="Times New Roman" w:cs="Times New Roman"/>
        </w:rPr>
      </w:pPr>
    </w:p>
    <w:p w14:paraId="14615877" w14:textId="77777777" w:rsidR="00F75CAB" w:rsidRDefault="00F75CAB" w:rsidP="00F75CAB">
      <w:pPr>
        <w:spacing w:after="0"/>
        <w:rPr>
          <w:rFonts w:ascii="Times New Roman" w:hAnsi="Times New Roman" w:cs="Times New Roman"/>
        </w:rPr>
      </w:pPr>
    </w:p>
    <w:p w14:paraId="3FC3A51A" w14:textId="77777777" w:rsidR="00F75CAB" w:rsidRDefault="00F75CAB" w:rsidP="00F75CAB">
      <w:pPr>
        <w:spacing w:after="0"/>
        <w:rPr>
          <w:rFonts w:ascii="Times New Roman" w:hAnsi="Times New Roman" w:cs="Times New Roman"/>
        </w:rPr>
      </w:pPr>
    </w:p>
    <w:p w14:paraId="67EB31B2" w14:textId="77777777" w:rsidR="003C0973" w:rsidRPr="00E6521B" w:rsidRDefault="003C097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2433F" w14:textId="77777777" w:rsidR="003C0973" w:rsidRDefault="003C097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468CF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4D95F" w14:textId="77777777" w:rsidR="000A2698" w:rsidRDefault="000A2698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BAFA4" w14:textId="77777777" w:rsidR="000A2698" w:rsidRDefault="000A2698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DF60A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189F6E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4B2F9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D6548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EDD7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87E7" w14:textId="77777777" w:rsidR="00F8784C" w:rsidRPr="00E6521B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B184" w14:textId="77777777" w:rsidR="00A612DD" w:rsidRDefault="00A612DD" w:rsidP="00921A75">
      <w:pPr>
        <w:spacing w:after="0" w:line="240" w:lineRule="auto"/>
      </w:pPr>
      <w:r>
        <w:separator/>
      </w:r>
    </w:p>
  </w:endnote>
  <w:endnote w:type="continuationSeparator" w:id="0">
    <w:p w14:paraId="7BE46183" w14:textId="77777777" w:rsidR="00A612DD" w:rsidRDefault="00A612DD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890E" w14:textId="77777777" w:rsidR="00A612DD" w:rsidRDefault="00A612DD" w:rsidP="00921A75">
      <w:pPr>
        <w:spacing w:after="0" w:line="240" w:lineRule="auto"/>
      </w:pPr>
      <w:r>
        <w:separator/>
      </w:r>
    </w:p>
  </w:footnote>
  <w:footnote w:type="continuationSeparator" w:id="0">
    <w:p w14:paraId="5D09ECC2" w14:textId="77777777" w:rsidR="00A612DD" w:rsidRDefault="00A612DD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360E255A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20AAC"/>
    <w:multiLevelType w:val="hybridMultilevel"/>
    <w:tmpl w:val="DC622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E27C3"/>
    <w:multiLevelType w:val="hybridMultilevel"/>
    <w:tmpl w:val="B79EA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4"/>
  </w:num>
  <w:num w:numId="2" w16cid:durableId="1771928670">
    <w:abstractNumId w:val="2"/>
  </w:num>
  <w:num w:numId="3" w16cid:durableId="245846059">
    <w:abstractNumId w:val="0"/>
  </w:num>
  <w:num w:numId="4" w16cid:durableId="475535465">
    <w:abstractNumId w:val="3"/>
  </w:num>
  <w:num w:numId="5" w16cid:durableId="72864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A2698"/>
    <w:rsid w:val="000B4CBA"/>
    <w:rsid w:val="000C13D6"/>
    <w:rsid w:val="000C52A3"/>
    <w:rsid w:val="001049A9"/>
    <w:rsid w:val="00126C56"/>
    <w:rsid w:val="00140705"/>
    <w:rsid w:val="001602BF"/>
    <w:rsid w:val="001A0D82"/>
    <w:rsid w:val="002A4D26"/>
    <w:rsid w:val="00310C02"/>
    <w:rsid w:val="00362F97"/>
    <w:rsid w:val="00380E87"/>
    <w:rsid w:val="003862BB"/>
    <w:rsid w:val="003B7D0A"/>
    <w:rsid w:val="003C0973"/>
    <w:rsid w:val="003E4FAC"/>
    <w:rsid w:val="003E7B52"/>
    <w:rsid w:val="0043344F"/>
    <w:rsid w:val="00466072"/>
    <w:rsid w:val="004835C6"/>
    <w:rsid w:val="0048446B"/>
    <w:rsid w:val="004E0B80"/>
    <w:rsid w:val="00502244"/>
    <w:rsid w:val="005074E1"/>
    <w:rsid w:val="005141D9"/>
    <w:rsid w:val="005B48FD"/>
    <w:rsid w:val="005C5F27"/>
    <w:rsid w:val="005E3611"/>
    <w:rsid w:val="00616813"/>
    <w:rsid w:val="006B2CC7"/>
    <w:rsid w:val="006F32D8"/>
    <w:rsid w:val="006F40CA"/>
    <w:rsid w:val="0070064F"/>
    <w:rsid w:val="00705045"/>
    <w:rsid w:val="00713C63"/>
    <w:rsid w:val="0073106E"/>
    <w:rsid w:val="00887E6F"/>
    <w:rsid w:val="00921A75"/>
    <w:rsid w:val="009357EE"/>
    <w:rsid w:val="009573F6"/>
    <w:rsid w:val="009E2746"/>
    <w:rsid w:val="009F22F7"/>
    <w:rsid w:val="00A43721"/>
    <w:rsid w:val="00A612DD"/>
    <w:rsid w:val="00A63D50"/>
    <w:rsid w:val="00AA08CA"/>
    <w:rsid w:val="00AB1657"/>
    <w:rsid w:val="00BB57B7"/>
    <w:rsid w:val="00C35AE3"/>
    <w:rsid w:val="00C75E41"/>
    <w:rsid w:val="00CB62FD"/>
    <w:rsid w:val="00CF2DAD"/>
    <w:rsid w:val="00E51070"/>
    <w:rsid w:val="00E6521B"/>
    <w:rsid w:val="00E82341"/>
    <w:rsid w:val="00EC09E5"/>
    <w:rsid w:val="00EC49BF"/>
    <w:rsid w:val="00EE10A1"/>
    <w:rsid w:val="00EE5899"/>
    <w:rsid w:val="00F75CAB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26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12</cp:revision>
  <dcterms:created xsi:type="dcterms:W3CDTF">2023-05-26T23:51:00Z</dcterms:created>
  <dcterms:modified xsi:type="dcterms:W3CDTF">2023-05-27T01:11:00Z</dcterms:modified>
</cp:coreProperties>
</file>