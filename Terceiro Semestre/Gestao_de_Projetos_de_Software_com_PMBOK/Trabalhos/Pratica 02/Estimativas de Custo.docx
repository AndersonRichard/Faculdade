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</w:tblGrid>
      <w:tr w:rsidR="00366757" w14:paraId="2ABFCB97" w14:textId="77777777" w:rsidTr="00366757">
        <w:tc>
          <w:tcPr>
            <w:tcW w:w="3964" w:type="dxa"/>
            <w:shd w:val="clear" w:color="auto" w:fill="525252" w:themeFill="accent3" w:themeFillShade="80"/>
          </w:tcPr>
          <w:p w14:paraId="33D5C3A8" w14:textId="52438A7A" w:rsidR="00366757" w:rsidRPr="00AF35E0" w:rsidRDefault="005D41E0" w:rsidP="00366757">
            <w:pPr>
              <w:tabs>
                <w:tab w:val="left" w:pos="1320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F35E0">
              <w:rPr>
                <w:rFonts w:ascii="Times New Roman" w:hAnsi="Times New Roman" w:cs="Times New Roman"/>
                <w:color w:val="FFFFFF" w:themeColor="background1"/>
                <w:sz w:val="32"/>
                <w:szCs w:val="32"/>
              </w:rPr>
              <w:t>Estimativas de Custo</w:t>
            </w:r>
          </w:p>
        </w:tc>
      </w:tr>
    </w:tbl>
    <w:p w14:paraId="5477DD03" w14:textId="77777777" w:rsidR="00366757" w:rsidRDefault="00366757" w:rsidP="00366757">
      <w:pPr>
        <w:tabs>
          <w:tab w:val="left" w:pos="1320"/>
        </w:tabs>
        <w:spacing w:after="0"/>
      </w:pPr>
    </w:p>
    <w:tbl>
      <w:tblPr>
        <w:tblW w:w="145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7"/>
        <w:gridCol w:w="1915"/>
        <w:gridCol w:w="1533"/>
        <w:gridCol w:w="1127"/>
        <w:gridCol w:w="1578"/>
        <w:gridCol w:w="1005"/>
        <w:gridCol w:w="2268"/>
        <w:gridCol w:w="1074"/>
        <w:gridCol w:w="1297"/>
        <w:gridCol w:w="1358"/>
        <w:gridCol w:w="146"/>
      </w:tblGrid>
      <w:tr w:rsidR="007552BD" w:rsidRPr="007552BD" w14:paraId="1E8AB214" w14:textId="77777777" w:rsidTr="005D41E0">
        <w:trPr>
          <w:gridAfter w:val="1"/>
          <w:wAfter w:w="146" w:type="dxa"/>
          <w:trHeight w:val="450"/>
        </w:trPr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4B31E620" w14:textId="77777777" w:rsidR="007552BD" w:rsidRPr="001C1800" w:rsidRDefault="007552BD" w:rsidP="007552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C180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ID Requisitos</w:t>
            </w:r>
          </w:p>
        </w:tc>
        <w:tc>
          <w:tcPr>
            <w:tcW w:w="1915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545638B5" w14:textId="77777777" w:rsidR="007552BD" w:rsidRPr="001C1800" w:rsidRDefault="007552BD" w:rsidP="007552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C180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Horas Trabalhadas</w:t>
            </w:r>
          </w:p>
        </w:tc>
        <w:tc>
          <w:tcPr>
            <w:tcW w:w="1533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0ACA64DA" w14:textId="77777777" w:rsidR="007552BD" w:rsidRPr="001C1800" w:rsidRDefault="007552BD" w:rsidP="007552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C180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Custo Mão-de-Obra</w:t>
            </w:r>
          </w:p>
        </w:tc>
        <w:tc>
          <w:tcPr>
            <w:tcW w:w="1047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118BC4A8" w14:textId="427B4320" w:rsidR="007552BD" w:rsidRPr="001C1800" w:rsidRDefault="007552BD" w:rsidP="007552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C180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Materiais</w:t>
            </w:r>
          </w:p>
        </w:tc>
        <w:tc>
          <w:tcPr>
            <w:tcW w:w="1578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4BC417AE" w14:textId="77777777" w:rsidR="007552BD" w:rsidRPr="001C1800" w:rsidRDefault="007552BD" w:rsidP="007552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C180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Equipamento</w:t>
            </w:r>
          </w:p>
        </w:tc>
        <w:tc>
          <w:tcPr>
            <w:tcW w:w="1005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3CCD49A0" w14:textId="77777777" w:rsidR="007552BD" w:rsidRPr="001C1800" w:rsidRDefault="007552BD" w:rsidP="007552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C180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Viagem</w:t>
            </w:r>
          </w:p>
        </w:tc>
        <w:tc>
          <w:tcPr>
            <w:tcW w:w="2268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2A8E49AE" w14:textId="77777777" w:rsidR="007552BD" w:rsidRPr="001C1800" w:rsidRDefault="007552BD" w:rsidP="007552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C180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Outros Custo Diretos</w:t>
            </w:r>
          </w:p>
        </w:tc>
        <w:tc>
          <w:tcPr>
            <w:tcW w:w="1014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2FAD67C9" w14:textId="77777777" w:rsidR="007552BD" w:rsidRPr="001C1800" w:rsidRDefault="007552BD" w:rsidP="007552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C180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Custos Indiretos</w:t>
            </w:r>
          </w:p>
        </w:tc>
        <w:tc>
          <w:tcPr>
            <w:tcW w:w="1297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2A73601D" w14:textId="77777777" w:rsidR="007552BD" w:rsidRPr="001C1800" w:rsidRDefault="007552BD" w:rsidP="007552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C180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Reserva</w:t>
            </w:r>
          </w:p>
        </w:tc>
        <w:tc>
          <w:tcPr>
            <w:tcW w:w="1358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CCCCC"/>
            <w:vAlign w:val="center"/>
            <w:hideMark/>
          </w:tcPr>
          <w:p w14:paraId="273B0710" w14:textId="77777777" w:rsidR="007552BD" w:rsidRPr="001C1800" w:rsidRDefault="007552BD" w:rsidP="007552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C180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Estimativa</w:t>
            </w:r>
          </w:p>
        </w:tc>
      </w:tr>
      <w:tr w:rsidR="007552BD" w:rsidRPr="007552BD" w14:paraId="08470E35" w14:textId="77777777" w:rsidTr="005D41E0">
        <w:trPr>
          <w:trHeight w:val="288"/>
        </w:trPr>
        <w:tc>
          <w:tcPr>
            <w:tcW w:w="1417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DE64C2" w14:textId="77777777" w:rsidR="007552BD" w:rsidRPr="007552BD" w:rsidRDefault="007552BD" w:rsidP="007552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1915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C48DB" w14:textId="77777777" w:rsidR="007552BD" w:rsidRPr="007552BD" w:rsidRDefault="007552BD" w:rsidP="007552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153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13E65A" w14:textId="77777777" w:rsidR="007552BD" w:rsidRPr="007552BD" w:rsidRDefault="007552BD" w:rsidP="007552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1047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90102" w14:textId="77777777" w:rsidR="007552BD" w:rsidRPr="007552BD" w:rsidRDefault="007552BD" w:rsidP="007552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1578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382FC4" w14:textId="77777777" w:rsidR="007552BD" w:rsidRPr="007552BD" w:rsidRDefault="007552BD" w:rsidP="007552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1005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D315F" w14:textId="77777777" w:rsidR="007552BD" w:rsidRPr="007552BD" w:rsidRDefault="007552BD" w:rsidP="007552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2268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ABC1B5" w14:textId="77777777" w:rsidR="007552BD" w:rsidRPr="007552BD" w:rsidRDefault="007552BD" w:rsidP="007552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1014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31F6F" w14:textId="77777777" w:rsidR="007552BD" w:rsidRPr="007552BD" w:rsidRDefault="007552BD" w:rsidP="007552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1297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49C7A1" w14:textId="77777777" w:rsidR="007552BD" w:rsidRPr="007552BD" w:rsidRDefault="007552BD" w:rsidP="007552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1358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87C5152" w14:textId="77777777" w:rsidR="007552BD" w:rsidRPr="007552BD" w:rsidRDefault="007552BD" w:rsidP="007552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86493" w14:textId="77777777" w:rsidR="007552BD" w:rsidRPr="007552BD" w:rsidRDefault="007552BD" w:rsidP="007552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</w:tr>
      <w:tr w:rsidR="007552BD" w:rsidRPr="007552BD" w14:paraId="4CA9D87A" w14:textId="77777777" w:rsidTr="005D41E0">
        <w:trPr>
          <w:trHeight w:val="288"/>
        </w:trPr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8C093" w14:textId="55BE293E" w:rsidR="007552BD" w:rsidRPr="001C1800" w:rsidRDefault="007552BD" w:rsidP="007552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C180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RF1</w:t>
            </w:r>
          </w:p>
        </w:tc>
        <w:tc>
          <w:tcPr>
            <w:tcW w:w="1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09F84" w14:textId="77777777" w:rsidR="007552BD" w:rsidRPr="001C1800" w:rsidRDefault="007552BD" w:rsidP="007552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C180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47C2C" w14:textId="77777777" w:rsidR="007552BD" w:rsidRPr="001C1800" w:rsidRDefault="007552BD" w:rsidP="007552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C180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C6912" w14:textId="77777777" w:rsidR="007552BD" w:rsidRPr="001C1800" w:rsidRDefault="007552BD" w:rsidP="007552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C180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48AD3" w14:textId="77777777" w:rsidR="007552BD" w:rsidRPr="001C1800" w:rsidRDefault="007552BD" w:rsidP="007552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C180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EC08E" w14:textId="77777777" w:rsidR="007552BD" w:rsidRPr="001C1800" w:rsidRDefault="007552BD" w:rsidP="007552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C180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DE3C0" w14:textId="77777777" w:rsidR="007552BD" w:rsidRPr="001C1800" w:rsidRDefault="007552BD" w:rsidP="007552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C180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70044" w14:textId="77777777" w:rsidR="007552BD" w:rsidRPr="001C1800" w:rsidRDefault="007552BD" w:rsidP="007552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C180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1D712" w14:textId="77777777" w:rsidR="007552BD" w:rsidRPr="001C1800" w:rsidRDefault="007552BD" w:rsidP="007552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C180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948104" w14:textId="77777777" w:rsidR="007552BD" w:rsidRPr="001C1800" w:rsidRDefault="007552BD" w:rsidP="007552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C180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7926481F" w14:textId="77777777" w:rsidR="007552BD" w:rsidRPr="007552BD" w:rsidRDefault="007552BD" w:rsidP="007552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7552BD" w:rsidRPr="007552BD" w14:paraId="5186A6A1" w14:textId="77777777" w:rsidTr="005D41E0">
        <w:trPr>
          <w:trHeight w:val="300"/>
        </w:trPr>
        <w:tc>
          <w:tcPr>
            <w:tcW w:w="141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2AD0B" w14:textId="77777777" w:rsidR="007552BD" w:rsidRPr="001C1800" w:rsidRDefault="007552BD" w:rsidP="007552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C180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191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547FA" w14:textId="77777777" w:rsidR="007552BD" w:rsidRPr="001C1800" w:rsidRDefault="007552BD" w:rsidP="007552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C180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71884" w14:textId="77777777" w:rsidR="007552BD" w:rsidRPr="001C1800" w:rsidRDefault="007552BD" w:rsidP="007552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C180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4397F" w14:textId="77777777" w:rsidR="007552BD" w:rsidRPr="001C1800" w:rsidRDefault="007552BD" w:rsidP="007552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C180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2A575" w14:textId="77777777" w:rsidR="007552BD" w:rsidRPr="001C1800" w:rsidRDefault="007552BD" w:rsidP="007552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C180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26D0B" w14:textId="77777777" w:rsidR="007552BD" w:rsidRPr="001C1800" w:rsidRDefault="007552BD" w:rsidP="007552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C180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E1C6F" w14:textId="77777777" w:rsidR="007552BD" w:rsidRPr="001C1800" w:rsidRDefault="007552BD" w:rsidP="007552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C180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59535" w14:textId="77777777" w:rsidR="007552BD" w:rsidRPr="001C1800" w:rsidRDefault="007552BD" w:rsidP="007552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C180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9E5A6" w14:textId="77777777" w:rsidR="007552BD" w:rsidRPr="001C1800" w:rsidRDefault="007552BD" w:rsidP="007552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C180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CBF183" w14:textId="77777777" w:rsidR="007552BD" w:rsidRPr="001C1800" w:rsidRDefault="007552BD" w:rsidP="007552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C180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52FD111F" w14:textId="77777777" w:rsidR="007552BD" w:rsidRPr="007552BD" w:rsidRDefault="007552BD" w:rsidP="007552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</w:tbl>
    <w:p w14:paraId="07A07BE9" w14:textId="77777777" w:rsidR="00366757" w:rsidRDefault="00366757" w:rsidP="007552BD">
      <w:pPr>
        <w:tabs>
          <w:tab w:val="left" w:pos="1320"/>
        </w:tabs>
        <w:spacing w:after="0"/>
      </w:pPr>
    </w:p>
    <w:p w14:paraId="0981216B" w14:textId="77777777" w:rsidR="007552BD" w:rsidRDefault="007552BD" w:rsidP="007552BD">
      <w:pPr>
        <w:tabs>
          <w:tab w:val="left" w:pos="1320"/>
        </w:tabs>
        <w:spacing w:after="0"/>
      </w:pPr>
    </w:p>
    <w:sectPr w:rsidR="007552BD" w:rsidSect="009751F3">
      <w:headerReference w:type="default" r:id="rId8"/>
      <w:footerReference w:type="default" r:id="rId9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B6A53" w14:textId="77777777" w:rsidR="000631A8" w:rsidRDefault="000631A8" w:rsidP="00921A75">
      <w:pPr>
        <w:spacing w:after="0" w:line="240" w:lineRule="auto"/>
      </w:pPr>
      <w:r>
        <w:separator/>
      </w:r>
    </w:p>
  </w:endnote>
  <w:endnote w:type="continuationSeparator" w:id="0">
    <w:p w14:paraId="38566B17" w14:textId="77777777" w:rsidR="000631A8" w:rsidRDefault="000631A8" w:rsidP="00921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CFFEB" w14:textId="51FAC144" w:rsidR="00921A75" w:rsidRDefault="009751F3" w:rsidP="009751F3">
    <w:pPr>
      <w:pStyle w:val="Footer"/>
      <w:tabs>
        <w:tab w:val="clear" w:pos="4252"/>
        <w:tab w:val="clear" w:pos="8504"/>
        <w:tab w:val="left" w:pos="3408"/>
      </w:tabs>
    </w:pPr>
    <w:r>
      <w:rPr>
        <w:noProof/>
        <w:color w:val="000000" w:themeColor="text1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90FFBE9" wp14:editId="35A9AC3E">
              <wp:simplePos x="0" y="0"/>
              <wp:positionH relativeFrom="page">
                <wp:posOffset>-1005840</wp:posOffset>
              </wp:positionH>
              <wp:positionV relativeFrom="topMargin">
                <wp:posOffset>6858000</wp:posOffset>
              </wp:positionV>
              <wp:extent cx="11704955" cy="1508760"/>
              <wp:effectExtent l="0" t="0" r="0" b="0"/>
              <wp:wrapNone/>
              <wp:docPr id="1333962128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10800000">
                        <a:off x="0" y="0"/>
                        <a:ext cx="11704955" cy="1508760"/>
                        <a:chOff x="0" y="0"/>
                        <a:chExt cx="8977525" cy="1665514"/>
                      </a:xfrm>
                    </wpg:grpSpPr>
                    <wpg:grpSp>
                      <wpg:cNvPr id="104648658" name="Group 1"/>
                      <wpg:cNvGrpSpPr/>
                      <wpg:grpSpPr>
                        <a:xfrm>
                          <a:off x="3646714" y="0"/>
                          <a:ext cx="5330811" cy="1654629"/>
                          <a:chOff x="0" y="0"/>
                          <a:chExt cx="5330811" cy="2773135"/>
                        </a:xfrm>
                      </wpg:grpSpPr>
                      <wps:wsp>
                        <wps:cNvPr id="1328950916" name="Forma Livre: Forma 20"/>
                        <wps:cNvSpPr/>
                        <wps:spPr>
                          <a:xfrm>
                            <a:off x="0" y="0"/>
                            <a:ext cx="5324172" cy="277194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5302888" name="Forma livre: Forma 24"/>
                        <wps:cNvSpPr/>
                        <wps:spPr>
                          <a:xfrm>
                            <a:off x="1458686" y="1469572"/>
                            <a:ext cx="3872125" cy="1303563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513469893" name="Forma Livre: Forma 22"/>
                      <wps:cNvSpPr/>
                      <wps:spPr>
                        <a:xfrm>
                          <a:off x="0" y="751114"/>
                          <a:ext cx="8241347" cy="91440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39893781" name="Forma livre: Forma 23"/>
                      <wps:cNvSpPr/>
                      <wps:spPr>
                        <a:xfrm>
                          <a:off x="0" y="609600"/>
                          <a:ext cx="8241030" cy="68580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50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85CFC68" id="Group 2" o:spid="_x0000_s1026" style="position:absolute;margin-left:-79.2pt;margin-top:540pt;width:921.65pt;height:118.8pt;rotation:180;z-index:-251653120;mso-position-horizontal-relative:page;mso-position-vertical-relative:top-margin-area;mso-width-relative:margin;mso-height-relative:margin" coordsize="89775,16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">
              <v:group id="Group 1" o:spid="_x0000_s1027" style="position:absolute;left:36467;width:53308;height:16546" coordsize="53308,27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">
                <v:shape id="Forma Livre: Forma 20" o:spid="_x0000_s1028" style="position:absolute;width:53241;height:27719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" path="m3869531,1359694v,,-489585,474345,-1509712,384810c1339691,1654969,936784,1180624,7144,1287304l7144,7144r3862387,l3869531,1359694xe" fillcolor="#b4c6e7 [1300]" stroked="f">
                  <v:stroke joinstyle="miter"/>
                  <v:path arrowok="t" o:connecttype="custom" o:connectlocs="5314361,2138893;3240943,2744226;9811,2025019;9811,11238;5314361,11238;5314361,2138893" o:connectangles="0,0,0,0,0,0"/>
                </v:shape>
                <v:shape id="Forma livre: Forma 24" o:spid="_x0000_s1029" style="position:absolute;left:14586;top:14695;width:38722;height:1303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" path="m7144,481489c380524,602456,751999,764381,1305401,812959,2325529,902494,2815114,428149,2815114,428149r,-421005c2332196,236696,1376839,568166,7144,481489xe" fillcolor="#b4c6e7 [1300]" stroked="f">
                  <v:stroke joinstyle="miter"/>
                  <v:path arrowok="t" o:connecttype="custom" o:connectlocs="9811,757415;1792820,1278841;3866239,673508;3866239,11238;9811,757415" o:connectangles="0,0,0,0,0"/>
                </v:shape>
              </v:group>
              <v:shape id="Forma Livre: Forma 22" o:spid="_x0000_s1030" style="position:absolute;top:7511;width:82413;height:9144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" path="m7144,1699736v,,1403032,618173,2927032,-215265c4459129,651986,5998369,893921,5998369,893921r,-886777l7144,7144r,1692592xe" fillcolor="#2f5496 [2404]" stroked="f">
                <v:stroke joinstyle="miter"/>
                <v:path arrowok="t" o:connecttype="custom" o:connectlocs="9811,807795;4029757,705491;8238077,424834;8238077,3395;9811,3395;9811,807795" o:connectangles="0,0,0,0,0,0"/>
              </v:shape>
              <v:shape id="Forma livre: Forma 23" o:spid="_x0000_s1031" style="position:absolute;top:6096;width:82410;height:685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" path="m7144,7144r,606742c647224,1034891,2136934,964406,3546634,574834,4882039,205264,5998369,893921,5998369,893921r,-886777l7144,7144xe" fillcolor="#1f3763 [1604]" stroked="f">
                <v:stroke joinstyle="miter"/>
                <v:path arrowok="t" o:connecttype="custom" o:connectlocs="9811,5414;9811,465261;4870711,435664;8237760,677498;8237760,5414;9811,5414" o:connectangles="0,0,0,0,0,0"/>
              </v:shape>
              <w10:wrap anchorx="page" anchory="margin"/>
            </v:group>
          </w:pict>
        </mc:Fallback>
      </mc:AlternateContent>
    </w:r>
    <w:r w:rsidR="00921A75">
      <w:rPr>
        <w:noProof/>
        <w:color w:val="000000" w:themeColor="text1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198132C" wp14:editId="3EF78ECA">
              <wp:simplePos x="0" y="0"/>
              <wp:positionH relativeFrom="page">
                <wp:posOffset>-1282065</wp:posOffset>
              </wp:positionH>
              <wp:positionV relativeFrom="topMargin">
                <wp:posOffset>9911715</wp:posOffset>
              </wp:positionV>
              <wp:extent cx="8977525" cy="1508760"/>
              <wp:effectExtent l="0" t="0" r="0" b="0"/>
              <wp:wrapNone/>
              <wp:docPr id="1938166829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10800000">
                        <a:off x="0" y="0"/>
                        <a:ext cx="8977525" cy="1508760"/>
                        <a:chOff x="0" y="0"/>
                        <a:chExt cx="8977525" cy="1665514"/>
                      </a:xfrm>
                    </wpg:grpSpPr>
                    <wpg:grpSp>
                      <wpg:cNvPr id="1154216993" name="Group 1"/>
                      <wpg:cNvGrpSpPr/>
                      <wpg:grpSpPr>
                        <a:xfrm>
                          <a:off x="3646714" y="0"/>
                          <a:ext cx="5330811" cy="1654629"/>
                          <a:chOff x="0" y="0"/>
                          <a:chExt cx="5330811" cy="2773135"/>
                        </a:xfrm>
                      </wpg:grpSpPr>
                      <wps:wsp>
                        <wps:cNvPr id="954082488" name="Forma Livre: Forma 20"/>
                        <wps:cNvSpPr/>
                        <wps:spPr>
                          <a:xfrm>
                            <a:off x="0" y="0"/>
                            <a:ext cx="5324172" cy="277194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338229" name="Forma livre: Forma 24"/>
                        <wps:cNvSpPr/>
                        <wps:spPr>
                          <a:xfrm>
                            <a:off x="1458686" y="1469572"/>
                            <a:ext cx="3872125" cy="1303563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78439897" name="Forma Livre: Forma 22"/>
                      <wps:cNvSpPr/>
                      <wps:spPr>
                        <a:xfrm>
                          <a:off x="0" y="751114"/>
                          <a:ext cx="8241347" cy="91440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3428833" name="Forma livre: Forma 23"/>
                      <wps:cNvSpPr/>
                      <wps:spPr>
                        <a:xfrm>
                          <a:off x="0" y="609600"/>
                          <a:ext cx="8241030" cy="68580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50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D634D24" id="Group 2" o:spid="_x0000_s1026" style="position:absolute;margin-left:-100.95pt;margin-top:780.45pt;width:706.9pt;height:118.8pt;rotation:180;z-index:-251655168;mso-position-horizontal-relative:page;mso-position-vertical-relative:top-margin-area;mso-height-relative:margin" coordsize="89775,16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">
              <v:group id="Group 1" o:spid="_x0000_s1027" style="position:absolute;left:36467;width:53308;height:16546" coordsize="53308,27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">
                <v:shape id="Forma Livre: Forma 20" o:spid="_x0000_s1028" style="position:absolute;width:53241;height:27719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" path="m3869531,1359694v,,-489585,474345,-1509712,384810c1339691,1654969,936784,1180624,7144,1287304l7144,7144r3862387,l3869531,1359694xe" fillcolor="#b4c6e7 [1300]" stroked="f">
                  <v:stroke joinstyle="miter"/>
                  <v:path arrowok="t" o:connecttype="custom" o:connectlocs="5314361,2138893;3240943,2744226;9811,2025019;9811,11238;5314361,11238;5314361,2138893" o:connectangles="0,0,0,0,0,0"/>
                </v:shape>
                <v:shape id="Forma livre: Forma 24" o:spid="_x0000_s1029" style="position:absolute;left:14586;top:14695;width:38722;height:1303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" path="m7144,481489c380524,602456,751999,764381,1305401,812959,2325529,902494,2815114,428149,2815114,428149r,-421005c2332196,236696,1376839,568166,7144,481489xe" fillcolor="#b4c6e7 [1300]" stroked="f">
                  <v:stroke joinstyle="miter"/>
                  <v:path arrowok="t" o:connecttype="custom" o:connectlocs="9811,757415;1792820,1278841;3866239,673508;3866239,11238;9811,757415" o:connectangles="0,0,0,0,0"/>
                </v:shape>
              </v:group>
              <v:shape id="Forma Livre: Forma 22" o:spid="_x0000_s1030" style="position:absolute;top:7511;width:82413;height:9144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" path="m7144,1699736v,,1403032,618173,2927032,-215265c4459129,651986,5998369,893921,5998369,893921r,-886777l7144,7144r,1692592xe" fillcolor="#2f5496 [2404]" stroked="f">
                <v:stroke joinstyle="miter"/>
                <v:path arrowok="t" o:connecttype="custom" o:connectlocs="9811,807795;4029757,705491;8238077,424834;8238077,3395;9811,3395;9811,807795" o:connectangles="0,0,0,0,0,0"/>
              </v:shape>
              <v:shape id="Forma livre: Forma 23" o:spid="_x0000_s1031" style="position:absolute;top:6096;width:82410;height:685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" path="m7144,7144r,606742c647224,1034891,2136934,964406,3546634,574834,4882039,205264,5998369,893921,5998369,893921r,-886777l7144,7144xe" fillcolor="#1f3763 [1604]" stroked="f">
                <v:stroke joinstyle="miter"/>
                <v:path arrowok="t" o:connecttype="custom" o:connectlocs="9811,5414;9811,465261;4870711,435664;8237760,677498;8237760,5414;9811,5414" o:connectangles="0,0,0,0,0,0"/>
              </v:shape>
              <w10:wrap anchorx="page" anchory="margin"/>
            </v:group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D34C3" w14:textId="77777777" w:rsidR="000631A8" w:rsidRDefault="000631A8" w:rsidP="00921A75">
      <w:pPr>
        <w:spacing w:after="0" w:line="240" w:lineRule="auto"/>
      </w:pPr>
      <w:r>
        <w:separator/>
      </w:r>
    </w:p>
  </w:footnote>
  <w:footnote w:type="continuationSeparator" w:id="0">
    <w:p w14:paraId="5EC1B8FF" w14:textId="77777777" w:rsidR="000631A8" w:rsidRDefault="000631A8" w:rsidP="00921A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BACC3" w14:textId="4F177545" w:rsidR="00921A75" w:rsidRDefault="00921A75">
    <w:pPr>
      <w:pStyle w:val="Header"/>
    </w:pPr>
    <w:r>
      <w:rPr>
        <w:noProof/>
        <w:color w:val="000000" w:themeColor="text1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49D3006" wp14:editId="60BF33A3">
              <wp:simplePos x="0" y="0"/>
              <wp:positionH relativeFrom="page">
                <wp:align>left</wp:align>
              </wp:positionH>
              <wp:positionV relativeFrom="topMargin">
                <wp:posOffset>-693420</wp:posOffset>
              </wp:positionV>
              <wp:extent cx="11704955" cy="1508760"/>
              <wp:effectExtent l="0" t="0" r="0" b="0"/>
              <wp:wrapNone/>
              <wp:docPr id="1043448568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704955" cy="1508760"/>
                        <a:chOff x="0" y="0"/>
                        <a:chExt cx="8977525" cy="1665514"/>
                      </a:xfrm>
                    </wpg:grpSpPr>
                    <wpg:grpSp>
                      <wpg:cNvPr id="168454727" name="Group 1"/>
                      <wpg:cNvGrpSpPr/>
                      <wpg:grpSpPr>
                        <a:xfrm>
                          <a:off x="3646714" y="0"/>
                          <a:ext cx="5330811" cy="1654629"/>
                          <a:chOff x="0" y="0"/>
                          <a:chExt cx="5330811" cy="2773135"/>
                        </a:xfrm>
                      </wpg:grpSpPr>
                      <wps:wsp>
                        <wps:cNvPr id="1767389535" name="Forma Livre: Forma 20"/>
                        <wps:cNvSpPr/>
                        <wps:spPr>
                          <a:xfrm>
                            <a:off x="0" y="0"/>
                            <a:ext cx="5324172" cy="277194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2606995" name="Forma livre: Forma 24"/>
                        <wps:cNvSpPr/>
                        <wps:spPr>
                          <a:xfrm>
                            <a:off x="1458686" y="1469572"/>
                            <a:ext cx="3872125" cy="1303563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305149939" name="Forma Livre: Forma 22"/>
                      <wps:cNvSpPr/>
                      <wps:spPr>
                        <a:xfrm>
                          <a:off x="0" y="751114"/>
                          <a:ext cx="8241347" cy="91440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5775715" name="Forma livre: Forma 23"/>
                      <wps:cNvSpPr/>
                      <wps:spPr>
                        <a:xfrm>
                          <a:off x="0" y="609600"/>
                          <a:ext cx="8241030" cy="68580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50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B2EC495" id="Group 2" o:spid="_x0000_s1026" style="position:absolute;margin-left:0;margin-top:-54.6pt;width:921.65pt;height:118.8pt;z-index:-251657216;mso-position-horizontal:left;mso-position-horizontal-relative:page;mso-position-vertical-relative:top-margin-area;mso-width-relative:margin;mso-height-relative:margin" coordsize="89775,16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">
              <v:group id="Group 1" o:spid="_x0000_s1027" style="position:absolute;left:36467;width:53308;height:16546" coordsize="53308,27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">
                <v:shape id="Forma Livre: Forma 20" o:spid="_x0000_s1028" style="position:absolute;width:53241;height:27719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" path="m3869531,1359694v,,-489585,474345,-1509712,384810c1339691,1654969,936784,1180624,7144,1287304l7144,7144r3862387,l3869531,1359694xe" fillcolor="#b4c6e7 [1300]" stroked="f">
                  <v:stroke joinstyle="miter"/>
                  <v:path arrowok="t" o:connecttype="custom" o:connectlocs="5314361,2138893;3240943,2744226;9811,2025019;9811,11238;5314361,11238;5314361,2138893" o:connectangles="0,0,0,0,0,0"/>
                </v:shape>
                <v:shape id="Forma livre: Forma 24" o:spid="_x0000_s1029" style="position:absolute;left:14586;top:14695;width:38722;height:1303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" path="m7144,481489c380524,602456,751999,764381,1305401,812959,2325529,902494,2815114,428149,2815114,428149r,-421005c2332196,236696,1376839,568166,7144,481489xe" fillcolor="#b4c6e7 [1300]" stroked="f">
                  <v:stroke joinstyle="miter"/>
                  <v:path arrowok="t" o:connecttype="custom" o:connectlocs="9811,757415;1792820,1278841;3866239,673508;3866239,11238;9811,757415" o:connectangles="0,0,0,0,0"/>
                </v:shape>
              </v:group>
              <v:shape id="Forma Livre: Forma 22" o:spid="_x0000_s1030" style="position:absolute;top:7511;width:82413;height:9144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" path="m7144,1699736v,,1403032,618173,2927032,-215265c4459129,651986,5998369,893921,5998369,893921r,-886777l7144,7144r,1692592xe" fillcolor="#2f5496 [2404]" stroked="f">
                <v:stroke joinstyle="miter"/>
                <v:path arrowok="t" o:connecttype="custom" o:connectlocs="9811,807795;4029757,705491;8238077,424834;8238077,3395;9811,3395;9811,807795" o:connectangles="0,0,0,0,0,0"/>
              </v:shape>
              <v:shape id="Forma livre: Forma 23" o:spid="_x0000_s1031" style="position:absolute;top:6096;width:82410;height:685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" path="m7144,7144r,606742c647224,1034891,2136934,964406,3546634,574834,4882039,205264,5998369,893921,5998369,893921r,-886777l7144,7144xe" fillcolor="#1f3763 [1604]" stroked="f">
                <v:stroke joinstyle="miter"/>
                <v:path arrowok="t" o:connecttype="custom" o:connectlocs="9811,5414;9811,465261;4870711,435664;8237760,677498;8237760,5414;9811,5414" o:connectangles="0,0,0,0,0,0"/>
              </v:shape>
              <w10:wrap anchorx="page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44FCB"/>
    <w:multiLevelType w:val="hybridMultilevel"/>
    <w:tmpl w:val="1B2E2E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1111F3"/>
    <w:multiLevelType w:val="hybridMultilevel"/>
    <w:tmpl w:val="1B2E2E88"/>
    <w:lvl w:ilvl="0" w:tplc="67A47B44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0822179">
    <w:abstractNumId w:val="1"/>
  </w:num>
  <w:num w:numId="2" w16cid:durableId="1771928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B52"/>
    <w:rsid w:val="000631A8"/>
    <w:rsid w:val="000B4CBA"/>
    <w:rsid w:val="000C13D6"/>
    <w:rsid w:val="000C52A3"/>
    <w:rsid w:val="001049A9"/>
    <w:rsid w:val="00140705"/>
    <w:rsid w:val="001602BF"/>
    <w:rsid w:val="001A0D82"/>
    <w:rsid w:val="001C1800"/>
    <w:rsid w:val="002032F5"/>
    <w:rsid w:val="00240549"/>
    <w:rsid w:val="002A4D26"/>
    <w:rsid w:val="00362F97"/>
    <w:rsid w:val="00366757"/>
    <w:rsid w:val="003B7D0A"/>
    <w:rsid w:val="003E7B52"/>
    <w:rsid w:val="00466072"/>
    <w:rsid w:val="0048446B"/>
    <w:rsid w:val="004E0B80"/>
    <w:rsid w:val="00502244"/>
    <w:rsid w:val="005141D9"/>
    <w:rsid w:val="005B48FD"/>
    <w:rsid w:val="005D41E0"/>
    <w:rsid w:val="005E3611"/>
    <w:rsid w:val="00616813"/>
    <w:rsid w:val="006B2CC7"/>
    <w:rsid w:val="006B78B2"/>
    <w:rsid w:val="006E1E19"/>
    <w:rsid w:val="006F32D8"/>
    <w:rsid w:val="006F40CA"/>
    <w:rsid w:val="0070064F"/>
    <w:rsid w:val="00705045"/>
    <w:rsid w:val="00713C63"/>
    <w:rsid w:val="0073106E"/>
    <w:rsid w:val="007552BD"/>
    <w:rsid w:val="0087054F"/>
    <w:rsid w:val="00887E6F"/>
    <w:rsid w:val="00921A75"/>
    <w:rsid w:val="009573F6"/>
    <w:rsid w:val="009751F3"/>
    <w:rsid w:val="009F22F7"/>
    <w:rsid w:val="00A43721"/>
    <w:rsid w:val="00A63D50"/>
    <w:rsid w:val="00AF35E0"/>
    <w:rsid w:val="00BB57B7"/>
    <w:rsid w:val="00C35AE3"/>
    <w:rsid w:val="00C75E41"/>
    <w:rsid w:val="00C8476C"/>
    <w:rsid w:val="00CB62FD"/>
    <w:rsid w:val="00DB7E0F"/>
    <w:rsid w:val="00DE1D79"/>
    <w:rsid w:val="00E1317D"/>
    <w:rsid w:val="00E51070"/>
    <w:rsid w:val="00E82341"/>
    <w:rsid w:val="00E8534F"/>
    <w:rsid w:val="00EC09E5"/>
    <w:rsid w:val="00EE10A1"/>
    <w:rsid w:val="00EE5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451CC8"/>
  <w15:chartTrackingRefBased/>
  <w15:docId w15:val="{66552549-7169-4A9F-8931-6FECE874D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B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7B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7B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1A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1A75"/>
  </w:style>
  <w:style w:type="paragraph" w:styleId="Footer">
    <w:name w:val="footer"/>
    <w:basedOn w:val="Normal"/>
    <w:link w:val="FooterChar"/>
    <w:uiPriority w:val="99"/>
    <w:unhideWhenUsed/>
    <w:rsid w:val="00921A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1A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ha\Documents\Custom%20Office%20Templates\tap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706FB2-9C7F-4099-AC4B-6824C9936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tap2.dotx</Template>
  <TotalTime>6</TotalTime>
  <Pages>1</Pages>
  <Words>34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Richard</dc:creator>
  <cp:keywords/>
  <dc:description/>
  <cp:lastModifiedBy>Anderson Richard</cp:lastModifiedBy>
  <cp:revision>5</cp:revision>
  <dcterms:created xsi:type="dcterms:W3CDTF">2023-05-27T01:06:00Z</dcterms:created>
  <dcterms:modified xsi:type="dcterms:W3CDTF">2023-05-27T01:10:00Z</dcterms:modified>
</cp:coreProperties>
</file>