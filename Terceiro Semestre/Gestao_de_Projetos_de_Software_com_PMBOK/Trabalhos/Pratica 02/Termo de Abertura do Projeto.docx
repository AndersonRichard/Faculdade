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2CBCA01D" w14:textId="77777777" w:rsidTr="0073106E">
        <w:tc>
          <w:tcPr>
            <w:tcW w:w="8494" w:type="dxa"/>
            <w:shd w:val="clear" w:color="auto" w:fill="525252" w:themeFill="accent3" w:themeFillShade="80"/>
          </w:tcPr>
          <w:p w14:paraId="3CEEB5AE" w14:textId="347E0857" w:rsidR="003E7B52" w:rsidRPr="00921A75" w:rsidRDefault="00921A75" w:rsidP="005E3B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TERMO DE ABERTURA DE PROJETO</w:t>
            </w:r>
          </w:p>
        </w:tc>
      </w:tr>
    </w:tbl>
    <w:p w14:paraId="5B575273" w14:textId="517565BA" w:rsidR="003E7B52" w:rsidRPr="005B48FD" w:rsidRDefault="003E7B52" w:rsidP="003E7B52">
      <w:pPr>
        <w:spacing w:after="0"/>
        <w:ind w:left="1416" w:hanging="141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491B8424" w14:textId="77777777" w:rsidTr="000C13D6">
        <w:tc>
          <w:tcPr>
            <w:tcW w:w="8494" w:type="dxa"/>
            <w:shd w:val="clear" w:color="auto" w:fill="C9C9C9" w:themeFill="accent3" w:themeFillTint="99"/>
          </w:tcPr>
          <w:p w14:paraId="4002DE6B" w14:textId="485E67BD" w:rsidR="003E7B52" w:rsidRPr="0073106E" w:rsidRDefault="003E7B52" w:rsidP="005E3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Identificação do Projeto</w:t>
            </w:r>
          </w:p>
        </w:tc>
      </w:tr>
    </w:tbl>
    <w:p w14:paraId="3FA927AE" w14:textId="1D01721F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513CD3C6" w14:textId="77777777" w:rsidTr="005E3BC9">
        <w:tc>
          <w:tcPr>
            <w:tcW w:w="8494" w:type="dxa"/>
          </w:tcPr>
          <w:p w14:paraId="57640671" w14:textId="5FBB0EEB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  <w:p w14:paraId="3357FACA" w14:textId="77777777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CEB16" w14:textId="7C217614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7B52" w:rsidRPr="0073106E" w14:paraId="0221BD6A" w14:textId="77777777" w:rsidTr="005E3BC9">
        <w:tc>
          <w:tcPr>
            <w:tcW w:w="8494" w:type="dxa"/>
            <w:shd w:val="clear" w:color="auto" w:fill="525252" w:themeFill="accent3" w:themeFillShade="80"/>
          </w:tcPr>
          <w:p w14:paraId="54B36B21" w14:textId="75106C07" w:rsidR="003E7B52" w:rsidRPr="0073106E" w:rsidRDefault="003E7B52" w:rsidP="005E3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Histórico de Registro</w:t>
            </w:r>
          </w:p>
        </w:tc>
      </w:tr>
    </w:tbl>
    <w:p w14:paraId="636C389D" w14:textId="3EF03B5C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7B52" w:rsidRPr="0073106E" w14:paraId="1CAB4B95" w14:textId="77777777" w:rsidTr="000C13D6">
        <w:tc>
          <w:tcPr>
            <w:tcW w:w="2123" w:type="dxa"/>
            <w:shd w:val="clear" w:color="auto" w:fill="C9C9C9" w:themeFill="accent3" w:themeFillTint="99"/>
          </w:tcPr>
          <w:p w14:paraId="49C4C637" w14:textId="77777777" w:rsidR="003E7B52" w:rsidRPr="0073106E" w:rsidRDefault="003E7B52" w:rsidP="005E3BC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3" w:type="dxa"/>
            <w:shd w:val="clear" w:color="auto" w:fill="C9C9C9" w:themeFill="accent3" w:themeFillTint="99"/>
          </w:tcPr>
          <w:p w14:paraId="1CF4FB08" w14:textId="77777777" w:rsidR="003E7B52" w:rsidRPr="0073106E" w:rsidRDefault="003E7B52" w:rsidP="005E3BC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4" w:type="dxa"/>
            <w:shd w:val="clear" w:color="auto" w:fill="C9C9C9" w:themeFill="accent3" w:themeFillTint="99"/>
          </w:tcPr>
          <w:p w14:paraId="7D4F2D95" w14:textId="77777777" w:rsidR="003E7B52" w:rsidRPr="0073106E" w:rsidRDefault="003E7B52" w:rsidP="005E3BC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4" w:type="dxa"/>
            <w:shd w:val="clear" w:color="auto" w:fill="C9C9C9" w:themeFill="accent3" w:themeFillTint="99"/>
          </w:tcPr>
          <w:p w14:paraId="61949880" w14:textId="3092C9A3" w:rsidR="003E7B52" w:rsidRPr="0073106E" w:rsidRDefault="003E7B52" w:rsidP="005E3BC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10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3E7B52" w:rsidRPr="0073106E" w14:paraId="577A0767" w14:textId="77777777" w:rsidTr="005E3BC9">
        <w:tc>
          <w:tcPr>
            <w:tcW w:w="2123" w:type="dxa"/>
          </w:tcPr>
          <w:p w14:paraId="727F47E0" w14:textId="77777777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7F557C9" w14:textId="0815042D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A3573CA" w14:textId="77777777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2FA7E7F2" w14:textId="08B792B9" w:rsidR="003E7B52" w:rsidRPr="005B48FD" w:rsidRDefault="003E7B52" w:rsidP="005E3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7AE81C" w14:textId="1626F059" w:rsidR="003E7B52" w:rsidRPr="005B48FD" w:rsidRDefault="003E7B52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3832D913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68163D19" w14:textId="6212C6A6" w:rsidR="00C35AE3" w:rsidRPr="0073106E" w:rsidRDefault="00C35AE3" w:rsidP="00592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106E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Gerente do projeto</w:t>
            </w:r>
          </w:p>
        </w:tc>
      </w:tr>
    </w:tbl>
    <w:p w14:paraId="11BE8473" w14:textId="686A765A" w:rsidR="00C35AE3" w:rsidRPr="005B48FD" w:rsidRDefault="00C35AE3" w:rsidP="00C35A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5E3862EA" w14:textId="77777777" w:rsidTr="00C35AE3">
        <w:tc>
          <w:tcPr>
            <w:tcW w:w="8494" w:type="dxa"/>
          </w:tcPr>
          <w:p w14:paraId="5C9EF141" w14:textId="7455ADB0" w:rsidR="00C35AE3" w:rsidRPr="005B48FD" w:rsidRDefault="00C35AE3" w:rsidP="00C35AE3">
            <w:pPr>
              <w:rPr>
                <w:rFonts w:ascii="Times New Roman" w:hAnsi="Times New Roman" w:cs="Times New Roman"/>
                <w:b/>
                <w:bCs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454E0C3D" w14:textId="4D2860DF" w:rsidR="00C35AE3" w:rsidRPr="005B48FD" w:rsidRDefault="00C35AE3" w:rsidP="00C35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AE3" w:rsidRPr="0073106E" w14:paraId="365CD152" w14:textId="77777777" w:rsidTr="00C35AE3">
        <w:tc>
          <w:tcPr>
            <w:tcW w:w="8494" w:type="dxa"/>
          </w:tcPr>
          <w:p w14:paraId="44F8F880" w14:textId="2EEBCBE4" w:rsidR="00C35AE3" w:rsidRPr="005B48FD" w:rsidRDefault="00C35AE3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1E62261C" w14:textId="77777777" w:rsidR="00C35AE3" w:rsidRPr="005B48FD" w:rsidRDefault="00C35AE3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AE3" w:rsidRPr="0073106E" w14:paraId="46347E23" w14:textId="77777777" w:rsidTr="00C35AE3">
        <w:tc>
          <w:tcPr>
            <w:tcW w:w="8494" w:type="dxa"/>
          </w:tcPr>
          <w:p w14:paraId="21D705C4" w14:textId="2BC30C5D" w:rsidR="00C35AE3" w:rsidRPr="005B48FD" w:rsidRDefault="00C35AE3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14:paraId="5104F4E9" w14:textId="77777777" w:rsidR="00C35AE3" w:rsidRPr="005B48FD" w:rsidRDefault="00C35AE3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FC3411" w14:textId="3D9C8131" w:rsidR="00C35AE3" w:rsidRPr="005B48FD" w:rsidRDefault="00C35AE3" w:rsidP="00C35A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AE3" w:rsidRPr="0073106E" w14:paraId="241C60F4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0CE40EE7" w14:textId="6CB36DEB" w:rsidR="00C35AE3" w:rsidRPr="001049A9" w:rsidRDefault="00C35AE3" w:rsidP="00592F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49A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Autoridade ou patrocinador</w:t>
            </w:r>
          </w:p>
        </w:tc>
      </w:tr>
    </w:tbl>
    <w:p w14:paraId="6FC02A7C" w14:textId="5BFE227A" w:rsidR="00C35AE3" w:rsidRPr="005B48FD" w:rsidRDefault="00C35AE3" w:rsidP="00C35AE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13D6" w:rsidRPr="0073106E" w14:paraId="5A59428E" w14:textId="77777777" w:rsidTr="00592FE6">
        <w:tc>
          <w:tcPr>
            <w:tcW w:w="8494" w:type="dxa"/>
          </w:tcPr>
          <w:p w14:paraId="4CC42594" w14:textId="61BCFABB" w:rsidR="000C13D6" w:rsidRPr="005B48FD" w:rsidRDefault="000C13D6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Nome:</w:t>
            </w:r>
          </w:p>
          <w:p w14:paraId="1BE2796E" w14:textId="77777777" w:rsidR="000C13D6" w:rsidRPr="005B48FD" w:rsidRDefault="000C13D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D6" w:rsidRPr="0073106E" w14:paraId="3488634D" w14:textId="77777777" w:rsidTr="00592FE6">
        <w:tc>
          <w:tcPr>
            <w:tcW w:w="8494" w:type="dxa"/>
          </w:tcPr>
          <w:p w14:paraId="2D5B3A5F" w14:textId="4C2ADD13" w:rsidR="000C13D6" w:rsidRPr="005B48FD" w:rsidRDefault="000C13D6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Telefone:</w:t>
            </w:r>
          </w:p>
          <w:p w14:paraId="1FDB20DC" w14:textId="77777777" w:rsidR="000C13D6" w:rsidRPr="005B48FD" w:rsidRDefault="000C13D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3D6" w:rsidRPr="0073106E" w14:paraId="60E85546" w14:textId="77777777" w:rsidTr="00592FE6">
        <w:tc>
          <w:tcPr>
            <w:tcW w:w="8494" w:type="dxa"/>
          </w:tcPr>
          <w:p w14:paraId="6F565078" w14:textId="77777777" w:rsidR="000C13D6" w:rsidRPr="005B48FD" w:rsidRDefault="000C13D6" w:rsidP="00592F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Eletrônico:</w:t>
            </w:r>
          </w:p>
          <w:p w14:paraId="5D5A0114" w14:textId="77777777" w:rsidR="000C13D6" w:rsidRPr="005B48FD" w:rsidRDefault="000C13D6" w:rsidP="00592F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7F69CC" w14:textId="3F24BB7D" w:rsidR="00C35AE3" w:rsidRPr="005B48FD" w:rsidRDefault="00C35AE3" w:rsidP="003E7B5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2F5B528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3EE8C5B6" w14:textId="70BCCE68" w:rsidR="00713C63" w:rsidRPr="00887E6F" w:rsidRDefault="00713C63" w:rsidP="00713C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7E6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Finalidade do Projeto</w:t>
            </w:r>
          </w:p>
        </w:tc>
      </w:tr>
    </w:tbl>
    <w:p w14:paraId="2733716F" w14:textId="38A2FD11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5D9BABE" w14:textId="77777777" w:rsidTr="00EE10A1">
        <w:trPr>
          <w:trHeight w:val="1247"/>
        </w:trPr>
        <w:tc>
          <w:tcPr>
            <w:tcW w:w="8494" w:type="dxa"/>
          </w:tcPr>
          <w:p w14:paraId="7B93881D" w14:textId="11A0F695" w:rsidR="0073106E" w:rsidRPr="009573F6" w:rsidRDefault="0073106E" w:rsidP="0073106E">
            <w:pPr>
              <w:tabs>
                <w:tab w:val="left" w:pos="2364"/>
              </w:tabs>
              <w:rPr>
                <w:rFonts w:ascii="Times New Roman" w:hAnsi="Times New Roman" w:cs="Times New Roman"/>
              </w:rPr>
            </w:pPr>
            <w:r w:rsidRPr="005B48F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6CDDEEC0" w14:textId="5884D10F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1036011D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191D32E4" w14:textId="77777777" w:rsidR="00713C63" w:rsidRPr="00887E6F" w:rsidRDefault="00713C63" w:rsidP="00713C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7E6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Objetivos mensuráveis do projeto e critérios de sucessos relacionados</w:t>
            </w:r>
          </w:p>
        </w:tc>
      </w:tr>
    </w:tbl>
    <w:p w14:paraId="02D5766D" w14:textId="7ECC2D54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16441AA" w14:textId="77777777" w:rsidTr="00EE10A1">
        <w:trPr>
          <w:trHeight w:val="1247"/>
        </w:trPr>
        <w:tc>
          <w:tcPr>
            <w:tcW w:w="8494" w:type="dxa"/>
          </w:tcPr>
          <w:p w14:paraId="522CF29D" w14:textId="77777777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37CBF6" w14:textId="76547E3E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37082578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5D984E7E" w14:textId="77777777" w:rsidR="00713C63" w:rsidRPr="00887E6F" w:rsidRDefault="00713C63" w:rsidP="00713C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7E6F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Requisitos de alto nível </w:t>
            </w:r>
          </w:p>
        </w:tc>
      </w:tr>
    </w:tbl>
    <w:p w14:paraId="4E92436F" w14:textId="6816B83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17E4167" w14:textId="77777777" w:rsidTr="00EE10A1">
        <w:trPr>
          <w:trHeight w:val="1247"/>
        </w:trPr>
        <w:tc>
          <w:tcPr>
            <w:tcW w:w="8494" w:type="dxa"/>
          </w:tcPr>
          <w:p w14:paraId="5C31E72B" w14:textId="52149F32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9FCBA8" w14:textId="4AA6004E" w:rsidR="00713C63" w:rsidRPr="005B48FD" w:rsidRDefault="00713C63" w:rsidP="00713C6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44F844F9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0454D190" w14:textId="77777777" w:rsidR="00713C63" w:rsidRPr="00E82341" w:rsidRDefault="00713C63" w:rsidP="00713C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34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Descrição de alto nível do projeto, seus limites e entregas-chaves</w:t>
            </w:r>
          </w:p>
        </w:tc>
      </w:tr>
    </w:tbl>
    <w:p w14:paraId="037ADF20" w14:textId="77777777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5B25BF57" w14:textId="77777777" w:rsidTr="00EE10A1">
        <w:trPr>
          <w:trHeight w:val="1247"/>
        </w:trPr>
        <w:tc>
          <w:tcPr>
            <w:tcW w:w="8494" w:type="dxa"/>
          </w:tcPr>
          <w:p w14:paraId="1BCE79DC" w14:textId="25ADC281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D9FCE" w14:textId="77777777" w:rsidR="00713C63" w:rsidRPr="005B48FD" w:rsidRDefault="00713C63" w:rsidP="00713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ED0BF5E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51687156" w14:textId="77777777" w:rsidR="00713C63" w:rsidRPr="00E82341" w:rsidRDefault="00713C63" w:rsidP="00713C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34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Risco geral do projeto</w:t>
            </w:r>
          </w:p>
        </w:tc>
      </w:tr>
    </w:tbl>
    <w:p w14:paraId="524A91FF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B5F6F13" w14:textId="77777777" w:rsidTr="00EE10A1">
        <w:trPr>
          <w:trHeight w:val="1247"/>
        </w:trPr>
        <w:tc>
          <w:tcPr>
            <w:tcW w:w="8494" w:type="dxa"/>
          </w:tcPr>
          <w:p w14:paraId="11CFC905" w14:textId="77777777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B97E48" w14:textId="77777777" w:rsidR="00713C63" w:rsidRPr="005B48FD" w:rsidRDefault="00713C63" w:rsidP="009573F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88AA06F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192E8400" w14:textId="77777777" w:rsidR="00713C63" w:rsidRPr="00E82341" w:rsidRDefault="00713C63" w:rsidP="00713C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34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Resumo do cronograma de marcos</w:t>
            </w:r>
          </w:p>
        </w:tc>
      </w:tr>
    </w:tbl>
    <w:p w14:paraId="69399126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7F425DEB" w14:textId="77777777" w:rsidTr="00EE10A1">
        <w:trPr>
          <w:trHeight w:val="1304"/>
        </w:trPr>
        <w:tc>
          <w:tcPr>
            <w:tcW w:w="8494" w:type="dxa"/>
          </w:tcPr>
          <w:p w14:paraId="60823BF0" w14:textId="77777777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1607D1" w14:textId="77777777" w:rsidR="00713C63" w:rsidRPr="005B48FD" w:rsidRDefault="00713C63" w:rsidP="009573F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1C837B89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5236D483" w14:textId="77777777" w:rsidR="00713C63" w:rsidRPr="00E82341" w:rsidRDefault="00713C63" w:rsidP="00713C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34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Recursos financeiros pré-aprovados</w:t>
            </w:r>
          </w:p>
        </w:tc>
      </w:tr>
    </w:tbl>
    <w:p w14:paraId="7B26F75B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24765E48" w14:textId="77777777" w:rsidTr="00EE10A1">
        <w:trPr>
          <w:trHeight w:val="1304"/>
        </w:trPr>
        <w:tc>
          <w:tcPr>
            <w:tcW w:w="8494" w:type="dxa"/>
          </w:tcPr>
          <w:p w14:paraId="20EC4DEE" w14:textId="77777777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F28899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1812AAA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2B6F223C" w14:textId="77777777" w:rsidR="00713C63" w:rsidRPr="00E82341" w:rsidRDefault="00713C63" w:rsidP="00713C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34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Lista de partes interessadas chave</w:t>
            </w:r>
          </w:p>
        </w:tc>
      </w:tr>
    </w:tbl>
    <w:p w14:paraId="334EB7EA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071A68EE" w14:textId="77777777" w:rsidTr="00EE10A1">
        <w:trPr>
          <w:trHeight w:val="1304"/>
        </w:trPr>
        <w:tc>
          <w:tcPr>
            <w:tcW w:w="8494" w:type="dxa"/>
          </w:tcPr>
          <w:p w14:paraId="71AA2B72" w14:textId="77777777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26505" w14:textId="28519872" w:rsidR="002A4D26" w:rsidRPr="002A4D26" w:rsidRDefault="002A4D26" w:rsidP="002A4D26">
            <w:pPr>
              <w:tabs>
                <w:tab w:val="left" w:pos="19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</w:tbl>
    <w:p w14:paraId="55112E7A" w14:textId="77777777" w:rsidR="00713C63" w:rsidRPr="00AD37B9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2F50B21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0F30ECB1" w14:textId="77777777" w:rsidR="00713C63" w:rsidRPr="00E82341" w:rsidRDefault="00713C63" w:rsidP="00713C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34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lastRenderedPageBreak/>
              <w:t>Requisitos para a aprovação do projeto</w:t>
            </w:r>
          </w:p>
        </w:tc>
      </w:tr>
    </w:tbl>
    <w:p w14:paraId="6DB8E01B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37F3CA6D" w14:textId="77777777" w:rsidTr="0073106E">
        <w:trPr>
          <w:trHeight w:val="1134"/>
        </w:trPr>
        <w:tc>
          <w:tcPr>
            <w:tcW w:w="8494" w:type="dxa"/>
          </w:tcPr>
          <w:p w14:paraId="687A53F5" w14:textId="77777777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48F25A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7015F18D" w14:textId="77777777" w:rsidTr="00592FE6">
        <w:tc>
          <w:tcPr>
            <w:tcW w:w="8494" w:type="dxa"/>
            <w:shd w:val="clear" w:color="auto" w:fill="525252" w:themeFill="accent3" w:themeFillShade="80"/>
          </w:tcPr>
          <w:p w14:paraId="2E86451B" w14:textId="77777777" w:rsidR="00713C63" w:rsidRPr="00E82341" w:rsidRDefault="00713C63" w:rsidP="00713C6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234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Critérios de término do projeto</w:t>
            </w:r>
          </w:p>
        </w:tc>
      </w:tr>
    </w:tbl>
    <w:p w14:paraId="14E098C6" w14:textId="77777777" w:rsidR="00713C63" w:rsidRPr="005B48FD" w:rsidRDefault="00713C63" w:rsidP="00713C6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13C63" w:rsidRPr="0073106E" w14:paraId="61DF2ECB" w14:textId="77777777" w:rsidTr="0073106E">
        <w:trPr>
          <w:trHeight w:val="1134"/>
        </w:trPr>
        <w:tc>
          <w:tcPr>
            <w:tcW w:w="8494" w:type="dxa"/>
          </w:tcPr>
          <w:p w14:paraId="0751A2CC" w14:textId="77777777" w:rsidR="00713C63" w:rsidRPr="005B48FD" w:rsidRDefault="00713C63" w:rsidP="00592F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EB513E" w14:textId="77777777" w:rsidR="000C13D6" w:rsidRDefault="000C13D6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FD3D6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682AF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E6F5D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F1C10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3740A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45538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619C11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CF343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0EECA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8FDD7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F60AD2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75D42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37663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38E2E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074D3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D2685" w14:textId="77777777" w:rsidR="00A43721" w:rsidRDefault="00A43721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12E6C" w14:textId="77777777" w:rsidR="00A43721" w:rsidRDefault="00A43721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8F451" w14:textId="77777777" w:rsidR="00A43721" w:rsidRDefault="00A43721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AD251" w14:textId="77777777" w:rsidR="00A43721" w:rsidRDefault="00A43721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62C322" w14:textId="77777777" w:rsidR="00A43721" w:rsidRDefault="00A43721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30DAD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43721" w14:paraId="7A3A4619" w14:textId="77777777" w:rsidTr="00A43721">
        <w:trPr>
          <w:trHeight w:val="953"/>
        </w:trPr>
        <w:tc>
          <w:tcPr>
            <w:tcW w:w="4247" w:type="dxa"/>
          </w:tcPr>
          <w:p w14:paraId="33BE1F33" w14:textId="77777777" w:rsidR="00A43721" w:rsidRDefault="00A43721" w:rsidP="0078165C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FBF45" w14:textId="77777777" w:rsidR="00A43721" w:rsidRDefault="00A43721" w:rsidP="0078165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98872" w14:textId="6E1D11B5" w:rsidR="00A43721" w:rsidRDefault="00A43721" w:rsidP="007816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30867F80" w14:textId="77777777" w:rsidR="00A43721" w:rsidRPr="00A43721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609430BD" w14:textId="2BE0F810" w:rsidR="00A43721" w:rsidRPr="000C52A3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40DBD65C" w14:textId="77777777" w:rsidR="00A43721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CC1BC" w14:textId="77777777" w:rsidR="00A43721" w:rsidRDefault="00A43721" w:rsidP="00A43721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11905" w14:textId="77777777" w:rsidR="00A43721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7DC9B8D8" w14:textId="77777777" w:rsidR="00A43721" w:rsidRPr="00A43721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3EC5231D" w14:textId="77777777" w:rsidR="00A43721" w:rsidRPr="00A43721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37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14:paraId="7497AFA5" w14:textId="36201B18" w:rsidR="00A43721" w:rsidRDefault="00A43721" w:rsidP="00A43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E84F2" w14:textId="77777777" w:rsidR="000C52A3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C52A3" w14:paraId="22BE450C" w14:textId="77777777" w:rsidTr="00A43721">
        <w:trPr>
          <w:trHeight w:val="953"/>
        </w:trPr>
        <w:tc>
          <w:tcPr>
            <w:tcW w:w="4247" w:type="dxa"/>
          </w:tcPr>
          <w:p w14:paraId="70C97677" w14:textId="77777777" w:rsidR="000C52A3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D2F6E" w14:textId="77777777" w:rsidR="000C52A3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0EB00" w14:textId="77777777" w:rsidR="000C52A3" w:rsidRDefault="000C52A3" w:rsidP="000C52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5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Gerente do Projeto</w:t>
            </w:r>
          </w:p>
          <w:p w14:paraId="39630798" w14:textId="09962DC1" w:rsidR="000C52A3" w:rsidRPr="000C52A3" w:rsidRDefault="000C52A3" w:rsidP="000C5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13F0C8" w14:textId="77777777" w:rsidR="000C52A3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443EB" w14:textId="77777777" w:rsidR="000C52A3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71E33" w14:textId="02F99507" w:rsidR="000C52A3" w:rsidRDefault="000C52A3" w:rsidP="000C5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Autoridade/Patrocinador</w:t>
            </w:r>
          </w:p>
        </w:tc>
      </w:tr>
    </w:tbl>
    <w:p w14:paraId="7253D0DB" w14:textId="77777777" w:rsidR="000C52A3" w:rsidRPr="005B48FD" w:rsidRDefault="000C52A3" w:rsidP="00A4372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52A3" w:rsidRPr="005B48F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3D08" w14:textId="77777777" w:rsidR="005D63C5" w:rsidRDefault="005D63C5" w:rsidP="00921A75">
      <w:pPr>
        <w:spacing w:after="0" w:line="240" w:lineRule="auto"/>
      </w:pPr>
      <w:r>
        <w:separator/>
      </w:r>
    </w:p>
  </w:endnote>
  <w:endnote w:type="continuationSeparator" w:id="0">
    <w:p w14:paraId="1EB70E71" w14:textId="77777777" w:rsidR="005D63C5" w:rsidRDefault="005D63C5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4C520509" w:rsidR="00921A75" w:rsidRDefault="00921A75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34D24" id="Group 2" o:spid="_x0000_s1026" style="position:absolute;margin-left:-100.95pt;margin-top:780.45pt;width:706.9pt;height:118.8pt;rotation:180;z-index:-251655168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2E1A2" w14:textId="77777777" w:rsidR="005D63C5" w:rsidRDefault="005D63C5" w:rsidP="00921A75">
      <w:pPr>
        <w:spacing w:after="0" w:line="240" w:lineRule="auto"/>
      </w:pPr>
      <w:r>
        <w:separator/>
      </w:r>
    </w:p>
  </w:footnote>
  <w:footnote w:type="continuationSeparator" w:id="0">
    <w:p w14:paraId="4FF8320B" w14:textId="77777777" w:rsidR="005D63C5" w:rsidRDefault="005D63C5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6FF835C2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20335927">
              <wp:simplePos x="0" y="0"/>
              <wp:positionH relativeFrom="page">
                <wp:posOffset>-198120</wp:posOffset>
              </wp:positionH>
              <wp:positionV relativeFrom="topMargin">
                <wp:posOffset>-768985</wp:posOffset>
              </wp:positionV>
              <wp:extent cx="897752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D1D509" id="Group 2" o:spid="_x0000_s1026" style="position:absolute;margin-left:-15.6pt;margin-top:-60.55pt;width:706.9pt;height:118.8pt;z-index:-251657216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1"/>
  </w:num>
  <w:num w:numId="2" w16cid:durableId="177192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C13D6"/>
    <w:rsid w:val="000C52A3"/>
    <w:rsid w:val="001049A9"/>
    <w:rsid w:val="00140705"/>
    <w:rsid w:val="001602BF"/>
    <w:rsid w:val="001A0D82"/>
    <w:rsid w:val="002A4D26"/>
    <w:rsid w:val="00362F97"/>
    <w:rsid w:val="003B7D0A"/>
    <w:rsid w:val="003E7B52"/>
    <w:rsid w:val="00466072"/>
    <w:rsid w:val="0048446B"/>
    <w:rsid w:val="004E0B80"/>
    <w:rsid w:val="00502244"/>
    <w:rsid w:val="005141D9"/>
    <w:rsid w:val="005B48FD"/>
    <w:rsid w:val="005D63C5"/>
    <w:rsid w:val="005E3611"/>
    <w:rsid w:val="00616813"/>
    <w:rsid w:val="006B2CC7"/>
    <w:rsid w:val="006F32D8"/>
    <w:rsid w:val="006F40CA"/>
    <w:rsid w:val="0070064F"/>
    <w:rsid w:val="00705045"/>
    <w:rsid w:val="00713C63"/>
    <w:rsid w:val="0073106E"/>
    <w:rsid w:val="00887E6F"/>
    <w:rsid w:val="00921A75"/>
    <w:rsid w:val="009573F6"/>
    <w:rsid w:val="009F22F7"/>
    <w:rsid w:val="00A43721"/>
    <w:rsid w:val="00A63D50"/>
    <w:rsid w:val="00AD37B9"/>
    <w:rsid w:val="00BB57B7"/>
    <w:rsid w:val="00C35AE3"/>
    <w:rsid w:val="00C75E41"/>
    <w:rsid w:val="00CB62FD"/>
    <w:rsid w:val="00E51070"/>
    <w:rsid w:val="00E82341"/>
    <w:rsid w:val="00EC09E5"/>
    <w:rsid w:val="00EE10A1"/>
    <w:rsid w:val="00E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75</TotalTime>
  <Pages>3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51</cp:revision>
  <dcterms:created xsi:type="dcterms:W3CDTF">2023-05-24T23:02:00Z</dcterms:created>
  <dcterms:modified xsi:type="dcterms:W3CDTF">2023-05-27T01:10:00Z</dcterms:modified>
</cp:coreProperties>
</file>