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3E7B52" w:rsidTr="0073106E" w14:paraId="2CBCA01D" w14:textId="77777777">
        <w:tc>
          <w:tcPr>
            <w:tcW w:w="8494" w:type="dxa"/>
            <w:shd w:val="clear" w:color="auto" w:fill="525252" w:themeFill="accent3" w:themeFillShade="80"/>
          </w:tcPr>
          <w:p w:rsidRPr="00921A75" w:rsidR="003E7B52" w:rsidP="005E3BC9" w:rsidRDefault="00921A75" w14:paraId="3CEEB5AE" w14:textId="347E085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:rsidRPr="005B48FD" w:rsidR="003E7B52" w:rsidP="003E7B52" w:rsidRDefault="003E7B52" w14:paraId="5B575273" w14:textId="517565BA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3E7B52" w:rsidTr="000C13D6" w14:paraId="491B8424" w14:textId="77777777">
        <w:tc>
          <w:tcPr>
            <w:tcW w:w="8494" w:type="dxa"/>
            <w:shd w:val="clear" w:color="auto" w:fill="C9C9C9" w:themeFill="accent3" w:themeFillTint="99"/>
          </w:tcPr>
          <w:p w:rsidRPr="0073106E" w:rsidR="003E7B52" w:rsidP="005E3BC9" w:rsidRDefault="003E7B52" w14:paraId="4002DE6B" w14:textId="485E67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:rsidRPr="005B48FD" w:rsidR="003E7B52" w:rsidP="003E7B52" w:rsidRDefault="003E7B52" w14:paraId="3FA927AE" w14:textId="1D01721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3E7B52" w:rsidTr="564EB7F0" w14:paraId="513CD3C6" w14:textId="77777777">
        <w:tc>
          <w:tcPr>
            <w:tcW w:w="8494" w:type="dxa"/>
            <w:tcMar/>
          </w:tcPr>
          <w:p w:rsidRPr="005B48FD" w:rsidR="003E7B52" w:rsidP="005E3BC9" w:rsidRDefault="003E7B52" w14:paraId="57640671" w14:textId="5FBB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:rsidRPr="005B48FD" w:rsidR="003E7B52" w:rsidP="005E3BC9" w:rsidRDefault="003E6A35" w14:paraId="3357FACA" w14:textId="20AAB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1ECD777B">
              <w:rPr>
                <w:rFonts w:ascii="Times New Roman" w:hAnsi="Times New Roman" w:cs="Times New Roman"/>
                <w:sz w:val="24"/>
                <w:szCs w:val="24"/>
              </w:rPr>
              <w:t xml:space="preserve">Educando os </w:t>
            </w:r>
            <w:r w:rsidRPr="564EB7F0" w:rsidR="4E732C69">
              <w:rPr>
                <w:rFonts w:ascii="Times New Roman" w:hAnsi="Times New Roman" w:cs="Times New Roman"/>
                <w:sz w:val="24"/>
                <w:szCs w:val="24"/>
              </w:rPr>
              <w:t>pirralhões</w:t>
            </w:r>
          </w:p>
        </w:tc>
      </w:tr>
    </w:tbl>
    <w:p w:rsidRPr="005B48FD" w:rsidR="003E7B52" w:rsidP="003E7B52" w:rsidRDefault="003E7B52" w14:paraId="7F7AE81C" w14:textId="1626F05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C35AE3" w:rsidTr="00592FE6" w14:paraId="3832D913" w14:textId="77777777">
        <w:tc>
          <w:tcPr>
            <w:tcW w:w="8494" w:type="dxa"/>
            <w:shd w:val="clear" w:color="auto" w:fill="525252" w:themeFill="accent3" w:themeFillShade="80"/>
          </w:tcPr>
          <w:p w:rsidRPr="0073106E" w:rsidR="00C35AE3" w:rsidP="00592FE6" w:rsidRDefault="00C35AE3" w14:paraId="68163D19" w14:textId="6212C6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Gerente do projeto</w:t>
            </w:r>
          </w:p>
        </w:tc>
      </w:tr>
    </w:tbl>
    <w:p w:rsidRPr="005B48FD" w:rsidR="00C35AE3" w:rsidP="00C35AE3" w:rsidRDefault="00C35AE3" w14:paraId="11BE8473" w14:textId="686A765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C35AE3" w:rsidTr="00C35AE3" w14:paraId="5E3862EA" w14:textId="77777777">
        <w:tc>
          <w:tcPr>
            <w:tcW w:w="8494" w:type="dxa"/>
          </w:tcPr>
          <w:p w:rsidRPr="005B48FD" w:rsidR="00C35AE3" w:rsidP="00C35AE3" w:rsidRDefault="00C35AE3" w14:paraId="5C9EF141" w14:textId="7455ADB0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:rsidRPr="005B48FD" w:rsidR="00C35AE3" w:rsidP="00C35AE3" w:rsidRDefault="00945456" w14:paraId="454E0C3D" w14:textId="35C2F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Pr="0073106E" w:rsidR="00C35AE3" w:rsidTr="00C35AE3" w14:paraId="365CD152" w14:textId="77777777">
        <w:tc>
          <w:tcPr>
            <w:tcW w:w="8494" w:type="dxa"/>
          </w:tcPr>
          <w:p w:rsidRPr="005B48FD" w:rsidR="00C35AE3" w:rsidP="00592FE6" w:rsidRDefault="00C35AE3" w14:paraId="44F8F880" w14:textId="2EEBC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:rsidRPr="005B48FD" w:rsidR="00C35AE3" w:rsidP="00592FE6" w:rsidRDefault="00945456" w14:paraId="1E62261C" w14:textId="5D3C7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35-991629116</w:t>
            </w:r>
          </w:p>
        </w:tc>
      </w:tr>
      <w:tr w:rsidRPr="0073106E" w:rsidR="00C35AE3" w:rsidTr="00C35AE3" w14:paraId="46347E23" w14:textId="77777777">
        <w:tc>
          <w:tcPr>
            <w:tcW w:w="8494" w:type="dxa"/>
          </w:tcPr>
          <w:p w:rsidRPr="005B48FD" w:rsidR="00C35AE3" w:rsidP="00592FE6" w:rsidRDefault="00C35AE3" w14:paraId="21D705C4" w14:textId="2BC30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:rsidRPr="005B48FD" w:rsidR="00C35AE3" w:rsidP="00592FE6" w:rsidRDefault="00945456" w14:paraId="5104F4E9" w14:textId="2764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:rsidR="00C35AE3" w:rsidP="003E7B52" w:rsidRDefault="00C35AE3" w14:paraId="1A7F69CC" w14:textId="3F24BB7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F4429F" w:rsidTr="00275C4B" w14:paraId="1FFF3018" w14:textId="77777777">
        <w:tc>
          <w:tcPr>
            <w:tcW w:w="8494" w:type="dxa"/>
            <w:shd w:val="clear" w:color="auto" w:fill="525252" w:themeFill="accent3" w:themeFillShade="80"/>
          </w:tcPr>
          <w:p w:rsidRPr="0073106E" w:rsidR="00F4429F" w:rsidP="00F4429F" w:rsidRDefault="00F4429F" w14:paraId="4A32F574" w14:textId="7AB93F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:rsidRPr="005B48FD" w:rsidR="00F4429F" w:rsidP="00F4429F" w:rsidRDefault="00F4429F" w14:paraId="1BE4D11A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F4429F" w:rsidTr="564EB7F0" w14:paraId="220D6127" w14:textId="77777777">
        <w:tc>
          <w:tcPr>
            <w:tcW w:w="8494" w:type="dxa"/>
            <w:tcMar/>
          </w:tcPr>
          <w:p w:rsidRPr="005B48FD" w:rsidR="00F4429F" w:rsidP="00275C4B" w:rsidRDefault="00F4429F" w14:paraId="343697C1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:rsidRPr="005B48FD" w:rsidR="00F4429F" w:rsidP="00275C4B" w:rsidRDefault="00F4429F" w14:paraId="2D68A1A1" w14:textId="0F2BF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</w:p>
        </w:tc>
      </w:tr>
      <w:tr w:rsidRPr="0073106E" w:rsidR="00F4429F" w:rsidTr="564EB7F0" w14:paraId="7FA9744B" w14:textId="77777777">
        <w:tc>
          <w:tcPr>
            <w:tcW w:w="8494" w:type="dxa"/>
            <w:tcMar/>
          </w:tcPr>
          <w:p w:rsidRPr="005B48FD" w:rsidR="00F4429F" w:rsidP="00275C4B" w:rsidRDefault="00F4429F" w14:paraId="7654C977" w14:textId="114C61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4AC2CBA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Contato</w:t>
            </w:r>
            <w:r w:rsidRPr="564EB7F0" w:rsidR="78D604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5B48FD" w:rsidR="00F4429F" w:rsidP="00275C4B" w:rsidRDefault="00F4429F" w14:paraId="2DC1D231" w14:textId="249CB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564EB7F0" w:rsidTr="564EB7F0" w14:paraId="6545DEB8">
        <w:trPr>
          <w:trHeight w:val="300"/>
        </w:trPr>
        <w:tc>
          <w:tcPr>
            <w:tcW w:w="8494" w:type="dxa"/>
            <w:tcMar/>
          </w:tcPr>
          <w:p w:rsidR="74FAA722" w:rsidP="564EB7F0" w:rsidRDefault="74FAA722" w14:paraId="3E255D80" w14:textId="5BFA9CE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74FAA72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Função:</w:t>
            </w:r>
          </w:p>
          <w:p w:rsidR="74FAA722" w:rsidP="564EB7F0" w:rsidRDefault="74FAA722" w14:paraId="00A6396B" w14:textId="4C0BC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74FAA722">
              <w:rPr>
                <w:rFonts w:ascii="Times New Roman" w:hAnsi="Times New Roman" w:cs="Times New Roman"/>
                <w:sz w:val="24"/>
                <w:szCs w:val="24"/>
              </w:rPr>
              <w:t>Subgerente de projeto</w:t>
            </w:r>
          </w:p>
        </w:tc>
      </w:tr>
    </w:tbl>
    <w:p w:rsidR="00F4429F" w:rsidP="003E7B52" w:rsidRDefault="00F4429F" w14:paraId="09F9AB7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F4429F" w:rsidR="00F4429F" w:rsidTr="564EB7F0" w14:paraId="7224764F" w14:textId="77777777">
        <w:tc>
          <w:tcPr>
            <w:tcW w:w="8494" w:type="dxa"/>
            <w:tcMar/>
          </w:tcPr>
          <w:p w:rsidR="00F4429F" w:rsidP="00275C4B" w:rsidRDefault="00F4429F" w14:paraId="399FD314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:rsidRPr="00F4429F" w:rsidR="00F4429F" w:rsidP="00275C4B" w:rsidRDefault="00F4429F" w14:paraId="437171B8" w14:textId="19A1B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78D604D6">
              <w:rPr>
                <w:rFonts w:ascii="Times New Roman" w:hAnsi="Times New Roman" w:cs="Times New Roman"/>
                <w:sz w:val="24"/>
                <w:szCs w:val="24"/>
              </w:rPr>
              <w:t>Alysson José</w:t>
            </w:r>
            <w:r w:rsidRPr="564EB7F0" w:rsidR="334C2029">
              <w:rPr>
                <w:rFonts w:ascii="Times New Roman" w:hAnsi="Times New Roman" w:cs="Times New Roman"/>
                <w:sz w:val="24"/>
                <w:szCs w:val="24"/>
              </w:rPr>
              <w:t xml:space="preserve"> de Franca Ferreira</w:t>
            </w:r>
          </w:p>
        </w:tc>
      </w:tr>
      <w:tr w:rsidRPr="00F4429F" w:rsidR="00F4429F" w:rsidTr="564EB7F0" w14:paraId="07737AF6" w14:textId="77777777">
        <w:tc>
          <w:tcPr>
            <w:tcW w:w="8494" w:type="dxa"/>
            <w:tcMar/>
          </w:tcPr>
          <w:p w:rsidRPr="00F4429F" w:rsidR="00F4429F" w:rsidP="564EB7F0" w:rsidRDefault="00F4429F" w14:paraId="667D19AE" w14:textId="0E81F8F3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24C0109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Contato</w:t>
            </w:r>
            <w:r w:rsidRPr="564EB7F0" w:rsidR="22466D5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F4429F" w:rsidR="00F4429F" w:rsidP="00275C4B" w:rsidRDefault="00F4429F" w14:paraId="2E081752" w14:textId="7BC55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130F9422">
              <w:rPr>
                <w:rFonts w:ascii="Times New Roman" w:hAnsi="Times New Roman" w:cs="Times New Roman"/>
                <w:sz w:val="24"/>
                <w:szCs w:val="24"/>
              </w:rPr>
              <w:t>(35) 9 9232-2686 / alyssonjfranca@gmail.com</w:t>
            </w:r>
          </w:p>
        </w:tc>
      </w:tr>
      <w:tr w:rsidR="564EB7F0" w:rsidTr="564EB7F0" w14:paraId="5AA81385">
        <w:trPr>
          <w:trHeight w:val="300"/>
        </w:trPr>
        <w:tc>
          <w:tcPr>
            <w:tcW w:w="8494" w:type="dxa"/>
            <w:tcMar/>
          </w:tcPr>
          <w:p w:rsidR="2624C51D" w:rsidP="564EB7F0" w:rsidRDefault="2624C51D" w14:paraId="20FCF5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2624C51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Função:</w:t>
            </w:r>
          </w:p>
          <w:p w:rsidR="2624C51D" w:rsidP="564EB7F0" w:rsidRDefault="2624C51D" w14:paraId="5EF08855" w14:textId="0A6875E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2624C51D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:rsidR="00F4429F" w:rsidP="003E7B52" w:rsidRDefault="00F4429F" w14:paraId="617D81C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:rsidTr="564EB7F0" w14:paraId="05812EFD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4DCEA97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Nome:</w:t>
            </w:r>
          </w:p>
          <w:p w:rsidR="0C1DE671" w:rsidP="564EB7F0" w:rsidRDefault="0C1DE671" w14:paraId="29A8BFE2" w14:textId="37C54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0C1DE671">
              <w:rPr>
                <w:rFonts w:ascii="Times New Roman" w:hAnsi="Times New Roman" w:cs="Times New Roman"/>
                <w:sz w:val="24"/>
                <w:szCs w:val="24"/>
              </w:rPr>
              <w:t>Gabriel</w:t>
            </w:r>
          </w:p>
        </w:tc>
      </w:tr>
      <w:tr w:rsidR="564EB7F0" w:rsidTr="564EB7F0" w14:paraId="0789298B">
        <w:trPr>
          <w:trHeight w:val="300"/>
        </w:trPr>
        <w:tc>
          <w:tcPr>
            <w:tcW w:w="8494" w:type="dxa"/>
            <w:tcMar/>
          </w:tcPr>
          <w:p w:rsidR="307BD49F" w:rsidP="564EB7F0" w:rsidRDefault="307BD49F" w14:paraId="759816C0" w14:textId="3A287A67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307BD49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Contat</w:t>
            </w: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o:</w:t>
            </w:r>
          </w:p>
          <w:p w:rsidR="564EB7F0" w:rsidP="564EB7F0" w:rsidRDefault="564EB7F0" w14:paraId="544A86E2" w14:textId="4BE04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564EB7F0" w:rsidTr="564EB7F0" w14:paraId="15D80866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5D931EC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Função:</w:t>
            </w:r>
          </w:p>
          <w:p w:rsidR="564EB7F0" w:rsidP="564EB7F0" w:rsidRDefault="564EB7F0" w14:paraId="4549F2E3" w14:textId="0A6875E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:rsidRPr="005B48FD" w:rsidR="00F4429F" w:rsidP="564EB7F0" w:rsidRDefault="00F4429F" w14:paraId="43C83B03" w14:textId="4B52DFA4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:rsidTr="564EB7F0" w14:paraId="117C2D99">
        <w:trPr>
          <w:trHeight w:val="540"/>
        </w:trPr>
        <w:tc>
          <w:tcPr>
            <w:tcW w:w="8494" w:type="dxa"/>
            <w:tcMar/>
          </w:tcPr>
          <w:p w:rsidR="564EB7F0" w:rsidP="564EB7F0" w:rsidRDefault="564EB7F0" w14:paraId="1F89B9B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Nome:</w:t>
            </w:r>
          </w:p>
          <w:p w:rsidR="123ECE84" w:rsidP="564EB7F0" w:rsidRDefault="123ECE84" w14:paraId="7DC4D569" w14:textId="1BC3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123ECE84">
              <w:rPr>
                <w:rFonts w:ascii="Times New Roman" w:hAnsi="Times New Roman" w:cs="Times New Roman"/>
                <w:sz w:val="24"/>
                <w:szCs w:val="24"/>
              </w:rPr>
              <w:t>Isabelli</w:t>
            </w:r>
          </w:p>
        </w:tc>
      </w:tr>
      <w:tr w:rsidR="564EB7F0" w:rsidTr="564EB7F0" w14:paraId="05C7C97A">
        <w:trPr>
          <w:trHeight w:val="300"/>
        </w:trPr>
        <w:tc>
          <w:tcPr>
            <w:tcW w:w="8494" w:type="dxa"/>
            <w:tcMar/>
          </w:tcPr>
          <w:p w:rsidR="123ECE84" w:rsidP="564EB7F0" w:rsidRDefault="123ECE84" w14:paraId="571E03BC" w14:textId="73E14EA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123ECE8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Contato</w:t>
            </w: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564EB7F0" w:rsidP="564EB7F0" w:rsidRDefault="564EB7F0" w14:paraId="059AEC2E" w14:textId="79E8A1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564EB7F0" w:rsidTr="564EB7F0" w14:paraId="371E2E99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1001EFA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Função:</w:t>
            </w:r>
          </w:p>
          <w:p w:rsidR="564EB7F0" w:rsidP="564EB7F0" w:rsidRDefault="564EB7F0" w14:paraId="5EE0D1E6" w14:textId="0A6875E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:rsidRPr="005B48FD" w:rsidR="00F4429F" w:rsidP="564EB7F0" w:rsidRDefault="00F4429F" w14:paraId="2EF8777F" w14:textId="76F2D7FA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p w:rsidRPr="005B48FD" w:rsidR="00F4429F" w:rsidP="564EB7F0" w:rsidRDefault="00F4429F" w14:paraId="4A463D13" w14:textId="6E3A89F0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:rsidTr="564EB7F0" w14:paraId="276EAD7D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1374F0A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Nome:</w:t>
            </w:r>
          </w:p>
          <w:p w:rsidR="16B31BC0" w:rsidP="564EB7F0" w:rsidRDefault="16B31BC0" w14:paraId="718DF296" w14:textId="0D31C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16B31BC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564EB7F0" w:rsidR="2DC59F02">
              <w:rPr>
                <w:rFonts w:ascii="Times New Roman" w:hAnsi="Times New Roman" w:cs="Times New Roman"/>
                <w:sz w:val="24"/>
                <w:szCs w:val="24"/>
              </w:rPr>
              <w:t>rcelo</w:t>
            </w:r>
          </w:p>
        </w:tc>
      </w:tr>
      <w:tr w:rsidR="564EB7F0" w:rsidTr="564EB7F0" w14:paraId="28E968DF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5435515F" w14:textId="3A287A67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Contat</w:t>
            </w: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o:</w:t>
            </w:r>
          </w:p>
          <w:p w:rsidR="564EB7F0" w:rsidP="564EB7F0" w:rsidRDefault="564EB7F0" w14:paraId="790986A7" w14:textId="4BE04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564EB7F0" w:rsidTr="564EB7F0" w14:paraId="0D3A7B6B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518A3C9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Função:</w:t>
            </w:r>
          </w:p>
          <w:p w:rsidR="564EB7F0" w:rsidP="564EB7F0" w:rsidRDefault="564EB7F0" w14:paraId="15FCF3C0" w14:textId="0A6875E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:rsidRPr="005B48FD" w:rsidR="00F4429F" w:rsidP="564EB7F0" w:rsidRDefault="00F4429F" w14:paraId="6C600E5F" w14:textId="30D8D27E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:rsidTr="564EB7F0" w14:paraId="176DD0A3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0FDD67E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Nome:</w:t>
            </w:r>
          </w:p>
          <w:p w:rsidR="564EB7F0" w:rsidP="564EB7F0" w:rsidRDefault="564EB7F0" w14:paraId="43D3E272" w14:textId="2E1F4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564EB7F0" w:rsidR="1C4A5262">
              <w:rPr>
                <w:rFonts w:ascii="Times New Roman" w:hAnsi="Times New Roman" w:cs="Times New Roman"/>
                <w:sz w:val="24"/>
                <w:szCs w:val="24"/>
              </w:rPr>
              <w:t>theus</w:t>
            </w:r>
          </w:p>
        </w:tc>
      </w:tr>
      <w:tr w:rsidR="564EB7F0" w:rsidTr="564EB7F0" w14:paraId="31499CFA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28C2CD69" w14:textId="3A287A67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Contat</w:t>
            </w: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o:</w:t>
            </w:r>
          </w:p>
          <w:p w:rsidR="564EB7F0" w:rsidP="564EB7F0" w:rsidRDefault="564EB7F0" w14:paraId="1D6D0DF4" w14:textId="4BE04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564EB7F0" w:rsidTr="564EB7F0" w14:paraId="6839D9BB">
        <w:trPr>
          <w:trHeight w:val="300"/>
        </w:trPr>
        <w:tc>
          <w:tcPr>
            <w:tcW w:w="8494" w:type="dxa"/>
            <w:tcMar/>
          </w:tcPr>
          <w:p w:rsidR="564EB7F0" w:rsidP="564EB7F0" w:rsidRDefault="564EB7F0" w14:paraId="7AA67D6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Função:</w:t>
            </w:r>
          </w:p>
          <w:p w:rsidR="564EB7F0" w:rsidP="564EB7F0" w:rsidRDefault="564EB7F0" w14:paraId="53055614" w14:textId="0A6875E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:rsidR="564EB7F0" w:rsidP="564EB7F0" w:rsidRDefault="564EB7F0" w14:paraId="4A5835F6" w14:textId="1FE2351B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592FE6" w14:paraId="02F5B528" w14:textId="77777777">
        <w:tc>
          <w:tcPr>
            <w:tcW w:w="8494" w:type="dxa"/>
            <w:shd w:val="clear" w:color="auto" w:fill="525252" w:themeFill="accent3" w:themeFillShade="80"/>
          </w:tcPr>
          <w:p w:rsidRPr="00887E6F" w:rsidR="00713C63" w:rsidP="00F4429F" w:rsidRDefault="00713C63" w14:paraId="3EE8C5B6" w14:textId="70BCCE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Finalidade do Projeto</w:t>
            </w:r>
          </w:p>
        </w:tc>
      </w:tr>
    </w:tbl>
    <w:p w:rsidRPr="005B48FD" w:rsidR="00713C63" w:rsidP="00713C63" w:rsidRDefault="00713C63" w14:paraId="2733716F" w14:textId="38A2FD1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564EB7F0" w14:paraId="65D9BABE" w14:textId="77777777">
        <w:trPr>
          <w:trHeight w:val="1247"/>
        </w:trPr>
        <w:tc>
          <w:tcPr>
            <w:tcW w:w="8494" w:type="dxa"/>
            <w:tcMar/>
          </w:tcPr>
          <w:p w:rsidRPr="009573F6" w:rsidR="0073106E" w:rsidP="009F1CBD" w:rsidRDefault="009F1CBD" w14:paraId="7B93881D" w14:textId="15A27594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</w:rPr>
            </w:pPr>
            <w:r w:rsidRPr="564EB7F0" w:rsidR="009F1CBD">
              <w:rPr>
                <w:rFonts w:ascii="Times New Roman" w:hAnsi="Times New Roman" w:cs="Times New Roman"/>
              </w:rPr>
              <w:t xml:space="preserve">O projeto tem como </w:t>
            </w:r>
            <w:r w:rsidRPr="564EB7F0" w:rsidR="170D8BE1">
              <w:rPr>
                <w:rFonts w:ascii="Times New Roman" w:hAnsi="Times New Roman" w:cs="Times New Roman"/>
              </w:rPr>
              <w:t>finalidade</w:t>
            </w:r>
            <w:r w:rsidRPr="564EB7F0" w:rsidR="009F1CBD">
              <w:rPr>
                <w:rFonts w:ascii="Times New Roman" w:hAnsi="Times New Roman" w:cs="Times New Roman"/>
              </w:rPr>
              <w:t xml:space="preserve"> proporcionar ensino de curso de lógica e linguagem de programação para alunos do ensino médio de escola</w:t>
            </w:r>
            <w:r w:rsidRPr="564EB7F0" w:rsidR="00F1509A">
              <w:rPr>
                <w:rFonts w:ascii="Times New Roman" w:hAnsi="Times New Roman" w:cs="Times New Roman"/>
              </w:rPr>
              <w:t>s públicas</w:t>
            </w:r>
            <w:r w:rsidRPr="564EB7F0" w:rsidR="04889CC8">
              <w:rPr>
                <w:rFonts w:ascii="Times New Roman" w:hAnsi="Times New Roman" w:cs="Times New Roman"/>
              </w:rPr>
              <w:t>.</w:t>
            </w:r>
          </w:p>
        </w:tc>
      </w:tr>
    </w:tbl>
    <w:p w:rsidRPr="005B48FD" w:rsidR="00713C63" w:rsidP="00713C63" w:rsidRDefault="00713C63" w14:paraId="6CDDEEC0" w14:textId="5884D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592FE6" w14:paraId="1036011D" w14:textId="77777777">
        <w:tc>
          <w:tcPr>
            <w:tcW w:w="8494" w:type="dxa"/>
            <w:shd w:val="clear" w:color="auto" w:fill="525252" w:themeFill="accent3" w:themeFillShade="80"/>
          </w:tcPr>
          <w:p w:rsidRPr="00887E6F" w:rsidR="00713C63" w:rsidP="00F4429F" w:rsidRDefault="00A242A4" w14:paraId="191D32E4" w14:textId="17313B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Instituição a ser atendida</w:t>
            </w:r>
          </w:p>
        </w:tc>
      </w:tr>
    </w:tbl>
    <w:p w:rsidRPr="005B48FD" w:rsidR="00713C63" w:rsidP="00713C63" w:rsidRDefault="00713C63" w14:paraId="02D5766D" w14:textId="7ECC2D5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EE10A1" w14:paraId="216441AA" w14:textId="77777777">
        <w:trPr>
          <w:trHeight w:val="1247"/>
        </w:trPr>
        <w:tc>
          <w:tcPr>
            <w:tcW w:w="8494" w:type="dxa"/>
          </w:tcPr>
          <w:p w:rsidR="00713C63" w:rsidP="009F1CBD" w:rsidRDefault="009F1CBD" w14:paraId="2B334B6D" w14:textId="777777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Tiradentes</w:t>
            </w:r>
          </w:p>
          <w:p w:rsidRPr="009F1CBD" w:rsidR="009F1CBD" w:rsidP="009F1CBD" w:rsidRDefault="006274B7" w14:paraId="522CF29D" w14:textId="2A5C91B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Colégio Vinicius Meyer</w:t>
            </w:r>
          </w:p>
        </w:tc>
      </w:tr>
    </w:tbl>
    <w:p w:rsidR="00713C63" w:rsidP="009F1CBD" w:rsidRDefault="00713C63" w14:paraId="639FCBA8" w14:textId="4AA6004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274B7" w:rsidTr="00275C4B" w14:paraId="457EB84D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6274B7" w:rsidP="00275C4B" w:rsidRDefault="006274B7" w14:paraId="6C243E80" w14:textId="72CEF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Objetivo</w:t>
            </w:r>
          </w:p>
        </w:tc>
      </w:tr>
    </w:tbl>
    <w:p w:rsidRPr="005B48FD" w:rsidR="006274B7" w:rsidP="006274B7" w:rsidRDefault="006274B7" w14:paraId="297128E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274B7" w:rsidTr="564EB7F0" w14:paraId="1BC4D6BE" w14:textId="77777777">
        <w:trPr>
          <w:trHeight w:val="1247"/>
        </w:trPr>
        <w:tc>
          <w:tcPr>
            <w:tcW w:w="8494" w:type="dxa"/>
            <w:tcMar/>
          </w:tcPr>
          <w:p w:rsidRPr="005B48FD" w:rsidR="006274B7" w:rsidP="00275C4B" w:rsidRDefault="006274B7" w14:paraId="753C0CD2" w14:textId="343FC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 w:rsidR="79A4D33F">
              <w:rPr>
                <w:rFonts w:ascii="Times New Roman" w:hAnsi="Times New Roman" w:cs="Times New Roman"/>
                <w:sz w:val="24"/>
                <w:szCs w:val="24"/>
              </w:rPr>
              <w:t>O objetivo consiste em aulas práticas com alunos do ensino médio referente a lógica e linguagem de programação, sendo aplicado em laboratório da pr</w:t>
            </w:r>
            <w:r w:rsidRPr="564EB7F0" w:rsidR="7907FAFC">
              <w:rPr>
                <w:rFonts w:ascii="Times New Roman" w:hAnsi="Times New Roman" w:cs="Times New Roman"/>
                <w:sz w:val="24"/>
                <w:szCs w:val="24"/>
              </w:rPr>
              <w:t xml:space="preserve">ópria instituição de ensino. O projeto contatará também com um site onde irá conter material de apoio para os estudos assim como </w:t>
            </w:r>
            <w:r w:rsidRPr="564EB7F0" w:rsidR="6B09FE9F">
              <w:rPr>
                <w:rFonts w:ascii="Times New Roman" w:hAnsi="Times New Roman" w:cs="Times New Roman"/>
                <w:sz w:val="24"/>
                <w:szCs w:val="24"/>
              </w:rPr>
              <w:t>mini</w:t>
            </w:r>
            <w:r w:rsidRPr="564EB7F0" w:rsidR="51ABC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64EB7F0" w:rsidR="6B09FE9F">
              <w:rPr>
                <w:rFonts w:ascii="Times New Roman" w:hAnsi="Times New Roman" w:cs="Times New Roman"/>
                <w:sz w:val="24"/>
                <w:szCs w:val="24"/>
              </w:rPr>
              <w:t>games</w:t>
            </w:r>
            <w:r w:rsidRPr="564EB7F0" w:rsidR="7907FAFC">
              <w:rPr>
                <w:rFonts w:ascii="Times New Roman" w:hAnsi="Times New Roman" w:cs="Times New Roman"/>
                <w:sz w:val="24"/>
                <w:szCs w:val="24"/>
              </w:rPr>
              <w:t xml:space="preserve"> educacionais.</w:t>
            </w:r>
          </w:p>
        </w:tc>
      </w:tr>
    </w:tbl>
    <w:p w:rsidRPr="009F1CBD" w:rsidR="006274B7" w:rsidP="009F1CBD" w:rsidRDefault="006274B7" w14:paraId="756CDB4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592FE6" w14:paraId="44F844F9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00F4429F" w:rsidRDefault="00A242A4" w14:paraId="0454D190" w14:textId="53C266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Planejamento</w:t>
            </w:r>
          </w:p>
        </w:tc>
      </w:tr>
    </w:tbl>
    <w:p w:rsidRPr="005B48FD" w:rsidR="00713C63" w:rsidP="00713C63" w:rsidRDefault="00713C63" w14:paraId="037ADF2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EE10A1" w14:paraId="5B25BF57" w14:textId="77777777">
        <w:trPr>
          <w:trHeight w:val="1247"/>
        </w:trPr>
        <w:tc>
          <w:tcPr>
            <w:tcW w:w="8494" w:type="dxa"/>
          </w:tcPr>
          <w:p w:rsidRPr="005B48FD" w:rsidR="00713C63" w:rsidP="00592FE6" w:rsidRDefault="00713C63" w14:paraId="1BCE79DC" w14:textId="25ADC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5B48FD" w:rsidR="000C52A3" w:rsidP="00A242A4" w:rsidRDefault="000C52A3" w14:paraId="7253D0D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Pr="005B48FD" w:rsidR="000C52A3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341" w:rsidP="00921A75" w:rsidRDefault="008D2341" w14:paraId="715FEF3A" w14:textId="77777777">
      <w:pPr>
        <w:spacing w:after="0" w:line="240" w:lineRule="auto"/>
      </w:pPr>
      <w:r>
        <w:separator/>
      </w:r>
    </w:p>
  </w:endnote>
  <w:endnote w:type="continuationSeparator" w:id="0">
    <w:p w:rsidR="008D2341" w:rsidP="00921A75" w:rsidRDefault="008D2341" w14:paraId="533520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21A75" w:rsidRDefault="00921A75" w14:paraId="45BCFFEB" w14:textId="4C520509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id="Group 2" style="position:absolute;margin-left:-100.95pt;margin-top:780.45pt;width:706.9pt;height:118.8pt;rotation:180;z-index:-251655168;mso-position-horizontal-relative:page;mso-position-vertical-relative:top-margin-area;mso-height-relative:margin" coordsize="89775,16655" o:spid="_x0000_s1026" w14:anchorId="0D634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style="position:absolute;left:36467;width:53308;height:16546" coordsize="53308,2773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style="position:absolute;width:53241;height:27719;visibility:visible;mso-wrap-style:square;v-text-anchor:middle" coordsize="3876675,1762125" o:spid="_x0000_s1028" fillcolor="#b4c6e7 [1300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style="position:absolute;left:14586;top:14695;width:38722;height:13036;visibility:visible;mso-wrap-style:square;v-text-anchor:middle" coordsize="2819400,828675" o:spid="_x0000_s1029" fillcolor="#b4c6e7 [1300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style="position:absolute;top:7511;width:82413;height:9144;visibility:visible;mso-wrap-style:square;v-text-anchor:middle" coordsize="6000750,1924050" o:spid="_x0000_s1030" fillcolor="#2f5496 [24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style="position:absolute;top:6096;width:82410;height:6858;visibility:visible;mso-wrap-style:square;v-text-anchor:middle" coordsize="6000750,904875" o:spid="_x0000_s1031" fillcolor="#1f3763 [16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341" w:rsidP="00921A75" w:rsidRDefault="008D2341" w14:paraId="38031110" w14:textId="77777777">
      <w:pPr>
        <w:spacing w:after="0" w:line="240" w:lineRule="auto"/>
      </w:pPr>
      <w:r>
        <w:separator/>
      </w:r>
    </w:p>
  </w:footnote>
  <w:footnote w:type="continuationSeparator" w:id="0">
    <w:p w:rsidR="008D2341" w:rsidP="00921A75" w:rsidRDefault="008D2341" w14:paraId="20AE6C7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21A75" w:rsidRDefault="00921A75" w14:paraId="7C5BACC3" w14:textId="6FF835C2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id="Group 2" style="position:absolute;margin-left:-15.6pt;margin-top:-60.55pt;width:706.9pt;height:118.8pt;z-index:-251657216;mso-position-horizontal-relative:page;mso-position-vertical-relative:top-margin-area;mso-height-relative:margin" coordsize="89775,16655" o:spid="_x0000_s1026" w14:anchorId="0FD1D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style="position:absolute;left:36467;width:53308;height:16546" coordsize="53308,2773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style="position:absolute;width:53241;height:27719;visibility:visible;mso-wrap-style:square;v-text-anchor:middle" coordsize="3876675,1762125" o:spid="_x0000_s1028" fillcolor="#b4c6e7 [1300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style="position:absolute;left:14586;top:14695;width:38722;height:13036;visibility:visible;mso-wrap-style:square;v-text-anchor:middle" coordsize="2819400,828675" o:spid="_x0000_s1029" fillcolor="#b4c6e7 [1300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style="position:absolute;top:7511;width:82413;height:9144;visibility:visible;mso-wrap-style:square;v-text-anchor:middle" coordsize="6000750,1924050" o:spid="_x0000_s1030" fillcolor="#2f5496 [24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style="position:absolute;top:6096;width:82410;height:6858;visibility:visible;mso-wrap-style:square;v-text-anchor:middle" coordsize="6000750,904875" o:spid="_x0000_s1031" fillcolor="#1f3763 [16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48kJ7E/lHVsV4q" int2:id="xYKv2JE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70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1F3"/>
    <w:multiLevelType w:val="hybridMultilevel"/>
    <w:tmpl w:val="E2149AAE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827A1"/>
    <w:multiLevelType w:val="hybridMultilevel"/>
    <w:tmpl w:val="022EFF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0822179">
    <w:abstractNumId w:val="2"/>
  </w:num>
  <w:num w:numId="2" w16cid:durableId="1771928670">
    <w:abstractNumId w:val="0"/>
  </w:num>
  <w:num w:numId="3" w16cid:durableId="318194075">
    <w:abstractNumId w:val="1"/>
  </w:num>
  <w:num w:numId="4" w16cid:durableId="109878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B6D65"/>
    <w:rsid w:val="000C13D6"/>
    <w:rsid w:val="000C52A3"/>
    <w:rsid w:val="001049A9"/>
    <w:rsid w:val="00140705"/>
    <w:rsid w:val="001602BF"/>
    <w:rsid w:val="001762BD"/>
    <w:rsid w:val="001A0D82"/>
    <w:rsid w:val="002A4D26"/>
    <w:rsid w:val="00362F97"/>
    <w:rsid w:val="003813F4"/>
    <w:rsid w:val="003B7AEC"/>
    <w:rsid w:val="003B7D0A"/>
    <w:rsid w:val="003E6A35"/>
    <w:rsid w:val="003E7B52"/>
    <w:rsid w:val="00466072"/>
    <w:rsid w:val="0048446B"/>
    <w:rsid w:val="004E0B80"/>
    <w:rsid w:val="00502244"/>
    <w:rsid w:val="005141D9"/>
    <w:rsid w:val="00540BB8"/>
    <w:rsid w:val="005B48FD"/>
    <w:rsid w:val="005D1780"/>
    <w:rsid w:val="005D63C5"/>
    <w:rsid w:val="005E3611"/>
    <w:rsid w:val="00616813"/>
    <w:rsid w:val="006274B7"/>
    <w:rsid w:val="006B2CC7"/>
    <w:rsid w:val="006F32D8"/>
    <w:rsid w:val="006F40CA"/>
    <w:rsid w:val="00700017"/>
    <w:rsid w:val="0070064F"/>
    <w:rsid w:val="00705045"/>
    <w:rsid w:val="00713C63"/>
    <w:rsid w:val="0073106E"/>
    <w:rsid w:val="00887E6F"/>
    <w:rsid w:val="008D2341"/>
    <w:rsid w:val="00921A75"/>
    <w:rsid w:val="00945456"/>
    <w:rsid w:val="009573F6"/>
    <w:rsid w:val="009F1CBD"/>
    <w:rsid w:val="009F22F7"/>
    <w:rsid w:val="00A242A4"/>
    <w:rsid w:val="00A43721"/>
    <w:rsid w:val="00A63D50"/>
    <w:rsid w:val="00AD37B9"/>
    <w:rsid w:val="00AF1547"/>
    <w:rsid w:val="00BB57B7"/>
    <w:rsid w:val="00C0380D"/>
    <w:rsid w:val="00C35AE3"/>
    <w:rsid w:val="00C75E41"/>
    <w:rsid w:val="00CB62FD"/>
    <w:rsid w:val="00D236A8"/>
    <w:rsid w:val="00E51070"/>
    <w:rsid w:val="00E82341"/>
    <w:rsid w:val="00EC09E5"/>
    <w:rsid w:val="00EE10A1"/>
    <w:rsid w:val="00EE5899"/>
    <w:rsid w:val="00F1509A"/>
    <w:rsid w:val="00F4429F"/>
    <w:rsid w:val="04889CC8"/>
    <w:rsid w:val="0C1DE671"/>
    <w:rsid w:val="0E6E462B"/>
    <w:rsid w:val="123ECE84"/>
    <w:rsid w:val="12B2D23D"/>
    <w:rsid w:val="130F9422"/>
    <w:rsid w:val="16B31BC0"/>
    <w:rsid w:val="170D8BE1"/>
    <w:rsid w:val="1C4A5262"/>
    <w:rsid w:val="1ECD777B"/>
    <w:rsid w:val="22466D59"/>
    <w:rsid w:val="24C01090"/>
    <w:rsid w:val="2624C51D"/>
    <w:rsid w:val="2A620574"/>
    <w:rsid w:val="2DC59F02"/>
    <w:rsid w:val="2ED89442"/>
    <w:rsid w:val="307BD49F"/>
    <w:rsid w:val="308A97A8"/>
    <w:rsid w:val="334C2029"/>
    <w:rsid w:val="398A6786"/>
    <w:rsid w:val="3BAB9DEF"/>
    <w:rsid w:val="47969CFD"/>
    <w:rsid w:val="4AC2CBA2"/>
    <w:rsid w:val="4D657FA0"/>
    <w:rsid w:val="4E732C69"/>
    <w:rsid w:val="4F015001"/>
    <w:rsid w:val="4FDF766C"/>
    <w:rsid w:val="4FDF766C"/>
    <w:rsid w:val="51ABC5BE"/>
    <w:rsid w:val="54B2E78F"/>
    <w:rsid w:val="564EB7F0"/>
    <w:rsid w:val="59C7716A"/>
    <w:rsid w:val="60A23B2B"/>
    <w:rsid w:val="60E95D29"/>
    <w:rsid w:val="6407D58E"/>
    <w:rsid w:val="6625A742"/>
    <w:rsid w:val="6669D3E8"/>
    <w:rsid w:val="666CC940"/>
    <w:rsid w:val="673F7650"/>
    <w:rsid w:val="6B09FE9F"/>
    <w:rsid w:val="74FAA722"/>
    <w:rsid w:val="775D87A0"/>
    <w:rsid w:val="775D87A0"/>
    <w:rsid w:val="78D604D6"/>
    <w:rsid w:val="7907FAFC"/>
    <w:rsid w:val="79A4D33F"/>
    <w:rsid w:val="7A952862"/>
    <w:rsid w:val="7CF726BC"/>
    <w:rsid w:val="7E6CB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42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34790f00d1c4e8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tap2.dotx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Richard</dc:creator>
  <keywords/>
  <dc:description/>
  <lastModifiedBy>Anderson Richard da Silva</lastModifiedBy>
  <revision>63</revision>
  <dcterms:created xsi:type="dcterms:W3CDTF">2023-05-24T23:02:00.0000000Z</dcterms:created>
  <dcterms:modified xsi:type="dcterms:W3CDTF">2023-08-08T17:48:55.2549591Z</dcterms:modified>
</coreProperties>
</file>