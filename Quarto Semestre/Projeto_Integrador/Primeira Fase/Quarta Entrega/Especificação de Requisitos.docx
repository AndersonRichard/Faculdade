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357EE" w:rsidRPr="00E6521B" w14:paraId="4D4F6B3F" w14:textId="77777777" w:rsidTr="008447FD">
        <w:tc>
          <w:tcPr>
            <w:tcW w:w="8494" w:type="dxa"/>
            <w:shd w:val="clear" w:color="auto" w:fill="525252" w:themeFill="accent3" w:themeFillShade="80"/>
          </w:tcPr>
          <w:p w14:paraId="3E2284DA" w14:textId="7605E162" w:rsidR="009357EE" w:rsidRPr="00E6521B" w:rsidRDefault="009357EE" w:rsidP="008447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ES</w:t>
            </w:r>
            <w:r w:rsidR="0043344F"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PECIFICAÇÃO DE REQUISITOS</w:t>
            </w:r>
          </w:p>
        </w:tc>
      </w:tr>
    </w:tbl>
    <w:p w14:paraId="7AD237BC" w14:textId="77777777" w:rsidR="009357EE" w:rsidRPr="00E6521B" w:rsidRDefault="009357EE" w:rsidP="009357E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357EE" w:rsidRPr="00E6521B" w14:paraId="71F0D218" w14:textId="77777777" w:rsidTr="008447FD">
        <w:tc>
          <w:tcPr>
            <w:tcW w:w="8494" w:type="dxa"/>
          </w:tcPr>
          <w:p w14:paraId="3EDAFB8B" w14:textId="413A8774" w:rsidR="009357EE" w:rsidRPr="00E6521B" w:rsidRDefault="009357EE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  <w:r w:rsidR="00524F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4F2A">
              <w:rPr>
                <w:rFonts w:ascii="Times New Roman" w:hAnsi="Times New Roman" w:cs="Times New Roman"/>
                <w:sz w:val="24"/>
                <w:szCs w:val="24"/>
              </w:rPr>
              <w:t>Hello</w:t>
            </w:r>
            <w:proofErr w:type="spellEnd"/>
            <w:r w:rsidR="00524F2A">
              <w:rPr>
                <w:rFonts w:ascii="Times New Roman" w:hAnsi="Times New Roman" w:cs="Times New Roman"/>
                <w:sz w:val="24"/>
                <w:szCs w:val="24"/>
              </w:rPr>
              <w:t xml:space="preserve"> World</w:t>
            </w:r>
          </w:p>
        </w:tc>
      </w:tr>
      <w:tr w:rsidR="009357EE" w:rsidRPr="00E6521B" w14:paraId="43F7BFDD" w14:textId="77777777" w:rsidTr="008447FD">
        <w:tc>
          <w:tcPr>
            <w:tcW w:w="8494" w:type="dxa"/>
          </w:tcPr>
          <w:p w14:paraId="5342C7CC" w14:textId="0C28D68B" w:rsidR="009357EE" w:rsidRPr="00E6521B" w:rsidRDefault="0043344F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 do Projeto:</w:t>
            </w:r>
            <w:r w:rsidR="00524F2A">
              <w:rPr>
                <w:rFonts w:ascii="Times New Roman" w:hAnsi="Times New Roman" w:cs="Times New Roman"/>
                <w:sz w:val="24"/>
                <w:szCs w:val="24"/>
              </w:rPr>
              <w:t xml:space="preserve"> Anderson Richard da Silva</w:t>
            </w:r>
          </w:p>
        </w:tc>
      </w:tr>
    </w:tbl>
    <w:p w14:paraId="271C00F2" w14:textId="77777777" w:rsidR="00524F2A" w:rsidRDefault="00524F2A" w:rsidP="005074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74FB7F" w14:textId="77777777" w:rsidR="00FE72CC" w:rsidRPr="009E2746" w:rsidRDefault="00FE72CC" w:rsidP="005074E1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074E1" w14:paraId="057483EB" w14:textId="77777777" w:rsidTr="00B020E4">
        <w:tc>
          <w:tcPr>
            <w:tcW w:w="8494" w:type="dxa"/>
            <w:shd w:val="clear" w:color="auto" w:fill="525252" w:themeFill="accent3" w:themeFillShade="80"/>
          </w:tcPr>
          <w:p w14:paraId="27A1CE4F" w14:textId="35294554" w:rsidR="005074E1" w:rsidRPr="008B7F4D" w:rsidRDefault="00F8784C" w:rsidP="00B020E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bookmarkStart w:id="0" w:name="_Hlk136026083"/>
            <w:r w:rsidRPr="009E2746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Introdução</w:t>
            </w:r>
          </w:p>
        </w:tc>
      </w:tr>
      <w:bookmarkEnd w:id="0"/>
    </w:tbl>
    <w:p w14:paraId="61F59254" w14:textId="77777777" w:rsidR="005074E1" w:rsidRPr="009E2746" w:rsidRDefault="005074E1" w:rsidP="005074E1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074E1" w14:paraId="62DEB532" w14:textId="77777777" w:rsidTr="00B020E4">
        <w:trPr>
          <w:trHeight w:val="1134"/>
        </w:trPr>
        <w:tc>
          <w:tcPr>
            <w:tcW w:w="8494" w:type="dxa"/>
          </w:tcPr>
          <w:p w14:paraId="22FF497A" w14:textId="77777777" w:rsidR="003E4FAC" w:rsidRDefault="004F4996" w:rsidP="004F49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996">
              <w:rPr>
                <w:rFonts w:ascii="Times New Roman" w:hAnsi="Times New Roman" w:cs="Times New Roman"/>
                <w:sz w:val="24"/>
                <w:szCs w:val="24"/>
              </w:rPr>
              <w:t>Para o levantamento de requisitos para ementa, deverá haver investigação da documentação de universidades e instituições de ensino que definem critérios e parâmetros essenciais para a construção de um plano de ensino para uma determinada disciplina, seguindo a proposta de realizar um levantamento de requisitos para o site que conterá materiais complementares e toda a documentação da trajetória do projeto, incluindo materiais de apoio, vídeos e podcasts relacionados ao tema.</w:t>
            </w:r>
          </w:p>
          <w:p w14:paraId="5CF5E1DC" w14:textId="77777777" w:rsidR="00274A6E" w:rsidRDefault="00274A6E" w:rsidP="00274A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95C4A93">
              <w:rPr>
                <w:rFonts w:ascii="Times New Roman" w:hAnsi="Times New Roman" w:cs="Times New Roman"/>
                <w:sz w:val="24"/>
                <w:szCs w:val="24"/>
              </w:rPr>
              <w:t>1.1 Prioridades do Requisitos</w:t>
            </w:r>
          </w:p>
          <w:p w14:paraId="5FE68D09" w14:textId="77777777" w:rsidR="00274A6E" w:rsidRPr="00F8784C" w:rsidRDefault="00274A6E" w:rsidP="00274A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784C">
              <w:rPr>
                <w:rFonts w:ascii="Times New Roman" w:hAnsi="Times New Roman" w:cs="Times New Roman"/>
                <w:sz w:val="24"/>
                <w:szCs w:val="24"/>
              </w:rPr>
              <w:t>Para estabelecer a prioridade dos requisitos foram adotadas as denominações “Essencial”, “Importante” e “Desejável”.</w:t>
            </w:r>
          </w:p>
          <w:p w14:paraId="2ABD837D" w14:textId="37E04DC6" w:rsidR="00274A6E" w:rsidRPr="00F8784C" w:rsidRDefault="00274A6E" w:rsidP="00274A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784C">
              <w:rPr>
                <w:rFonts w:ascii="Times New Roman" w:hAnsi="Times New Roman" w:cs="Times New Roman"/>
                <w:sz w:val="24"/>
                <w:szCs w:val="24"/>
              </w:rPr>
              <w:t xml:space="preserve">Essencial é o requisito central sem o qual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projeto</w:t>
            </w:r>
            <w:r w:rsidRPr="00F8784C">
              <w:rPr>
                <w:rFonts w:ascii="Times New Roman" w:hAnsi="Times New Roman" w:cs="Times New Roman"/>
                <w:sz w:val="24"/>
                <w:szCs w:val="24"/>
              </w:rPr>
              <w:t xml:space="preserve"> não entra em funcionamento. Representa o maior grau de “urgência” na implantação.</w:t>
            </w:r>
          </w:p>
          <w:p w14:paraId="436A177F" w14:textId="3B464276" w:rsidR="00274A6E" w:rsidRPr="00F8784C" w:rsidRDefault="00274A6E" w:rsidP="00274A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784C">
              <w:rPr>
                <w:rFonts w:ascii="Times New Roman" w:hAnsi="Times New Roman" w:cs="Times New Roman"/>
                <w:sz w:val="24"/>
                <w:szCs w:val="24"/>
              </w:rPr>
              <w:t xml:space="preserve">Importante é o requisito que não impede a execução 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projeto</w:t>
            </w:r>
            <w:r w:rsidRPr="00F8784C">
              <w:rPr>
                <w:rFonts w:ascii="Times New Roman" w:hAnsi="Times New Roman" w:cs="Times New Roman"/>
                <w:sz w:val="24"/>
                <w:szCs w:val="24"/>
              </w:rPr>
              <w:t>, mas o torna insatisfatório. Portanto, devem ser implantados assim que possível.</w:t>
            </w:r>
          </w:p>
          <w:p w14:paraId="581428BE" w14:textId="77777777" w:rsidR="00274A6E" w:rsidRDefault="00274A6E" w:rsidP="00274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84C">
              <w:rPr>
                <w:rFonts w:ascii="Times New Roman" w:hAnsi="Times New Roman" w:cs="Times New Roman"/>
                <w:sz w:val="24"/>
                <w:szCs w:val="24"/>
              </w:rPr>
              <w:t>Desejável é o requisito opcional. Sendo recomendável implantá-lo somente se houver tempo disponível e os outros requisitos já estiverem funcionando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4FB970E" w14:textId="6597BC1C" w:rsidR="00274A6E" w:rsidRPr="003E4FAC" w:rsidRDefault="00274A6E" w:rsidP="004F49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D46F19" w14:textId="77777777" w:rsidR="00524F2A" w:rsidRDefault="00524F2A" w:rsidP="00F878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3C71EF" w14:textId="77777777" w:rsidR="00FE72CC" w:rsidRPr="009E2746" w:rsidRDefault="00FE72CC" w:rsidP="00F8784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8784C" w14:paraId="0A3133B4" w14:textId="77777777" w:rsidTr="00B020E4">
        <w:tc>
          <w:tcPr>
            <w:tcW w:w="8494" w:type="dxa"/>
            <w:shd w:val="clear" w:color="auto" w:fill="525252" w:themeFill="accent3" w:themeFillShade="80"/>
          </w:tcPr>
          <w:p w14:paraId="6BBB441E" w14:textId="09E6725D" w:rsidR="00F8784C" w:rsidRPr="008B7F4D" w:rsidRDefault="00F8784C" w:rsidP="00F8784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Requisitos </w:t>
            </w:r>
            <w:r w:rsidR="00B62D37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Ementa</w:t>
            </w:r>
          </w:p>
        </w:tc>
      </w:tr>
    </w:tbl>
    <w:p w14:paraId="79871E74" w14:textId="77777777" w:rsidR="00FE72CC" w:rsidRPr="009E2746" w:rsidRDefault="00FE72CC" w:rsidP="00FE72C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E72CC" w14:paraId="070B9CC9" w14:textId="77777777" w:rsidTr="002B22FC">
        <w:tc>
          <w:tcPr>
            <w:tcW w:w="8494" w:type="dxa"/>
          </w:tcPr>
          <w:p w14:paraId="4FA84FD6" w14:textId="6AD3CC4E" w:rsidR="00FE72CC" w:rsidRPr="00F8784C" w:rsidRDefault="00FE72CC" w:rsidP="002B22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E45B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 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24F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Definição da carga horária</w:t>
            </w:r>
          </w:p>
        </w:tc>
      </w:tr>
    </w:tbl>
    <w:p w14:paraId="638A8EE7" w14:textId="77777777" w:rsidR="00FE72CC" w:rsidRPr="009E2746" w:rsidRDefault="00FE72CC" w:rsidP="00FE72C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E72CC" w14:paraId="6EF337A4" w14:textId="77777777" w:rsidTr="002B22FC">
        <w:trPr>
          <w:trHeight w:val="1134"/>
        </w:trPr>
        <w:tc>
          <w:tcPr>
            <w:tcW w:w="8494" w:type="dxa"/>
          </w:tcPr>
          <w:p w14:paraId="5599237C" w14:textId="54610E6B" w:rsidR="00FE72CC" w:rsidRPr="009E2746" w:rsidRDefault="004F4996" w:rsidP="00E119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996">
              <w:rPr>
                <w:rFonts w:ascii="Times New Roman" w:hAnsi="Times New Roman" w:cs="Times New Roman"/>
                <w:sz w:val="24"/>
                <w:szCs w:val="24"/>
              </w:rPr>
              <w:t>Definir qual a carga horária para realização do projeto, de forma a determinar quantas horas são necessárias, assim como os dias ideais para a execução.</w:t>
            </w:r>
          </w:p>
        </w:tc>
      </w:tr>
    </w:tbl>
    <w:p w14:paraId="4761E923" w14:textId="77777777" w:rsidR="00FE72CC" w:rsidRDefault="00FE72CC" w:rsidP="00FE72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D7B2BB" w14:textId="77777777" w:rsidR="00274A6E" w:rsidRPr="009E2746" w:rsidRDefault="00274A6E" w:rsidP="00274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695C4A93">
        <w:rPr>
          <w:rFonts w:ascii="Times New Roman" w:hAnsi="Times New Roman" w:cs="Times New Roman"/>
          <w:b/>
          <w:bCs/>
          <w:sz w:val="24"/>
          <w:szCs w:val="24"/>
        </w:rPr>
        <w:t>Prioridade</w:t>
      </w:r>
      <w:r w:rsidRPr="695C4A93">
        <w:rPr>
          <w:rFonts w:ascii="Times New Roman" w:hAnsi="Times New Roman" w:cs="Times New Roman"/>
          <w:sz w:val="24"/>
          <w:szCs w:val="24"/>
        </w:rPr>
        <w:t xml:space="preserve">: </w:t>
      </w:r>
      <w:r w:rsidRPr="695C4A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■</w:t>
      </w:r>
      <w:r w:rsidRPr="695C4A93">
        <w:rPr>
          <w:rFonts w:ascii="Cambria Math" w:hAnsi="Cambria Math" w:cs="Cambria Math"/>
          <w:sz w:val="24"/>
          <w:szCs w:val="24"/>
        </w:rPr>
        <w:t xml:space="preserve"> </w:t>
      </w:r>
      <w:r w:rsidRPr="695C4A93">
        <w:rPr>
          <w:rFonts w:ascii="Times New Roman" w:hAnsi="Times New Roman" w:cs="Times New Roman"/>
          <w:sz w:val="24"/>
          <w:szCs w:val="24"/>
        </w:rPr>
        <w:t xml:space="preserve">Essencial </w:t>
      </w:r>
      <w:r w:rsidRPr="695C4A93">
        <w:rPr>
          <w:rFonts w:ascii="Cambria Math" w:hAnsi="Cambria Math" w:cs="Cambria Math"/>
          <w:sz w:val="24"/>
          <w:szCs w:val="24"/>
        </w:rPr>
        <w:t>◻</w:t>
      </w:r>
      <w:r w:rsidRPr="695C4A93">
        <w:rPr>
          <w:rFonts w:ascii="Times New Roman" w:hAnsi="Times New Roman" w:cs="Times New Roman"/>
          <w:sz w:val="24"/>
          <w:szCs w:val="24"/>
        </w:rPr>
        <w:t xml:space="preserve"> Importante </w:t>
      </w:r>
      <w:r w:rsidRPr="695C4A93">
        <w:rPr>
          <w:rFonts w:ascii="Cambria Math" w:hAnsi="Cambria Math" w:cs="Cambria Math"/>
          <w:sz w:val="24"/>
          <w:szCs w:val="24"/>
        </w:rPr>
        <w:t>◻</w:t>
      </w:r>
      <w:r w:rsidRPr="695C4A93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2E5F8756" w14:textId="77777777" w:rsidR="00274A6E" w:rsidRPr="009E2746" w:rsidRDefault="00274A6E" w:rsidP="00FE72C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E72CC" w14:paraId="4D7CF2FF" w14:textId="77777777" w:rsidTr="002B22FC">
        <w:tc>
          <w:tcPr>
            <w:tcW w:w="8494" w:type="dxa"/>
          </w:tcPr>
          <w:p w14:paraId="1239C666" w14:textId="7920EBC7" w:rsidR="00FE72CC" w:rsidRPr="00F8784C" w:rsidRDefault="00FE72CC" w:rsidP="002B22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45B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  <w:r w:rsidRPr="00524F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Elaboração da ementa</w:t>
            </w:r>
          </w:p>
        </w:tc>
      </w:tr>
    </w:tbl>
    <w:p w14:paraId="4D830677" w14:textId="77777777" w:rsidR="00FE72CC" w:rsidRPr="009E2746" w:rsidRDefault="00FE72CC" w:rsidP="00FE72C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E72CC" w14:paraId="139F772C" w14:textId="77777777" w:rsidTr="002B22FC">
        <w:trPr>
          <w:trHeight w:val="1134"/>
        </w:trPr>
        <w:tc>
          <w:tcPr>
            <w:tcW w:w="8494" w:type="dxa"/>
          </w:tcPr>
          <w:p w14:paraId="369BD74D" w14:textId="6E98733C" w:rsidR="00FE72CC" w:rsidRPr="009E2746" w:rsidRDefault="004F4996" w:rsidP="00E119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996">
              <w:rPr>
                <w:rFonts w:ascii="Times New Roman" w:hAnsi="Times New Roman" w:cs="Times New Roman"/>
                <w:sz w:val="24"/>
                <w:szCs w:val="24"/>
              </w:rPr>
              <w:t>Elaborar ementa demonstrando um breve resumo claro e objetivo do assunto a ser estudado, bem como de todos os procedimentos realizados.</w:t>
            </w:r>
          </w:p>
        </w:tc>
      </w:tr>
    </w:tbl>
    <w:p w14:paraId="30A108AC" w14:textId="77777777" w:rsidR="00E45B12" w:rsidRDefault="00E45B12" w:rsidP="00E45B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BCC02B" w14:textId="77777777" w:rsidR="00274A6E" w:rsidRPr="009E2746" w:rsidRDefault="00274A6E" w:rsidP="00274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695C4A93">
        <w:rPr>
          <w:rFonts w:ascii="Times New Roman" w:hAnsi="Times New Roman" w:cs="Times New Roman"/>
          <w:b/>
          <w:bCs/>
          <w:sz w:val="24"/>
          <w:szCs w:val="24"/>
        </w:rPr>
        <w:t>Prioridade</w:t>
      </w:r>
      <w:r w:rsidRPr="695C4A93">
        <w:rPr>
          <w:rFonts w:ascii="Times New Roman" w:hAnsi="Times New Roman" w:cs="Times New Roman"/>
          <w:sz w:val="24"/>
          <w:szCs w:val="24"/>
        </w:rPr>
        <w:t xml:space="preserve">: </w:t>
      </w:r>
      <w:r w:rsidRPr="695C4A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■</w:t>
      </w:r>
      <w:r w:rsidRPr="695C4A93">
        <w:rPr>
          <w:rFonts w:ascii="Cambria Math" w:hAnsi="Cambria Math" w:cs="Cambria Math"/>
          <w:sz w:val="24"/>
          <w:szCs w:val="24"/>
        </w:rPr>
        <w:t xml:space="preserve"> </w:t>
      </w:r>
      <w:r w:rsidRPr="695C4A93">
        <w:rPr>
          <w:rFonts w:ascii="Times New Roman" w:hAnsi="Times New Roman" w:cs="Times New Roman"/>
          <w:sz w:val="24"/>
          <w:szCs w:val="24"/>
        </w:rPr>
        <w:t xml:space="preserve">Essencial </w:t>
      </w:r>
      <w:r w:rsidRPr="695C4A93">
        <w:rPr>
          <w:rFonts w:ascii="Cambria Math" w:hAnsi="Cambria Math" w:cs="Cambria Math"/>
          <w:sz w:val="24"/>
          <w:szCs w:val="24"/>
        </w:rPr>
        <w:t>◻</w:t>
      </w:r>
      <w:r w:rsidRPr="695C4A93">
        <w:rPr>
          <w:rFonts w:ascii="Times New Roman" w:hAnsi="Times New Roman" w:cs="Times New Roman"/>
          <w:sz w:val="24"/>
          <w:szCs w:val="24"/>
        </w:rPr>
        <w:t xml:space="preserve"> Importante </w:t>
      </w:r>
      <w:r w:rsidRPr="695C4A93">
        <w:rPr>
          <w:rFonts w:ascii="Cambria Math" w:hAnsi="Cambria Math" w:cs="Cambria Math"/>
          <w:sz w:val="24"/>
          <w:szCs w:val="24"/>
        </w:rPr>
        <w:t>◻</w:t>
      </w:r>
      <w:r w:rsidRPr="695C4A93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0BBD8C51" w14:textId="77777777" w:rsidR="00274A6E" w:rsidRPr="009E2746" w:rsidRDefault="00274A6E" w:rsidP="00E45B1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45B12" w14:paraId="3B7DFDBE" w14:textId="77777777" w:rsidTr="002B22FC">
        <w:tc>
          <w:tcPr>
            <w:tcW w:w="8494" w:type="dxa"/>
          </w:tcPr>
          <w:p w14:paraId="2CD67CC9" w14:textId="55650EEE" w:rsidR="00E45B12" w:rsidRPr="00F8784C" w:rsidRDefault="00E45B12" w:rsidP="002B22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24F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Definição do conteúdo programático</w:t>
            </w:r>
          </w:p>
        </w:tc>
      </w:tr>
    </w:tbl>
    <w:p w14:paraId="6B7C29E1" w14:textId="77777777" w:rsidR="00E45B12" w:rsidRPr="009E2746" w:rsidRDefault="00E45B12" w:rsidP="00E45B1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45B12" w14:paraId="0B7170CA" w14:textId="77777777" w:rsidTr="002B22FC">
        <w:trPr>
          <w:trHeight w:val="1134"/>
        </w:trPr>
        <w:tc>
          <w:tcPr>
            <w:tcW w:w="8494" w:type="dxa"/>
          </w:tcPr>
          <w:p w14:paraId="155F7E00" w14:textId="3B452717" w:rsidR="00E45B12" w:rsidRPr="009E2746" w:rsidRDefault="00E119A0" w:rsidP="00E119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9A0">
              <w:rPr>
                <w:rFonts w:ascii="Times New Roman" w:hAnsi="Times New Roman" w:cs="Times New Roman"/>
                <w:sz w:val="24"/>
                <w:szCs w:val="24"/>
              </w:rPr>
              <w:t>Definir os conteúdos abordados nas aulas que compõem a ementa e que serão estudados durante o projeto.</w:t>
            </w:r>
          </w:p>
        </w:tc>
      </w:tr>
    </w:tbl>
    <w:p w14:paraId="5543207E" w14:textId="77777777" w:rsidR="00DB3F34" w:rsidRDefault="00DB3F34" w:rsidP="00DB3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18F4E3" w14:textId="77777777" w:rsidR="00274A6E" w:rsidRPr="009E2746" w:rsidRDefault="00274A6E" w:rsidP="00274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695C4A93">
        <w:rPr>
          <w:rFonts w:ascii="Times New Roman" w:hAnsi="Times New Roman" w:cs="Times New Roman"/>
          <w:b/>
          <w:bCs/>
          <w:sz w:val="24"/>
          <w:szCs w:val="24"/>
        </w:rPr>
        <w:t>Prioridade</w:t>
      </w:r>
      <w:r w:rsidRPr="695C4A93">
        <w:rPr>
          <w:rFonts w:ascii="Times New Roman" w:hAnsi="Times New Roman" w:cs="Times New Roman"/>
          <w:sz w:val="24"/>
          <w:szCs w:val="24"/>
        </w:rPr>
        <w:t xml:space="preserve">: </w:t>
      </w:r>
      <w:r w:rsidRPr="695C4A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■</w:t>
      </w:r>
      <w:r w:rsidRPr="695C4A93">
        <w:rPr>
          <w:rFonts w:ascii="Cambria Math" w:hAnsi="Cambria Math" w:cs="Cambria Math"/>
          <w:sz w:val="24"/>
          <w:szCs w:val="24"/>
        </w:rPr>
        <w:t xml:space="preserve"> </w:t>
      </w:r>
      <w:r w:rsidRPr="695C4A93">
        <w:rPr>
          <w:rFonts w:ascii="Times New Roman" w:hAnsi="Times New Roman" w:cs="Times New Roman"/>
          <w:sz w:val="24"/>
          <w:szCs w:val="24"/>
        </w:rPr>
        <w:t xml:space="preserve">Essencial </w:t>
      </w:r>
      <w:r w:rsidRPr="695C4A93">
        <w:rPr>
          <w:rFonts w:ascii="Cambria Math" w:hAnsi="Cambria Math" w:cs="Cambria Math"/>
          <w:sz w:val="24"/>
          <w:szCs w:val="24"/>
        </w:rPr>
        <w:t>◻</w:t>
      </w:r>
      <w:r w:rsidRPr="695C4A93">
        <w:rPr>
          <w:rFonts w:ascii="Times New Roman" w:hAnsi="Times New Roman" w:cs="Times New Roman"/>
          <w:sz w:val="24"/>
          <w:szCs w:val="24"/>
        </w:rPr>
        <w:t xml:space="preserve"> Importante </w:t>
      </w:r>
      <w:r w:rsidRPr="695C4A93">
        <w:rPr>
          <w:rFonts w:ascii="Cambria Math" w:hAnsi="Cambria Math" w:cs="Cambria Math"/>
          <w:sz w:val="24"/>
          <w:szCs w:val="24"/>
        </w:rPr>
        <w:t>◻</w:t>
      </w:r>
      <w:r w:rsidRPr="695C4A93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09236CFE" w14:textId="77777777" w:rsidR="00274A6E" w:rsidRPr="009E2746" w:rsidRDefault="00274A6E" w:rsidP="00DB3F3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3F34" w14:paraId="0B822A8E" w14:textId="77777777" w:rsidTr="002B22FC">
        <w:tc>
          <w:tcPr>
            <w:tcW w:w="8494" w:type="dxa"/>
          </w:tcPr>
          <w:p w14:paraId="0B4259F8" w14:textId="2D40FC4E" w:rsidR="00DB3F34" w:rsidRPr="00F8784C" w:rsidRDefault="00DB3F34" w:rsidP="002B22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24F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Definição da metodologia</w:t>
            </w:r>
          </w:p>
        </w:tc>
      </w:tr>
    </w:tbl>
    <w:p w14:paraId="1BA74A8D" w14:textId="77777777" w:rsidR="00DB3F34" w:rsidRPr="009E2746" w:rsidRDefault="00DB3F34" w:rsidP="00DB3F3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3F34" w14:paraId="6CAAC2C1" w14:textId="77777777" w:rsidTr="002B22FC">
        <w:trPr>
          <w:trHeight w:val="1134"/>
        </w:trPr>
        <w:tc>
          <w:tcPr>
            <w:tcW w:w="8494" w:type="dxa"/>
          </w:tcPr>
          <w:p w14:paraId="7BE3C934" w14:textId="3F998A51" w:rsidR="00DB3F34" w:rsidRPr="009E2746" w:rsidRDefault="00E119A0" w:rsidP="00E119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9A0">
              <w:rPr>
                <w:rFonts w:ascii="Times New Roman" w:hAnsi="Times New Roman" w:cs="Times New Roman"/>
                <w:sz w:val="24"/>
                <w:szCs w:val="24"/>
              </w:rPr>
              <w:t>Definir a metodologia a ser abordada, determinando como cada etapa da aula prática será conduzida junto ao público-alvo.</w:t>
            </w:r>
          </w:p>
        </w:tc>
      </w:tr>
    </w:tbl>
    <w:p w14:paraId="23709796" w14:textId="77777777" w:rsidR="00DB3F34" w:rsidRDefault="00DB3F34" w:rsidP="00DB3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0D0015" w14:textId="77777777" w:rsidR="00274A6E" w:rsidRPr="009E2746" w:rsidRDefault="00274A6E" w:rsidP="00274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695C4A93">
        <w:rPr>
          <w:rFonts w:ascii="Times New Roman" w:hAnsi="Times New Roman" w:cs="Times New Roman"/>
          <w:b/>
          <w:bCs/>
          <w:sz w:val="24"/>
          <w:szCs w:val="24"/>
        </w:rPr>
        <w:t>Prioridade</w:t>
      </w:r>
      <w:r w:rsidRPr="695C4A93">
        <w:rPr>
          <w:rFonts w:ascii="Times New Roman" w:hAnsi="Times New Roman" w:cs="Times New Roman"/>
          <w:sz w:val="24"/>
          <w:szCs w:val="24"/>
        </w:rPr>
        <w:t xml:space="preserve">: </w:t>
      </w:r>
      <w:r w:rsidRPr="695C4A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■</w:t>
      </w:r>
      <w:r w:rsidRPr="695C4A93">
        <w:rPr>
          <w:rFonts w:ascii="Cambria Math" w:hAnsi="Cambria Math" w:cs="Cambria Math"/>
          <w:sz w:val="24"/>
          <w:szCs w:val="24"/>
        </w:rPr>
        <w:t xml:space="preserve"> </w:t>
      </w:r>
      <w:r w:rsidRPr="695C4A93">
        <w:rPr>
          <w:rFonts w:ascii="Times New Roman" w:hAnsi="Times New Roman" w:cs="Times New Roman"/>
          <w:sz w:val="24"/>
          <w:szCs w:val="24"/>
        </w:rPr>
        <w:t xml:space="preserve">Essencial </w:t>
      </w:r>
      <w:r w:rsidRPr="695C4A93">
        <w:rPr>
          <w:rFonts w:ascii="Cambria Math" w:hAnsi="Cambria Math" w:cs="Cambria Math"/>
          <w:sz w:val="24"/>
          <w:szCs w:val="24"/>
        </w:rPr>
        <w:t>◻</w:t>
      </w:r>
      <w:r w:rsidRPr="695C4A93">
        <w:rPr>
          <w:rFonts w:ascii="Times New Roman" w:hAnsi="Times New Roman" w:cs="Times New Roman"/>
          <w:sz w:val="24"/>
          <w:szCs w:val="24"/>
        </w:rPr>
        <w:t xml:space="preserve"> Importante </w:t>
      </w:r>
      <w:r w:rsidRPr="695C4A93">
        <w:rPr>
          <w:rFonts w:ascii="Cambria Math" w:hAnsi="Cambria Math" w:cs="Cambria Math"/>
          <w:sz w:val="24"/>
          <w:szCs w:val="24"/>
        </w:rPr>
        <w:t>◻</w:t>
      </w:r>
      <w:r w:rsidRPr="695C4A93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31741A0E" w14:textId="77777777" w:rsidR="00DB3F34" w:rsidRPr="009E2746" w:rsidRDefault="00DB3F34" w:rsidP="00DB3F3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3F34" w14:paraId="144CFEAB" w14:textId="77777777" w:rsidTr="002B22FC">
        <w:tc>
          <w:tcPr>
            <w:tcW w:w="8494" w:type="dxa"/>
          </w:tcPr>
          <w:p w14:paraId="4E184647" w14:textId="27F8EA5C" w:rsidR="00DB3F34" w:rsidRPr="00DB3F34" w:rsidRDefault="00DB3F34" w:rsidP="002B22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24F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 método de avaliação</w:t>
            </w:r>
          </w:p>
        </w:tc>
      </w:tr>
    </w:tbl>
    <w:p w14:paraId="68D296AC" w14:textId="77777777" w:rsidR="00DB3F34" w:rsidRPr="009E2746" w:rsidRDefault="00DB3F34" w:rsidP="00DB3F3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3F34" w14:paraId="6801F944" w14:textId="77777777" w:rsidTr="002B22FC">
        <w:trPr>
          <w:trHeight w:val="1134"/>
        </w:trPr>
        <w:tc>
          <w:tcPr>
            <w:tcW w:w="8494" w:type="dxa"/>
          </w:tcPr>
          <w:p w14:paraId="71EB394B" w14:textId="7CE3166B" w:rsidR="00DB3F34" w:rsidRPr="009E2746" w:rsidRDefault="00E119A0" w:rsidP="00E119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9A0">
              <w:rPr>
                <w:rFonts w:ascii="Times New Roman" w:hAnsi="Times New Roman" w:cs="Times New Roman"/>
                <w:sz w:val="24"/>
                <w:szCs w:val="24"/>
              </w:rPr>
              <w:t>Determinar se haverá um método de avaliação e, caso seja adotado, qual a maneira correta de avaliar o público-alvo quanto ao conhecimento adquirido.</w:t>
            </w:r>
          </w:p>
        </w:tc>
      </w:tr>
    </w:tbl>
    <w:p w14:paraId="26625EFE" w14:textId="77777777" w:rsidR="009533B0" w:rsidRDefault="009533B0" w:rsidP="00274A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54D005" w14:textId="77777777" w:rsidR="00274A6E" w:rsidRDefault="00274A6E" w:rsidP="00274A6E">
      <w:pPr>
        <w:spacing w:after="0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695C4A93">
        <w:rPr>
          <w:rFonts w:ascii="Times New Roman" w:eastAsia="Times New Roman" w:hAnsi="Times New Roman" w:cs="Times New Roman"/>
          <w:b/>
          <w:bCs/>
          <w:sz w:val="24"/>
          <w:szCs w:val="24"/>
        </w:rPr>
        <w:t>Prioridade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695C4A93">
        <w:rPr>
          <w:rFonts w:ascii="Cambria Math" w:eastAsia="Cambria Math" w:hAnsi="Cambria Math" w:cs="Cambria Math"/>
          <w:sz w:val="24"/>
          <w:szCs w:val="24"/>
        </w:rPr>
        <w:t>◻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 Essencial </w:t>
      </w:r>
      <w:r w:rsidRPr="695C4A93">
        <w:rPr>
          <w:rFonts w:ascii="Cambria Math" w:eastAsia="Cambria Math" w:hAnsi="Cambria Math" w:cs="Cambria Math"/>
          <w:sz w:val="24"/>
          <w:szCs w:val="24"/>
        </w:rPr>
        <w:t>◻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 Importante </w:t>
      </w:r>
      <w:bookmarkStart w:id="1" w:name="_Int_GQyFOKnu"/>
      <w:r w:rsidRPr="695C4A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■ Desejável</w:t>
      </w:r>
      <w:bookmarkEnd w:id="1"/>
    </w:p>
    <w:p w14:paraId="23CEF160" w14:textId="77777777" w:rsidR="00274A6E" w:rsidRPr="009E2746" w:rsidRDefault="00274A6E" w:rsidP="00274A6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33B0" w14:paraId="6CCEDE28" w14:textId="77777777" w:rsidTr="002B22FC">
        <w:tc>
          <w:tcPr>
            <w:tcW w:w="8494" w:type="dxa"/>
          </w:tcPr>
          <w:p w14:paraId="26E2FB49" w14:textId="1AF6DA8E" w:rsidR="009533B0" w:rsidRPr="00F8784C" w:rsidRDefault="009533B0" w:rsidP="002B22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</w:t>
            </w:r>
            <w:r w:rsidR="00FC09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24F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Escolha de uma linguagem adequada</w:t>
            </w:r>
          </w:p>
        </w:tc>
      </w:tr>
    </w:tbl>
    <w:p w14:paraId="572D9F0A" w14:textId="77777777" w:rsidR="009533B0" w:rsidRPr="009E2746" w:rsidRDefault="009533B0" w:rsidP="009533B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33B0" w14:paraId="52A920AA" w14:textId="77777777" w:rsidTr="002B22FC">
        <w:trPr>
          <w:trHeight w:val="1134"/>
        </w:trPr>
        <w:tc>
          <w:tcPr>
            <w:tcW w:w="8494" w:type="dxa"/>
          </w:tcPr>
          <w:p w14:paraId="0C3B1BE0" w14:textId="610B714B" w:rsidR="009533B0" w:rsidRPr="009E2746" w:rsidRDefault="00EA58B3" w:rsidP="00EA58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58B3">
              <w:rPr>
                <w:rFonts w:ascii="Times New Roman" w:hAnsi="Times New Roman" w:cs="Times New Roman"/>
                <w:sz w:val="24"/>
                <w:szCs w:val="24"/>
              </w:rPr>
              <w:t>Escolha de linguagem de programação que permita um entendimento mais amplo dos conceitos e possibilite ao público-alvo aplicá-los de forma simples.</w:t>
            </w:r>
          </w:p>
        </w:tc>
      </w:tr>
    </w:tbl>
    <w:p w14:paraId="22620B90" w14:textId="77777777" w:rsidR="009533B0" w:rsidRDefault="009533B0" w:rsidP="00274A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95A3D3" w14:textId="77777777" w:rsidR="00274A6E" w:rsidRDefault="00274A6E" w:rsidP="00274A6E">
      <w:pPr>
        <w:spacing w:after="0" w:line="257" w:lineRule="auto"/>
      </w:pPr>
      <w:r w:rsidRPr="695C4A93">
        <w:rPr>
          <w:rFonts w:ascii="Times New Roman" w:eastAsia="Times New Roman" w:hAnsi="Times New Roman" w:cs="Times New Roman"/>
          <w:b/>
          <w:bCs/>
          <w:sz w:val="24"/>
          <w:szCs w:val="24"/>
        </w:rPr>
        <w:t>Prioridade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695C4A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■</w:t>
      </w:r>
      <w:r w:rsidRPr="695C4A93">
        <w:rPr>
          <w:rFonts w:ascii="Cambria Math" w:eastAsia="Cambria Math" w:hAnsi="Cambria Math" w:cs="Cambria Math"/>
          <w:sz w:val="24"/>
          <w:szCs w:val="24"/>
        </w:rPr>
        <w:t xml:space="preserve"> 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Essencial </w:t>
      </w:r>
      <w:r w:rsidRPr="695C4A93">
        <w:rPr>
          <w:rFonts w:ascii="Cambria Math" w:eastAsia="Cambria Math" w:hAnsi="Cambria Math" w:cs="Cambria Math"/>
          <w:sz w:val="24"/>
          <w:szCs w:val="24"/>
        </w:rPr>
        <w:t>◻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 Importante </w:t>
      </w:r>
      <w:r w:rsidRPr="695C4A93">
        <w:rPr>
          <w:rFonts w:ascii="Cambria Math" w:eastAsia="Cambria Math" w:hAnsi="Cambria Math" w:cs="Cambria Math"/>
          <w:sz w:val="24"/>
          <w:szCs w:val="24"/>
        </w:rPr>
        <w:t>◻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 Desejável</w:t>
      </w:r>
    </w:p>
    <w:p w14:paraId="33873F56" w14:textId="77777777" w:rsidR="00274A6E" w:rsidRPr="009E2746" w:rsidRDefault="00274A6E" w:rsidP="00274A6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45B12" w14:paraId="467F19CA" w14:textId="77777777" w:rsidTr="002B22FC">
        <w:tc>
          <w:tcPr>
            <w:tcW w:w="8494" w:type="dxa"/>
          </w:tcPr>
          <w:p w14:paraId="2FF43417" w14:textId="659871E7" w:rsidR="00E45B12" w:rsidRPr="00DB3F34" w:rsidRDefault="00E45B12" w:rsidP="00DB3F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533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24F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Definição de referências</w:t>
            </w:r>
          </w:p>
        </w:tc>
      </w:tr>
    </w:tbl>
    <w:p w14:paraId="150D4682" w14:textId="77777777" w:rsidR="00E45B12" w:rsidRPr="009E2746" w:rsidRDefault="00E45B12" w:rsidP="00E45B1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45B12" w14:paraId="4B648FF3" w14:textId="77777777" w:rsidTr="002B22FC">
        <w:trPr>
          <w:trHeight w:val="1134"/>
        </w:trPr>
        <w:tc>
          <w:tcPr>
            <w:tcW w:w="8494" w:type="dxa"/>
          </w:tcPr>
          <w:p w14:paraId="3956A0D3" w14:textId="07A58DE6" w:rsidR="00E45B12" w:rsidRPr="009E2746" w:rsidRDefault="00EA58B3" w:rsidP="00EA58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58B3">
              <w:rPr>
                <w:rFonts w:ascii="Times New Roman" w:hAnsi="Times New Roman" w:cs="Times New Roman"/>
                <w:sz w:val="24"/>
                <w:szCs w:val="24"/>
              </w:rPr>
              <w:t>Após a escolha da linguagem de programação ideal, deve-se estabelecer quais referências serão usadas para o desenvolvimento do projeto, bem como a ementa e a metodologia.</w:t>
            </w:r>
          </w:p>
        </w:tc>
      </w:tr>
    </w:tbl>
    <w:p w14:paraId="66993D2D" w14:textId="77777777" w:rsidR="009533B0" w:rsidRDefault="009533B0" w:rsidP="00274A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B4C5FA" w14:textId="77777777" w:rsidR="00274A6E" w:rsidRDefault="00274A6E" w:rsidP="00274A6E">
      <w:pPr>
        <w:spacing w:after="0" w:line="257" w:lineRule="auto"/>
      </w:pPr>
      <w:r w:rsidRPr="695C4A93">
        <w:rPr>
          <w:rFonts w:ascii="Times New Roman" w:eastAsia="Times New Roman" w:hAnsi="Times New Roman" w:cs="Times New Roman"/>
          <w:b/>
          <w:bCs/>
          <w:sz w:val="24"/>
          <w:szCs w:val="24"/>
        </w:rPr>
        <w:t>Prioridade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695C4A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■</w:t>
      </w:r>
      <w:r w:rsidRPr="695C4A93">
        <w:rPr>
          <w:rFonts w:ascii="Cambria Math" w:eastAsia="Cambria Math" w:hAnsi="Cambria Math" w:cs="Cambria Math"/>
          <w:sz w:val="24"/>
          <w:szCs w:val="24"/>
        </w:rPr>
        <w:t xml:space="preserve"> 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Essencial </w:t>
      </w:r>
      <w:r w:rsidRPr="695C4A93">
        <w:rPr>
          <w:rFonts w:ascii="Cambria Math" w:eastAsia="Cambria Math" w:hAnsi="Cambria Math" w:cs="Cambria Math"/>
          <w:sz w:val="24"/>
          <w:szCs w:val="24"/>
        </w:rPr>
        <w:t>◻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 Importante </w:t>
      </w:r>
      <w:r w:rsidRPr="695C4A93">
        <w:rPr>
          <w:rFonts w:ascii="Cambria Math" w:eastAsia="Cambria Math" w:hAnsi="Cambria Math" w:cs="Cambria Math"/>
          <w:sz w:val="24"/>
          <w:szCs w:val="24"/>
        </w:rPr>
        <w:t>◻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 Desejável</w:t>
      </w:r>
    </w:p>
    <w:p w14:paraId="3B2C9DF6" w14:textId="77777777" w:rsidR="00274A6E" w:rsidRDefault="00274A6E" w:rsidP="00274A6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33B0" w14:paraId="0E0D9540" w14:textId="77777777" w:rsidTr="002B22FC">
        <w:tc>
          <w:tcPr>
            <w:tcW w:w="8494" w:type="dxa"/>
          </w:tcPr>
          <w:p w14:paraId="1FCCC77C" w14:textId="19EFA3E6" w:rsidR="009533B0" w:rsidRPr="00F8784C" w:rsidRDefault="009533B0" w:rsidP="002B22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24F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Aprovação do plano de ensino</w:t>
            </w:r>
          </w:p>
        </w:tc>
      </w:tr>
    </w:tbl>
    <w:p w14:paraId="3A236A61" w14:textId="77777777" w:rsidR="009533B0" w:rsidRPr="009E2746" w:rsidRDefault="009533B0" w:rsidP="009533B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33B0" w14:paraId="62FF01E1" w14:textId="77777777" w:rsidTr="002B22FC">
        <w:trPr>
          <w:trHeight w:val="1134"/>
        </w:trPr>
        <w:tc>
          <w:tcPr>
            <w:tcW w:w="8494" w:type="dxa"/>
          </w:tcPr>
          <w:p w14:paraId="7BB4D291" w14:textId="79D3FC7A" w:rsidR="009533B0" w:rsidRPr="009E2746" w:rsidRDefault="00EA58B3" w:rsidP="00EA58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58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Após definir todo o processo de ementa e metodologia, será realizada uma reunião com todos os stakeholders para uma análise minuciosa dos documentos, na qual todos devem estar de acordo antes de prosseguir para a aprovação.</w:t>
            </w:r>
          </w:p>
        </w:tc>
      </w:tr>
    </w:tbl>
    <w:p w14:paraId="055B157A" w14:textId="77777777" w:rsidR="00961BC4" w:rsidRDefault="00961BC4" w:rsidP="00274A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65C453" w14:textId="77777777" w:rsidR="00274A6E" w:rsidRDefault="00274A6E" w:rsidP="00274A6E">
      <w:pPr>
        <w:spacing w:after="0" w:line="257" w:lineRule="auto"/>
      </w:pPr>
      <w:r w:rsidRPr="695C4A93">
        <w:rPr>
          <w:rFonts w:ascii="Times New Roman" w:eastAsia="Times New Roman" w:hAnsi="Times New Roman" w:cs="Times New Roman"/>
          <w:b/>
          <w:bCs/>
          <w:sz w:val="24"/>
          <w:szCs w:val="24"/>
        </w:rPr>
        <w:t>Prioridade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695C4A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■</w:t>
      </w:r>
      <w:r w:rsidRPr="695C4A93">
        <w:rPr>
          <w:rFonts w:ascii="Cambria Math" w:eastAsia="Cambria Math" w:hAnsi="Cambria Math" w:cs="Cambria Math"/>
          <w:sz w:val="24"/>
          <w:szCs w:val="24"/>
        </w:rPr>
        <w:t xml:space="preserve"> 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Essencial </w:t>
      </w:r>
      <w:r w:rsidRPr="695C4A93">
        <w:rPr>
          <w:rFonts w:ascii="Cambria Math" w:eastAsia="Cambria Math" w:hAnsi="Cambria Math" w:cs="Cambria Math"/>
          <w:sz w:val="24"/>
          <w:szCs w:val="24"/>
        </w:rPr>
        <w:t>◻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 Importante </w:t>
      </w:r>
      <w:r w:rsidRPr="695C4A93">
        <w:rPr>
          <w:rFonts w:ascii="Cambria Math" w:eastAsia="Cambria Math" w:hAnsi="Cambria Math" w:cs="Cambria Math"/>
          <w:sz w:val="24"/>
          <w:szCs w:val="24"/>
        </w:rPr>
        <w:t>◻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 Desejável</w:t>
      </w:r>
    </w:p>
    <w:p w14:paraId="7A10464C" w14:textId="77777777" w:rsidR="00274A6E" w:rsidRDefault="00274A6E" w:rsidP="00274A6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61BC4" w14:paraId="2F7ECF95" w14:textId="77777777" w:rsidTr="002B22FC">
        <w:tc>
          <w:tcPr>
            <w:tcW w:w="8494" w:type="dxa"/>
          </w:tcPr>
          <w:p w14:paraId="1253AF75" w14:textId="207E966E" w:rsidR="00961BC4" w:rsidRPr="00F8784C" w:rsidRDefault="00961BC4" w:rsidP="002B22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09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Processo de alteração</w:t>
            </w:r>
          </w:p>
        </w:tc>
      </w:tr>
    </w:tbl>
    <w:p w14:paraId="2EEE43D2" w14:textId="77777777" w:rsidR="00961BC4" w:rsidRPr="009E2746" w:rsidRDefault="00961BC4" w:rsidP="00961BC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61BC4" w14:paraId="4C9EE020" w14:textId="77777777" w:rsidTr="002B22FC">
        <w:trPr>
          <w:trHeight w:val="1134"/>
        </w:trPr>
        <w:tc>
          <w:tcPr>
            <w:tcW w:w="8494" w:type="dxa"/>
          </w:tcPr>
          <w:p w14:paraId="05ACAE14" w14:textId="7E44E631" w:rsidR="00961BC4" w:rsidRPr="009E2746" w:rsidRDefault="00480AE4" w:rsidP="002B22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0AE4">
              <w:rPr>
                <w:rFonts w:ascii="Times New Roman" w:hAnsi="Times New Roman" w:cs="Times New Roman"/>
                <w:sz w:val="24"/>
                <w:szCs w:val="24"/>
              </w:rPr>
              <w:t>Durante a execução do desenvolvimento do projeto, caso seja necessário realizar alterações em qualquer documento, deverá ser estabelecido um processo de alteração, a fim de manter o registro das modificações nos assuntos e documentos.</w:t>
            </w:r>
          </w:p>
        </w:tc>
      </w:tr>
    </w:tbl>
    <w:p w14:paraId="68D89D75" w14:textId="77777777" w:rsidR="00961BC4" w:rsidRDefault="00961BC4" w:rsidP="00274A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5790E9" w14:textId="047776FE" w:rsidR="00274A6E" w:rsidRDefault="00274A6E" w:rsidP="00274A6E">
      <w:pPr>
        <w:spacing w:after="0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695C4A93">
        <w:rPr>
          <w:rFonts w:ascii="Times New Roman" w:eastAsia="Times New Roman" w:hAnsi="Times New Roman" w:cs="Times New Roman"/>
          <w:b/>
          <w:bCs/>
          <w:sz w:val="24"/>
          <w:szCs w:val="24"/>
        </w:rPr>
        <w:t>Prioridade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695C4A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■</w:t>
      </w:r>
      <w:r w:rsidRPr="695C4A93">
        <w:rPr>
          <w:rFonts w:ascii="Cambria Math" w:eastAsia="Cambria Math" w:hAnsi="Cambria Math" w:cs="Cambria Math"/>
          <w:sz w:val="24"/>
          <w:szCs w:val="24"/>
        </w:rPr>
        <w:t xml:space="preserve"> 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Essencial </w:t>
      </w:r>
      <w:r w:rsidRPr="695C4A93">
        <w:rPr>
          <w:rFonts w:ascii="Cambria Math" w:eastAsia="Cambria Math" w:hAnsi="Cambria Math" w:cs="Cambria Math"/>
          <w:sz w:val="24"/>
          <w:szCs w:val="24"/>
        </w:rPr>
        <w:t>◻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 Importante </w:t>
      </w:r>
      <w:r w:rsidRPr="695C4A93">
        <w:rPr>
          <w:rFonts w:ascii="Cambria Math" w:eastAsia="Cambria Math" w:hAnsi="Cambria Math" w:cs="Cambria Math"/>
          <w:sz w:val="24"/>
          <w:szCs w:val="24"/>
        </w:rPr>
        <w:t>◻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 Desejável</w:t>
      </w:r>
    </w:p>
    <w:p w14:paraId="41652C38" w14:textId="77777777" w:rsidR="00274A6E" w:rsidRPr="00274A6E" w:rsidRDefault="00274A6E" w:rsidP="00274A6E">
      <w:pPr>
        <w:spacing w:after="0" w:line="257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7A0204D4" w14:textId="77777777" w:rsidTr="00BB4E12">
        <w:tc>
          <w:tcPr>
            <w:tcW w:w="8494" w:type="dxa"/>
          </w:tcPr>
          <w:p w14:paraId="2A2C2130" w14:textId="5F92A90C" w:rsidR="00524F2A" w:rsidRPr="00F8784C" w:rsidRDefault="00524F2A" w:rsidP="00BB4E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80B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E1F04" w:rsidRPr="00AE1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Adaptação ao público-alvo</w:t>
            </w:r>
          </w:p>
        </w:tc>
      </w:tr>
    </w:tbl>
    <w:p w14:paraId="3A80236A" w14:textId="77777777" w:rsidR="00524F2A" w:rsidRPr="009E2746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5D7D73A8" w14:textId="77777777" w:rsidTr="00BB4E12">
        <w:trPr>
          <w:trHeight w:val="1134"/>
        </w:trPr>
        <w:tc>
          <w:tcPr>
            <w:tcW w:w="8494" w:type="dxa"/>
          </w:tcPr>
          <w:p w14:paraId="60DB70A6" w14:textId="68AA1D0A" w:rsidR="00524F2A" w:rsidRPr="009E2746" w:rsidRDefault="00480AE4" w:rsidP="00256C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0AE4">
              <w:rPr>
                <w:rFonts w:ascii="Times New Roman" w:hAnsi="Times New Roman" w:cs="Times New Roman"/>
                <w:sz w:val="24"/>
                <w:szCs w:val="24"/>
              </w:rPr>
              <w:t>Abordar a necessidade de ajustar o conteúdo e a abordagem das aulas de acordo com as características e necessidades do público-alvo, visando garantir o melhor entendimento e envolvimento dos alunos.</w:t>
            </w:r>
          </w:p>
        </w:tc>
      </w:tr>
    </w:tbl>
    <w:p w14:paraId="738A4FF9" w14:textId="77777777" w:rsidR="00524F2A" w:rsidRDefault="00524F2A" w:rsidP="00274A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F723E3" w14:textId="77777777" w:rsidR="00274A6E" w:rsidRDefault="00274A6E" w:rsidP="00274A6E">
      <w:pPr>
        <w:spacing w:after="0" w:line="257" w:lineRule="auto"/>
      </w:pPr>
      <w:r w:rsidRPr="695C4A93">
        <w:rPr>
          <w:rFonts w:ascii="Times New Roman" w:eastAsia="Times New Roman" w:hAnsi="Times New Roman" w:cs="Times New Roman"/>
          <w:b/>
          <w:bCs/>
          <w:sz w:val="24"/>
          <w:szCs w:val="24"/>
        </w:rPr>
        <w:t>Prioridade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695C4A93">
        <w:rPr>
          <w:rFonts w:ascii="Cambria Math" w:eastAsia="Cambria Math" w:hAnsi="Cambria Math" w:cs="Cambria Math"/>
          <w:sz w:val="24"/>
          <w:szCs w:val="24"/>
        </w:rPr>
        <w:t>◻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 Essencial </w:t>
      </w:r>
      <w:r w:rsidRPr="695C4A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■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 Importante </w:t>
      </w:r>
      <w:r w:rsidRPr="695C4A93">
        <w:rPr>
          <w:rFonts w:ascii="Cambria Math" w:eastAsia="Cambria Math" w:hAnsi="Cambria Math" w:cs="Cambria Math"/>
          <w:sz w:val="24"/>
          <w:szCs w:val="24"/>
        </w:rPr>
        <w:t>◻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 Desejável</w:t>
      </w:r>
    </w:p>
    <w:p w14:paraId="0C025803" w14:textId="77777777" w:rsidR="00274A6E" w:rsidRPr="009E2746" w:rsidRDefault="00274A6E" w:rsidP="00274A6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3760D15A" w14:textId="77777777" w:rsidTr="00BB4E12">
        <w:tc>
          <w:tcPr>
            <w:tcW w:w="8494" w:type="dxa"/>
          </w:tcPr>
          <w:p w14:paraId="1C2AF760" w14:textId="5274ADA4" w:rsidR="00524F2A" w:rsidRPr="00F8784C" w:rsidRDefault="00524F2A" w:rsidP="00BB4E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61B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E1F04" w:rsidRPr="00AE1F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Desenvolvimento de aulas práticas</w:t>
            </w:r>
          </w:p>
        </w:tc>
      </w:tr>
    </w:tbl>
    <w:p w14:paraId="184C3B5F" w14:textId="77777777" w:rsidR="00524F2A" w:rsidRPr="009E2746" w:rsidRDefault="00524F2A" w:rsidP="00524F2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4F2A" w14:paraId="53CDA25B" w14:textId="77777777" w:rsidTr="00BB4E12">
        <w:trPr>
          <w:trHeight w:val="1134"/>
        </w:trPr>
        <w:tc>
          <w:tcPr>
            <w:tcW w:w="8494" w:type="dxa"/>
          </w:tcPr>
          <w:p w14:paraId="3F8E5E8A" w14:textId="2C6DB4D3" w:rsidR="00524F2A" w:rsidRPr="009E2746" w:rsidRDefault="00480AE4" w:rsidP="00256C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0AE4">
              <w:rPr>
                <w:rFonts w:ascii="Times New Roman" w:hAnsi="Times New Roman" w:cs="Times New Roman"/>
                <w:sz w:val="24"/>
                <w:szCs w:val="24"/>
              </w:rPr>
              <w:t>Desenvolver aulas que proporcionem aos alunos a oportunidade de aplicar os conceitos aprendidos e praticar a resolução de problemas.</w:t>
            </w:r>
          </w:p>
        </w:tc>
      </w:tr>
    </w:tbl>
    <w:p w14:paraId="715327D2" w14:textId="77777777" w:rsidR="00961BC4" w:rsidRDefault="00961BC4" w:rsidP="00274A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9A9316" w14:textId="77777777" w:rsidR="00274A6E" w:rsidRDefault="00274A6E" w:rsidP="00274A6E">
      <w:pPr>
        <w:spacing w:after="0" w:line="257" w:lineRule="auto"/>
      </w:pPr>
      <w:r w:rsidRPr="695C4A93">
        <w:rPr>
          <w:rFonts w:ascii="Times New Roman" w:eastAsia="Times New Roman" w:hAnsi="Times New Roman" w:cs="Times New Roman"/>
          <w:b/>
          <w:bCs/>
          <w:sz w:val="24"/>
          <w:szCs w:val="24"/>
        </w:rPr>
        <w:t>Prioridade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695C4A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■</w:t>
      </w:r>
      <w:r w:rsidRPr="695C4A93">
        <w:rPr>
          <w:rFonts w:ascii="Cambria Math" w:eastAsia="Cambria Math" w:hAnsi="Cambria Math" w:cs="Cambria Math"/>
          <w:sz w:val="24"/>
          <w:szCs w:val="24"/>
        </w:rPr>
        <w:t xml:space="preserve"> 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Essencial </w:t>
      </w:r>
      <w:r w:rsidRPr="695C4A93">
        <w:rPr>
          <w:rFonts w:ascii="Cambria Math" w:eastAsia="Cambria Math" w:hAnsi="Cambria Math" w:cs="Cambria Math"/>
          <w:sz w:val="24"/>
          <w:szCs w:val="24"/>
        </w:rPr>
        <w:t>◻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 Importante </w:t>
      </w:r>
      <w:r w:rsidRPr="695C4A93">
        <w:rPr>
          <w:rFonts w:ascii="Cambria Math" w:eastAsia="Cambria Math" w:hAnsi="Cambria Math" w:cs="Cambria Math"/>
          <w:sz w:val="24"/>
          <w:szCs w:val="24"/>
        </w:rPr>
        <w:t>◻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 Desejável</w:t>
      </w:r>
    </w:p>
    <w:p w14:paraId="45871A94" w14:textId="77777777" w:rsidR="00274A6E" w:rsidRPr="009E2746" w:rsidRDefault="00274A6E" w:rsidP="00274A6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61BC4" w14:paraId="0B59E874" w14:textId="77777777" w:rsidTr="002B22FC">
        <w:tc>
          <w:tcPr>
            <w:tcW w:w="8494" w:type="dxa"/>
          </w:tcPr>
          <w:p w14:paraId="1E2BA4B1" w14:textId="19B50952" w:rsidR="00961BC4" w:rsidRPr="00F8784C" w:rsidRDefault="00961BC4" w:rsidP="002B22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Limite de participantes</w:t>
            </w:r>
          </w:p>
        </w:tc>
      </w:tr>
    </w:tbl>
    <w:p w14:paraId="13376EEE" w14:textId="77777777" w:rsidR="00961BC4" w:rsidRPr="009E2746" w:rsidRDefault="00961BC4" w:rsidP="00961BC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61BC4" w14:paraId="3CD640AC" w14:textId="77777777" w:rsidTr="002B22FC">
        <w:trPr>
          <w:trHeight w:val="1134"/>
        </w:trPr>
        <w:tc>
          <w:tcPr>
            <w:tcW w:w="8494" w:type="dxa"/>
          </w:tcPr>
          <w:p w14:paraId="50A74A32" w14:textId="4B7F612F" w:rsidR="00961BC4" w:rsidRPr="009E2746" w:rsidRDefault="00480AE4" w:rsidP="002B22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0AE4">
              <w:rPr>
                <w:rFonts w:ascii="Times New Roman" w:hAnsi="Times New Roman" w:cs="Times New Roman"/>
                <w:sz w:val="24"/>
                <w:szCs w:val="24"/>
              </w:rPr>
              <w:t>Verificar a necessidade de estabelecer um limite para o número de participantes do projeto, de acordo com o número de máquinas (CPU/Notebook) disponibilizadas pelo laboratório da instituição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734376B" w14:textId="77777777" w:rsidR="00961BC4" w:rsidRDefault="00961BC4" w:rsidP="00274A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25B751" w14:textId="77777777" w:rsidR="00274A6E" w:rsidRDefault="00274A6E" w:rsidP="00274A6E">
      <w:pPr>
        <w:spacing w:after="0" w:line="257" w:lineRule="auto"/>
      </w:pPr>
      <w:r w:rsidRPr="695C4A93">
        <w:rPr>
          <w:rFonts w:ascii="Times New Roman" w:eastAsia="Times New Roman" w:hAnsi="Times New Roman" w:cs="Times New Roman"/>
          <w:b/>
          <w:bCs/>
          <w:sz w:val="24"/>
          <w:szCs w:val="24"/>
        </w:rPr>
        <w:t>Prioridade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695C4A93">
        <w:rPr>
          <w:rFonts w:ascii="Cambria Math" w:eastAsia="Cambria Math" w:hAnsi="Cambria Math" w:cs="Cambria Math"/>
          <w:sz w:val="24"/>
          <w:szCs w:val="24"/>
        </w:rPr>
        <w:t>◻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 Essencial </w:t>
      </w:r>
      <w:r w:rsidRPr="695C4A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■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 Importante </w:t>
      </w:r>
      <w:r w:rsidRPr="695C4A93">
        <w:rPr>
          <w:rFonts w:ascii="Cambria Math" w:eastAsia="Cambria Math" w:hAnsi="Cambria Math" w:cs="Cambria Math"/>
          <w:sz w:val="24"/>
          <w:szCs w:val="24"/>
        </w:rPr>
        <w:t>◻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 Desejável</w:t>
      </w:r>
    </w:p>
    <w:p w14:paraId="11DB2F86" w14:textId="77777777" w:rsidR="00274A6E" w:rsidRPr="009E2746" w:rsidRDefault="00274A6E" w:rsidP="00274A6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61BC4" w14:paraId="6EB7BF3D" w14:textId="77777777" w:rsidTr="002B22FC">
        <w:tc>
          <w:tcPr>
            <w:tcW w:w="8494" w:type="dxa"/>
          </w:tcPr>
          <w:p w14:paraId="293EF131" w14:textId="4EC255F3" w:rsidR="00961BC4" w:rsidRPr="00F8784C" w:rsidRDefault="00961BC4" w:rsidP="002B22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Garantia Máquina</w:t>
            </w:r>
          </w:p>
        </w:tc>
      </w:tr>
    </w:tbl>
    <w:p w14:paraId="1A306A38" w14:textId="77777777" w:rsidR="00961BC4" w:rsidRPr="009E2746" w:rsidRDefault="00961BC4" w:rsidP="00961BC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61BC4" w14:paraId="7848562A" w14:textId="77777777" w:rsidTr="002B22FC">
        <w:trPr>
          <w:trHeight w:val="1134"/>
        </w:trPr>
        <w:tc>
          <w:tcPr>
            <w:tcW w:w="8494" w:type="dxa"/>
          </w:tcPr>
          <w:p w14:paraId="4E679EEA" w14:textId="74589162" w:rsidR="00961BC4" w:rsidRPr="009E2746" w:rsidRDefault="00480AE4" w:rsidP="002B22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0A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Garantir que as máquinas da instituição possuam conexão com a rede para a aplicação do conteúdo durante o curso.</w:t>
            </w:r>
          </w:p>
        </w:tc>
      </w:tr>
    </w:tbl>
    <w:p w14:paraId="0F94E879" w14:textId="77777777" w:rsidR="00274A6E" w:rsidRDefault="00274A6E" w:rsidP="00274A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6882BE" w14:textId="77777777" w:rsidR="00274A6E" w:rsidRDefault="00274A6E" w:rsidP="00274A6E">
      <w:pPr>
        <w:spacing w:after="0" w:line="257" w:lineRule="auto"/>
      </w:pPr>
      <w:r w:rsidRPr="695C4A93">
        <w:rPr>
          <w:rFonts w:ascii="Times New Roman" w:eastAsia="Times New Roman" w:hAnsi="Times New Roman" w:cs="Times New Roman"/>
          <w:b/>
          <w:bCs/>
          <w:sz w:val="24"/>
          <w:szCs w:val="24"/>
        </w:rPr>
        <w:t>Prioridade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695C4A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■</w:t>
      </w:r>
      <w:r w:rsidRPr="695C4A93">
        <w:rPr>
          <w:rFonts w:ascii="Cambria Math" w:eastAsia="Cambria Math" w:hAnsi="Cambria Math" w:cs="Cambria Math"/>
          <w:sz w:val="24"/>
          <w:szCs w:val="24"/>
        </w:rPr>
        <w:t xml:space="preserve"> 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Essencial </w:t>
      </w:r>
      <w:r w:rsidRPr="695C4A93">
        <w:rPr>
          <w:rFonts w:ascii="Cambria Math" w:eastAsia="Cambria Math" w:hAnsi="Cambria Math" w:cs="Cambria Math"/>
          <w:sz w:val="24"/>
          <w:szCs w:val="24"/>
        </w:rPr>
        <w:t>◻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 Importante </w:t>
      </w:r>
      <w:r w:rsidRPr="695C4A93">
        <w:rPr>
          <w:rFonts w:ascii="Cambria Math" w:eastAsia="Cambria Math" w:hAnsi="Cambria Math" w:cs="Cambria Math"/>
          <w:sz w:val="24"/>
          <w:szCs w:val="24"/>
        </w:rPr>
        <w:t>◻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 Desejável</w:t>
      </w:r>
    </w:p>
    <w:p w14:paraId="56804F65" w14:textId="6475A056" w:rsidR="00533649" w:rsidRPr="009E2746" w:rsidRDefault="00533649" w:rsidP="000F0F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F0FC6" w14:paraId="3D1C2EF0" w14:textId="77777777" w:rsidTr="0044741F">
        <w:tc>
          <w:tcPr>
            <w:tcW w:w="8494" w:type="dxa"/>
            <w:shd w:val="clear" w:color="auto" w:fill="525252" w:themeFill="accent3" w:themeFillShade="80"/>
          </w:tcPr>
          <w:p w14:paraId="167FBA56" w14:textId="1E1F0675" w:rsidR="000F0FC6" w:rsidRPr="008B7F4D" w:rsidRDefault="000F0FC6" w:rsidP="000F0FC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Requisitos </w:t>
            </w:r>
            <w:r w:rsidR="00B62D37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Site</w:t>
            </w:r>
          </w:p>
        </w:tc>
      </w:tr>
    </w:tbl>
    <w:p w14:paraId="5F1D5A7A" w14:textId="77777777" w:rsidR="00730128" w:rsidRDefault="00730128" w:rsidP="0073012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30128" w14:paraId="168C9C4F" w14:textId="77777777" w:rsidTr="002B22FC">
        <w:tc>
          <w:tcPr>
            <w:tcW w:w="8494" w:type="dxa"/>
          </w:tcPr>
          <w:p w14:paraId="0424E5B2" w14:textId="208061CE" w:rsidR="00730128" w:rsidRPr="00F8784C" w:rsidRDefault="00730128" w:rsidP="002B22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Página Inicial (Home)</w:t>
            </w:r>
          </w:p>
        </w:tc>
      </w:tr>
    </w:tbl>
    <w:p w14:paraId="2B55307B" w14:textId="77777777" w:rsidR="00730128" w:rsidRPr="009E2746" w:rsidRDefault="00730128" w:rsidP="0073012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30128" w14:paraId="5466DF84" w14:textId="77777777" w:rsidTr="002B22FC">
        <w:trPr>
          <w:trHeight w:val="1134"/>
        </w:trPr>
        <w:tc>
          <w:tcPr>
            <w:tcW w:w="8494" w:type="dxa"/>
          </w:tcPr>
          <w:p w14:paraId="7E31B7D8" w14:textId="51DECE5A" w:rsidR="00730128" w:rsidRPr="009E2746" w:rsidRDefault="003646FD" w:rsidP="002B22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FD">
              <w:rPr>
                <w:rFonts w:ascii="Times New Roman" w:hAnsi="Times New Roman" w:cs="Times New Roman"/>
                <w:sz w:val="24"/>
                <w:szCs w:val="24"/>
              </w:rPr>
              <w:t>Apresentar o projeto '</w:t>
            </w:r>
            <w:proofErr w:type="spellStart"/>
            <w:r w:rsidRPr="003646FD">
              <w:rPr>
                <w:rFonts w:ascii="Times New Roman" w:hAnsi="Times New Roman" w:cs="Times New Roman"/>
                <w:sz w:val="24"/>
                <w:szCs w:val="24"/>
              </w:rPr>
              <w:t>Hello</w:t>
            </w:r>
            <w:proofErr w:type="spellEnd"/>
            <w:r w:rsidRPr="003646FD">
              <w:rPr>
                <w:rFonts w:ascii="Times New Roman" w:hAnsi="Times New Roman" w:cs="Times New Roman"/>
                <w:sz w:val="24"/>
                <w:szCs w:val="24"/>
              </w:rPr>
              <w:t xml:space="preserve"> World', enfatizando a sua importância e exibindo informações sobre a equipe e os tópicos abordados.</w:t>
            </w:r>
          </w:p>
        </w:tc>
      </w:tr>
    </w:tbl>
    <w:p w14:paraId="0999A326" w14:textId="77777777" w:rsidR="00730128" w:rsidRDefault="00730128" w:rsidP="007301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3C3B87" w14:textId="77777777" w:rsidR="00274A6E" w:rsidRDefault="00274A6E" w:rsidP="00274A6E">
      <w:pPr>
        <w:spacing w:after="0" w:line="257" w:lineRule="auto"/>
      </w:pPr>
      <w:r w:rsidRPr="695C4A93">
        <w:rPr>
          <w:rFonts w:ascii="Times New Roman" w:eastAsia="Times New Roman" w:hAnsi="Times New Roman" w:cs="Times New Roman"/>
          <w:b/>
          <w:bCs/>
          <w:sz w:val="24"/>
          <w:szCs w:val="24"/>
        </w:rPr>
        <w:t>Prioridade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695C4A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■</w:t>
      </w:r>
      <w:r w:rsidRPr="695C4A93">
        <w:rPr>
          <w:rFonts w:ascii="Cambria Math" w:eastAsia="Cambria Math" w:hAnsi="Cambria Math" w:cs="Cambria Math"/>
          <w:sz w:val="24"/>
          <w:szCs w:val="24"/>
        </w:rPr>
        <w:t xml:space="preserve"> 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Essencial </w:t>
      </w:r>
      <w:r w:rsidRPr="695C4A93">
        <w:rPr>
          <w:rFonts w:ascii="Cambria Math" w:eastAsia="Cambria Math" w:hAnsi="Cambria Math" w:cs="Cambria Math"/>
          <w:sz w:val="24"/>
          <w:szCs w:val="24"/>
        </w:rPr>
        <w:t>◻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 Importante </w:t>
      </w:r>
      <w:r w:rsidRPr="695C4A93">
        <w:rPr>
          <w:rFonts w:ascii="Cambria Math" w:eastAsia="Cambria Math" w:hAnsi="Cambria Math" w:cs="Cambria Math"/>
          <w:sz w:val="24"/>
          <w:szCs w:val="24"/>
        </w:rPr>
        <w:t>◻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 Desejável</w:t>
      </w:r>
    </w:p>
    <w:p w14:paraId="46FB5016" w14:textId="77777777" w:rsidR="00274A6E" w:rsidRPr="009E2746" w:rsidRDefault="00274A6E" w:rsidP="0073012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30128" w14:paraId="3E88B5AB" w14:textId="77777777" w:rsidTr="002B22FC">
        <w:tc>
          <w:tcPr>
            <w:tcW w:w="8494" w:type="dxa"/>
          </w:tcPr>
          <w:p w14:paraId="66149443" w14:textId="7834D3BB" w:rsidR="00730128" w:rsidRPr="00F8784C" w:rsidRDefault="00730128" w:rsidP="002B22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Materiais Complementares</w:t>
            </w:r>
          </w:p>
        </w:tc>
      </w:tr>
    </w:tbl>
    <w:p w14:paraId="1DAE271B" w14:textId="77777777" w:rsidR="00730128" w:rsidRPr="009E2746" w:rsidRDefault="00730128" w:rsidP="0073012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30128" w14:paraId="69CED8FF" w14:textId="77777777" w:rsidTr="002B22FC">
        <w:trPr>
          <w:trHeight w:val="1134"/>
        </w:trPr>
        <w:tc>
          <w:tcPr>
            <w:tcW w:w="8494" w:type="dxa"/>
          </w:tcPr>
          <w:p w14:paraId="3D1F0350" w14:textId="3C82BDD7" w:rsidR="00730128" w:rsidRPr="009E2746" w:rsidRDefault="003646FD" w:rsidP="002B22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FD">
              <w:rPr>
                <w:rFonts w:ascii="Times New Roman" w:hAnsi="Times New Roman" w:cs="Times New Roman"/>
                <w:sz w:val="24"/>
                <w:szCs w:val="24"/>
              </w:rPr>
              <w:t>Definir uma seção para a disponibilização de materiais de apoio, como slides de apresentação ou links relevantes ao assunto.</w:t>
            </w:r>
          </w:p>
        </w:tc>
      </w:tr>
    </w:tbl>
    <w:p w14:paraId="6D566E94" w14:textId="77777777" w:rsidR="00730128" w:rsidRDefault="00730128" w:rsidP="00CA1C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263266" w14:textId="77777777" w:rsidR="00274A6E" w:rsidRPr="009E2746" w:rsidRDefault="00274A6E" w:rsidP="00274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695C4A93">
        <w:rPr>
          <w:rFonts w:ascii="Times New Roman" w:hAnsi="Times New Roman" w:cs="Times New Roman"/>
          <w:b/>
          <w:bCs/>
          <w:sz w:val="24"/>
          <w:szCs w:val="24"/>
        </w:rPr>
        <w:t>Prioridade</w:t>
      </w:r>
      <w:r w:rsidRPr="695C4A93">
        <w:rPr>
          <w:rFonts w:ascii="Times New Roman" w:hAnsi="Times New Roman" w:cs="Times New Roman"/>
          <w:sz w:val="24"/>
          <w:szCs w:val="24"/>
        </w:rPr>
        <w:t xml:space="preserve">: </w:t>
      </w:r>
      <w:r w:rsidRPr="695C4A93">
        <w:rPr>
          <w:rFonts w:ascii="Cambria Math" w:hAnsi="Cambria Math" w:cs="Cambria Math"/>
          <w:sz w:val="24"/>
          <w:szCs w:val="24"/>
        </w:rPr>
        <w:t>◻</w:t>
      </w:r>
      <w:r w:rsidRPr="695C4A93">
        <w:rPr>
          <w:rFonts w:ascii="Times New Roman" w:hAnsi="Times New Roman" w:cs="Times New Roman"/>
          <w:sz w:val="24"/>
          <w:szCs w:val="24"/>
        </w:rPr>
        <w:t xml:space="preserve"> Essencial </w:t>
      </w:r>
      <w:r w:rsidRPr="695C4A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■</w:t>
      </w:r>
      <w:r w:rsidRPr="695C4A93">
        <w:rPr>
          <w:rFonts w:ascii="Cambria Math" w:hAnsi="Cambria Math" w:cs="Cambria Math"/>
          <w:sz w:val="24"/>
          <w:szCs w:val="24"/>
        </w:rPr>
        <w:t xml:space="preserve"> </w:t>
      </w:r>
      <w:r w:rsidRPr="695C4A93">
        <w:rPr>
          <w:rFonts w:ascii="Times New Roman" w:hAnsi="Times New Roman" w:cs="Times New Roman"/>
          <w:sz w:val="24"/>
          <w:szCs w:val="24"/>
        </w:rPr>
        <w:t xml:space="preserve">Importante </w:t>
      </w:r>
      <w:r w:rsidRPr="695C4A93">
        <w:rPr>
          <w:rFonts w:ascii="Cambria Math" w:hAnsi="Cambria Math" w:cs="Cambria Math"/>
          <w:sz w:val="24"/>
          <w:szCs w:val="24"/>
        </w:rPr>
        <w:t>◻</w:t>
      </w:r>
      <w:r w:rsidRPr="695C4A93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03046F15" w14:textId="77777777" w:rsidR="00274A6E" w:rsidRPr="009E2746" w:rsidRDefault="00274A6E" w:rsidP="00CA1C4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1C48" w14:paraId="5EEF136B" w14:textId="77777777" w:rsidTr="0044741F">
        <w:tc>
          <w:tcPr>
            <w:tcW w:w="8494" w:type="dxa"/>
          </w:tcPr>
          <w:p w14:paraId="71B24432" w14:textId="1C8C635F" w:rsidR="00CA1C48" w:rsidRPr="00F8784C" w:rsidRDefault="00CA1C48" w:rsidP="004474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A36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Navegação Intuitiva</w:t>
            </w:r>
          </w:p>
        </w:tc>
      </w:tr>
    </w:tbl>
    <w:p w14:paraId="14C8E762" w14:textId="77777777" w:rsidR="00CA1C48" w:rsidRPr="009E2746" w:rsidRDefault="00CA1C48" w:rsidP="00CA1C4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1C48" w14:paraId="061C177B" w14:textId="77777777" w:rsidTr="0044741F">
        <w:trPr>
          <w:trHeight w:val="1134"/>
        </w:trPr>
        <w:tc>
          <w:tcPr>
            <w:tcW w:w="8494" w:type="dxa"/>
          </w:tcPr>
          <w:p w14:paraId="7A616993" w14:textId="3E5B605D" w:rsidR="00CA1C48" w:rsidRPr="009E2746" w:rsidRDefault="003646FD" w:rsidP="008F2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FD">
              <w:rPr>
                <w:rFonts w:ascii="Times New Roman" w:hAnsi="Times New Roman" w:cs="Times New Roman"/>
                <w:sz w:val="24"/>
                <w:szCs w:val="24"/>
              </w:rPr>
              <w:t>A estrutura do site deve ser intuitiva, proporcionando uma experiência agradável e de fácil navegação para todos os utilizadores.</w:t>
            </w:r>
          </w:p>
        </w:tc>
      </w:tr>
    </w:tbl>
    <w:p w14:paraId="4C68E72D" w14:textId="77777777" w:rsidR="00CA1C48" w:rsidRDefault="00CA1C48" w:rsidP="00CA1C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F9D75E" w14:textId="77777777" w:rsidR="00274A6E" w:rsidRPr="009E2746" w:rsidRDefault="00274A6E" w:rsidP="00274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695C4A93">
        <w:rPr>
          <w:rFonts w:ascii="Times New Roman" w:hAnsi="Times New Roman" w:cs="Times New Roman"/>
          <w:b/>
          <w:bCs/>
          <w:sz w:val="24"/>
          <w:szCs w:val="24"/>
        </w:rPr>
        <w:t>Prioridade</w:t>
      </w:r>
      <w:r w:rsidRPr="695C4A93">
        <w:rPr>
          <w:rFonts w:ascii="Times New Roman" w:hAnsi="Times New Roman" w:cs="Times New Roman"/>
          <w:sz w:val="24"/>
          <w:szCs w:val="24"/>
        </w:rPr>
        <w:t xml:space="preserve">: </w:t>
      </w:r>
      <w:r w:rsidRPr="695C4A93">
        <w:rPr>
          <w:rFonts w:ascii="Cambria Math" w:hAnsi="Cambria Math" w:cs="Cambria Math"/>
          <w:sz w:val="24"/>
          <w:szCs w:val="24"/>
        </w:rPr>
        <w:t>◻</w:t>
      </w:r>
      <w:r w:rsidRPr="695C4A93">
        <w:rPr>
          <w:rFonts w:ascii="Times New Roman" w:hAnsi="Times New Roman" w:cs="Times New Roman"/>
          <w:sz w:val="24"/>
          <w:szCs w:val="24"/>
        </w:rPr>
        <w:t xml:space="preserve"> Essencial </w:t>
      </w:r>
      <w:r w:rsidRPr="695C4A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■</w:t>
      </w:r>
      <w:r w:rsidRPr="695C4A93">
        <w:rPr>
          <w:rFonts w:ascii="Cambria Math" w:hAnsi="Cambria Math" w:cs="Cambria Math"/>
          <w:sz w:val="24"/>
          <w:szCs w:val="24"/>
        </w:rPr>
        <w:t xml:space="preserve"> </w:t>
      </w:r>
      <w:r w:rsidRPr="695C4A93">
        <w:rPr>
          <w:rFonts w:ascii="Times New Roman" w:hAnsi="Times New Roman" w:cs="Times New Roman"/>
          <w:sz w:val="24"/>
          <w:szCs w:val="24"/>
        </w:rPr>
        <w:t xml:space="preserve">Importante </w:t>
      </w:r>
      <w:r w:rsidRPr="695C4A93">
        <w:rPr>
          <w:rFonts w:ascii="Cambria Math" w:hAnsi="Cambria Math" w:cs="Cambria Math"/>
          <w:sz w:val="24"/>
          <w:szCs w:val="24"/>
        </w:rPr>
        <w:t>◻</w:t>
      </w:r>
      <w:r w:rsidRPr="695C4A93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2A62EBF7" w14:textId="77777777" w:rsidR="00274A6E" w:rsidRDefault="00274A6E" w:rsidP="00CA1C4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1C48" w14:paraId="26F7B417" w14:textId="77777777" w:rsidTr="0044741F">
        <w:tc>
          <w:tcPr>
            <w:tcW w:w="8494" w:type="dxa"/>
          </w:tcPr>
          <w:p w14:paraId="6F799937" w14:textId="111C83EA" w:rsidR="00CA1C48" w:rsidRPr="00F8784C" w:rsidRDefault="00CA1C48" w:rsidP="004474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A36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Acessibilidade</w:t>
            </w:r>
          </w:p>
        </w:tc>
      </w:tr>
    </w:tbl>
    <w:p w14:paraId="07C4996C" w14:textId="77777777" w:rsidR="00CA1C48" w:rsidRPr="009E2746" w:rsidRDefault="00CA1C48" w:rsidP="00CA1C4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1C48" w14:paraId="21080F5F" w14:textId="77777777" w:rsidTr="0044741F">
        <w:trPr>
          <w:trHeight w:val="1134"/>
        </w:trPr>
        <w:tc>
          <w:tcPr>
            <w:tcW w:w="8494" w:type="dxa"/>
          </w:tcPr>
          <w:p w14:paraId="1C3E6727" w14:textId="2059F48E" w:rsidR="00CA1C48" w:rsidRPr="009E2746" w:rsidRDefault="003646FD" w:rsidP="008F2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FD">
              <w:rPr>
                <w:rFonts w:ascii="Times New Roman" w:hAnsi="Times New Roman" w:cs="Times New Roman"/>
                <w:sz w:val="24"/>
                <w:szCs w:val="24"/>
              </w:rPr>
              <w:t>O site deve ser acessível a pessoas com deficiências, seguindo as diretrizes de acessibilidade.</w:t>
            </w:r>
          </w:p>
        </w:tc>
      </w:tr>
    </w:tbl>
    <w:p w14:paraId="4D427EEF" w14:textId="77777777" w:rsidR="00CA1C48" w:rsidRDefault="00CA1C48" w:rsidP="00CA1C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6EEB31" w14:textId="77777777" w:rsidR="00274A6E" w:rsidRPr="009E2746" w:rsidRDefault="00274A6E" w:rsidP="00274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695C4A93">
        <w:rPr>
          <w:rFonts w:ascii="Times New Roman" w:hAnsi="Times New Roman" w:cs="Times New Roman"/>
          <w:b/>
          <w:bCs/>
          <w:sz w:val="24"/>
          <w:szCs w:val="24"/>
        </w:rPr>
        <w:t>Prioridade</w:t>
      </w:r>
      <w:r w:rsidRPr="695C4A93">
        <w:rPr>
          <w:rFonts w:ascii="Times New Roman" w:hAnsi="Times New Roman" w:cs="Times New Roman"/>
          <w:sz w:val="24"/>
          <w:szCs w:val="24"/>
        </w:rPr>
        <w:t xml:space="preserve">: </w:t>
      </w:r>
      <w:r w:rsidRPr="695C4A93">
        <w:rPr>
          <w:rFonts w:ascii="Cambria Math" w:hAnsi="Cambria Math" w:cs="Cambria Math"/>
          <w:sz w:val="24"/>
          <w:szCs w:val="24"/>
        </w:rPr>
        <w:t>◻</w:t>
      </w:r>
      <w:r w:rsidRPr="695C4A93">
        <w:rPr>
          <w:rFonts w:ascii="Times New Roman" w:hAnsi="Times New Roman" w:cs="Times New Roman"/>
          <w:sz w:val="24"/>
          <w:szCs w:val="24"/>
        </w:rPr>
        <w:t xml:space="preserve"> Essencial </w:t>
      </w:r>
      <w:r w:rsidRPr="695C4A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■</w:t>
      </w:r>
      <w:r w:rsidRPr="695C4A93">
        <w:rPr>
          <w:rFonts w:ascii="Cambria Math" w:hAnsi="Cambria Math" w:cs="Cambria Math"/>
          <w:sz w:val="24"/>
          <w:szCs w:val="24"/>
        </w:rPr>
        <w:t xml:space="preserve"> </w:t>
      </w:r>
      <w:r w:rsidRPr="695C4A93">
        <w:rPr>
          <w:rFonts w:ascii="Times New Roman" w:hAnsi="Times New Roman" w:cs="Times New Roman"/>
          <w:sz w:val="24"/>
          <w:szCs w:val="24"/>
        </w:rPr>
        <w:t xml:space="preserve">Importante </w:t>
      </w:r>
      <w:r w:rsidRPr="695C4A93">
        <w:rPr>
          <w:rFonts w:ascii="Cambria Math" w:hAnsi="Cambria Math" w:cs="Cambria Math"/>
          <w:sz w:val="24"/>
          <w:szCs w:val="24"/>
        </w:rPr>
        <w:t>◻</w:t>
      </w:r>
      <w:r w:rsidRPr="695C4A93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5564D5E7" w14:textId="77777777" w:rsidR="00274A6E" w:rsidRPr="009E2746" w:rsidRDefault="00274A6E" w:rsidP="00CA1C4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1C48" w14:paraId="7A6457BC" w14:textId="77777777" w:rsidTr="0044741F">
        <w:tc>
          <w:tcPr>
            <w:tcW w:w="8494" w:type="dxa"/>
          </w:tcPr>
          <w:p w14:paraId="0B0C8559" w14:textId="2A4B0B20" w:rsidR="00CA1C48" w:rsidRPr="00F8784C" w:rsidRDefault="00CA1C48" w:rsidP="004474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A36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 Responsivo</w:t>
            </w:r>
          </w:p>
        </w:tc>
      </w:tr>
    </w:tbl>
    <w:p w14:paraId="7686AE2C" w14:textId="77777777" w:rsidR="00CA1C48" w:rsidRPr="009E2746" w:rsidRDefault="00CA1C48" w:rsidP="00CA1C4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1C48" w14:paraId="267BC147" w14:textId="77777777" w:rsidTr="0044741F">
        <w:trPr>
          <w:trHeight w:val="1134"/>
        </w:trPr>
        <w:tc>
          <w:tcPr>
            <w:tcW w:w="8494" w:type="dxa"/>
          </w:tcPr>
          <w:p w14:paraId="27D4B6F6" w14:textId="7E9F3E2B" w:rsidR="00CA1C48" w:rsidRPr="009E2746" w:rsidRDefault="003646FD" w:rsidP="008F2E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Um design adaptável que funcione de maneira eficiente em diversos dispositivos e sistemas operacionais, garantindo uma experiência consistente para os alunos.</w:t>
            </w:r>
          </w:p>
        </w:tc>
      </w:tr>
    </w:tbl>
    <w:p w14:paraId="10A22DB4" w14:textId="77777777" w:rsidR="000F0FC6" w:rsidRDefault="000F0FC6" w:rsidP="000F0F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D65236" w14:textId="77777777" w:rsidR="00274A6E" w:rsidRPr="009E2746" w:rsidRDefault="00274A6E" w:rsidP="00274A6E">
      <w:pPr>
        <w:spacing w:after="0"/>
        <w:rPr>
          <w:rFonts w:ascii="Times New Roman" w:hAnsi="Times New Roman" w:cs="Times New Roman"/>
          <w:sz w:val="24"/>
          <w:szCs w:val="24"/>
        </w:rPr>
      </w:pPr>
      <w:r w:rsidRPr="695C4A93">
        <w:rPr>
          <w:rFonts w:ascii="Times New Roman" w:hAnsi="Times New Roman" w:cs="Times New Roman"/>
          <w:b/>
          <w:bCs/>
          <w:sz w:val="24"/>
          <w:szCs w:val="24"/>
        </w:rPr>
        <w:t>Prioridade</w:t>
      </w:r>
      <w:r w:rsidRPr="695C4A93">
        <w:rPr>
          <w:rFonts w:ascii="Times New Roman" w:hAnsi="Times New Roman" w:cs="Times New Roman"/>
          <w:sz w:val="24"/>
          <w:szCs w:val="24"/>
        </w:rPr>
        <w:t xml:space="preserve">: </w:t>
      </w:r>
      <w:r w:rsidRPr="695C4A93">
        <w:rPr>
          <w:rFonts w:ascii="Cambria Math" w:hAnsi="Cambria Math" w:cs="Cambria Math"/>
          <w:sz w:val="24"/>
          <w:szCs w:val="24"/>
        </w:rPr>
        <w:t>◻</w:t>
      </w:r>
      <w:r w:rsidRPr="695C4A93">
        <w:rPr>
          <w:rFonts w:ascii="Times New Roman" w:hAnsi="Times New Roman" w:cs="Times New Roman"/>
          <w:sz w:val="24"/>
          <w:szCs w:val="24"/>
        </w:rPr>
        <w:t xml:space="preserve"> Essencial </w:t>
      </w:r>
      <w:r w:rsidRPr="695C4A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■</w:t>
      </w:r>
      <w:r w:rsidRPr="695C4A93">
        <w:rPr>
          <w:rFonts w:ascii="Cambria Math" w:hAnsi="Cambria Math" w:cs="Cambria Math"/>
          <w:sz w:val="24"/>
          <w:szCs w:val="24"/>
        </w:rPr>
        <w:t xml:space="preserve"> </w:t>
      </w:r>
      <w:r w:rsidRPr="695C4A93">
        <w:rPr>
          <w:rFonts w:ascii="Times New Roman" w:hAnsi="Times New Roman" w:cs="Times New Roman"/>
          <w:sz w:val="24"/>
          <w:szCs w:val="24"/>
        </w:rPr>
        <w:t xml:space="preserve">Importante </w:t>
      </w:r>
      <w:r w:rsidRPr="695C4A93">
        <w:rPr>
          <w:rFonts w:ascii="Cambria Math" w:hAnsi="Cambria Math" w:cs="Cambria Math"/>
          <w:sz w:val="24"/>
          <w:szCs w:val="24"/>
        </w:rPr>
        <w:t>◻</w:t>
      </w:r>
      <w:r w:rsidRPr="695C4A93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429F9FDC" w14:textId="77777777" w:rsidR="00274A6E" w:rsidRDefault="00274A6E" w:rsidP="0073012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30128" w14:paraId="33C7ABF6" w14:textId="77777777" w:rsidTr="002B22FC">
        <w:tc>
          <w:tcPr>
            <w:tcW w:w="8494" w:type="dxa"/>
          </w:tcPr>
          <w:p w14:paraId="7E26DBB5" w14:textId="38F62A85" w:rsidR="00730128" w:rsidRPr="00F8784C" w:rsidRDefault="00730128" w:rsidP="002B22F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3A36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A36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9E27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62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Área para Envio de Atividades</w:t>
            </w:r>
          </w:p>
        </w:tc>
      </w:tr>
    </w:tbl>
    <w:p w14:paraId="0E1CC3ED" w14:textId="77777777" w:rsidR="00730128" w:rsidRPr="009E2746" w:rsidRDefault="00730128" w:rsidP="0073012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30128" w14:paraId="740BF02A" w14:textId="77777777" w:rsidTr="002B22FC">
        <w:trPr>
          <w:trHeight w:val="1134"/>
        </w:trPr>
        <w:tc>
          <w:tcPr>
            <w:tcW w:w="8494" w:type="dxa"/>
          </w:tcPr>
          <w:p w14:paraId="0095207C" w14:textId="47CF6A25" w:rsidR="00730128" w:rsidRPr="009E2746" w:rsidRDefault="003646FD" w:rsidP="002B22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6FD">
              <w:rPr>
                <w:rFonts w:ascii="Times New Roman" w:hAnsi="Times New Roman" w:cs="Times New Roman"/>
                <w:sz w:val="24"/>
                <w:szCs w:val="24"/>
              </w:rPr>
              <w:t>Definir se haverá uma forma de avaliação no site para medir o conhecimento adquirido.</w:t>
            </w:r>
          </w:p>
        </w:tc>
      </w:tr>
    </w:tbl>
    <w:p w14:paraId="0909612A" w14:textId="77777777" w:rsidR="00730128" w:rsidRDefault="00730128" w:rsidP="007301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4181C7" w14:textId="2AE940EB" w:rsidR="000F0FC6" w:rsidRPr="00274A6E" w:rsidRDefault="00274A6E" w:rsidP="00274A6E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695C4A93">
        <w:rPr>
          <w:rFonts w:ascii="Times New Roman" w:eastAsia="Times New Roman" w:hAnsi="Times New Roman" w:cs="Times New Roman"/>
          <w:b/>
          <w:bCs/>
          <w:sz w:val="24"/>
          <w:szCs w:val="24"/>
        </w:rPr>
        <w:t>Prioridade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695C4A93">
        <w:rPr>
          <w:rFonts w:ascii="Cambria Math" w:eastAsia="Cambria Math" w:hAnsi="Cambria Math" w:cs="Cambria Math"/>
          <w:sz w:val="24"/>
          <w:szCs w:val="24"/>
        </w:rPr>
        <w:t>◻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 Essencial </w:t>
      </w:r>
      <w:r w:rsidRPr="695C4A93">
        <w:rPr>
          <w:rFonts w:ascii="Cambria Math" w:eastAsia="Cambria Math" w:hAnsi="Cambria Math" w:cs="Cambria Math"/>
          <w:sz w:val="24"/>
          <w:szCs w:val="24"/>
        </w:rPr>
        <w:t>◻</w:t>
      </w:r>
      <w:r w:rsidRPr="695C4A93">
        <w:rPr>
          <w:rFonts w:ascii="Times New Roman" w:eastAsia="Times New Roman" w:hAnsi="Times New Roman" w:cs="Times New Roman"/>
          <w:sz w:val="24"/>
          <w:szCs w:val="24"/>
        </w:rPr>
        <w:t xml:space="preserve"> Importante </w:t>
      </w:r>
      <w:r w:rsidRPr="695C4A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■ Desejáve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</w:t>
      </w:r>
    </w:p>
    <w:p w14:paraId="5F24B2F9" w14:textId="77777777" w:rsidR="00F8784C" w:rsidRDefault="00F8784C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1D6548" w14:textId="77777777" w:rsidR="00F8784C" w:rsidRDefault="00F8784C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7BEDD7" w14:textId="77777777" w:rsidR="00F8784C" w:rsidRDefault="00F8784C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2887E7" w14:textId="77777777" w:rsidR="00F8784C" w:rsidRPr="00E6521B" w:rsidRDefault="00F8784C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A43721" w:rsidRPr="00E6521B" w14:paraId="7A3A4619" w14:textId="77777777" w:rsidTr="00A43721">
        <w:trPr>
          <w:trHeight w:val="953"/>
        </w:trPr>
        <w:tc>
          <w:tcPr>
            <w:tcW w:w="4247" w:type="dxa"/>
          </w:tcPr>
          <w:p w14:paraId="33BE1F33" w14:textId="77777777" w:rsidR="00A43721" w:rsidRPr="00E6521B" w:rsidRDefault="00A43721" w:rsidP="0078165C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BFBF45" w14:textId="77777777" w:rsidR="00A43721" w:rsidRPr="00E6521B" w:rsidRDefault="00A43721" w:rsidP="0078165C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198872" w14:textId="6E1D11B5" w:rsidR="00A43721" w:rsidRPr="00E6521B" w:rsidRDefault="00A43721" w:rsidP="007816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Local</w:t>
            </w:r>
          </w:p>
          <w:p w14:paraId="30867F80" w14:textId="77777777" w:rsidR="00A43721" w:rsidRPr="00E6521B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_____/_____/_____</w:t>
            </w:r>
          </w:p>
          <w:p w14:paraId="609430BD" w14:textId="2BE0F810" w:rsidR="00A43721" w:rsidRPr="00E6521B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4247" w:type="dxa"/>
          </w:tcPr>
          <w:p w14:paraId="40DBD65C" w14:textId="77777777" w:rsidR="00A43721" w:rsidRPr="00E6521B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47CC1BC" w14:textId="77777777" w:rsidR="00A43721" w:rsidRPr="00E6521B" w:rsidRDefault="00A43721" w:rsidP="00A43721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211905" w14:textId="77777777" w:rsidR="00A43721" w:rsidRPr="00E6521B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Local</w:t>
            </w:r>
          </w:p>
          <w:p w14:paraId="7DC9B8D8" w14:textId="77777777" w:rsidR="00A43721" w:rsidRPr="00E6521B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_____/_____/_____</w:t>
            </w:r>
          </w:p>
          <w:p w14:paraId="3EC5231D" w14:textId="77777777" w:rsidR="00A43721" w:rsidRPr="00E6521B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  <w:p w14:paraId="7497AFA5" w14:textId="36201B18" w:rsidR="00A43721" w:rsidRPr="00E6521B" w:rsidRDefault="00A43721" w:rsidP="00A43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CE84F2" w14:textId="77777777" w:rsidR="000C52A3" w:rsidRPr="00E6521B" w:rsidRDefault="000C52A3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C52A3" w:rsidRPr="00E6521B" w14:paraId="22BE450C" w14:textId="77777777" w:rsidTr="00A43721">
        <w:trPr>
          <w:trHeight w:val="953"/>
        </w:trPr>
        <w:tc>
          <w:tcPr>
            <w:tcW w:w="4247" w:type="dxa"/>
          </w:tcPr>
          <w:p w14:paraId="70C97677" w14:textId="77777777" w:rsidR="000C52A3" w:rsidRPr="00E6521B" w:rsidRDefault="000C52A3" w:rsidP="00A43721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D2F6E" w14:textId="77777777" w:rsidR="000C52A3" w:rsidRPr="00E6521B" w:rsidRDefault="000C52A3" w:rsidP="000C52A3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D0EB00" w14:textId="77777777" w:rsidR="000C52A3" w:rsidRPr="00E6521B" w:rsidRDefault="000C52A3" w:rsidP="000C52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Gerente do Projeto</w:t>
            </w:r>
          </w:p>
          <w:p w14:paraId="39630798" w14:textId="09962DC1" w:rsidR="000C52A3" w:rsidRPr="00E6521B" w:rsidRDefault="000C52A3" w:rsidP="000C52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13F0C8" w14:textId="77777777" w:rsidR="000C52A3" w:rsidRPr="00E6521B" w:rsidRDefault="000C52A3" w:rsidP="00A43721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8443EB" w14:textId="77777777" w:rsidR="000C52A3" w:rsidRPr="00E6521B" w:rsidRDefault="000C52A3" w:rsidP="000C52A3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271E33" w14:textId="45E9929A" w:rsidR="000C52A3" w:rsidRPr="00E6521B" w:rsidRDefault="003A366B" w:rsidP="000C5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Orientador do Projeto</w:t>
            </w:r>
          </w:p>
        </w:tc>
      </w:tr>
    </w:tbl>
    <w:p w14:paraId="7253D0DB" w14:textId="77777777" w:rsidR="000C52A3" w:rsidRPr="00E6521B" w:rsidRDefault="000C52A3" w:rsidP="00A4372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C52A3" w:rsidRPr="00E6521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505AE" w14:textId="77777777" w:rsidR="002F7B3B" w:rsidRDefault="002F7B3B" w:rsidP="00921A75">
      <w:pPr>
        <w:spacing w:after="0" w:line="240" w:lineRule="auto"/>
      </w:pPr>
      <w:r>
        <w:separator/>
      </w:r>
    </w:p>
  </w:endnote>
  <w:endnote w:type="continuationSeparator" w:id="0">
    <w:p w14:paraId="222A0FD4" w14:textId="77777777" w:rsidR="002F7B3B" w:rsidRDefault="002F7B3B" w:rsidP="0092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CFFEB" w14:textId="252997C2" w:rsidR="00921A75" w:rsidRDefault="00524F2A" w:rsidP="00524F2A">
    <w:pPr>
      <w:pStyle w:val="Footer"/>
      <w:tabs>
        <w:tab w:val="clear" w:pos="4252"/>
        <w:tab w:val="clear" w:pos="8504"/>
        <w:tab w:val="left" w:pos="373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1DE38" w14:textId="77777777" w:rsidR="002F7B3B" w:rsidRDefault="002F7B3B" w:rsidP="00921A75">
      <w:pPr>
        <w:spacing w:after="0" w:line="240" w:lineRule="auto"/>
      </w:pPr>
      <w:r>
        <w:separator/>
      </w:r>
    </w:p>
  </w:footnote>
  <w:footnote w:type="continuationSeparator" w:id="0">
    <w:p w14:paraId="48C4728E" w14:textId="77777777" w:rsidR="002F7B3B" w:rsidRDefault="002F7B3B" w:rsidP="00921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3496"/>
    <w:multiLevelType w:val="hybridMultilevel"/>
    <w:tmpl w:val="7F4E5486"/>
    <w:lvl w:ilvl="0" w:tplc="1278CF1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4424C"/>
    <w:multiLevelType w:val="hybridMultilevel"/>
    <w:tmpl w:val="360E25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20AAC"/>
    <w:multiLevelType w:val="hybridMultilevel"/>
    <w:tmpl w:val="DC622A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44FCB"/>
    <w:multiLevelType w:val="hybridMultilevel"/>
    <w:tmpl w:val="1B2E2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E27C3"/>
    <w:multiLevelType w:val="hybridMultilevel"/>
    <w:tmpl w:val="B79EAA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111F3"/>
    <w:multiLevelType w:val="hybridMultilevel"/>
    <w:tmpl w:val="1B2E2E88"/>
    <w:lvl w:ilvl="0" w:tplc="67A47B4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822179">
    <w:abstractNumId w:val="5"/>
  </w:num>
  <w:num w:numId="2" w16cid:durableId="1771928670">
    <w:abstractNumId w:val="3"/>
  </w:num>
  <w:num w:numId="3" w16cid:durableId="245846059">
    <w:abstractNumId w:val="0"/>
  </w:num>
  <w:num w:numId="4" w16cid:durableId="475535465">
    <w:abstractNumId w:val="4"/>
  </w:num>
  <w:num w:numId="5" w16cid:durableId="728646510">
    <w:abstractNumId w:val="2"/>
  </w:num>
  <w:num w:numId="6" w16cid:durableId="294871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52"/>
    <w:rsid w:val="000A2698"/>
    <w:rsid w:val="000B4CBA"/>
    <w:rsid w:val="000C13D6"/>
    <w:rsid w:val="000C52A3"/>
    <w:rsid w:val="000F0FC6"/>
    <w:rsid w:val="001049A9"/>
    <w:rsid w:val="00126C56"/>
    <w:rsid w:val="00140705"/>
    <w:rsid w:val="001602BF"/>
    <w:rsid w:val="00175BC1"/>
    <w:rsid w:val="001A0D82"/>
    <w:rsid w:val="00256C0B"/>
    <w:rsid w:val="00274A6E"/>
    <w:rsid w:val="002878C1"/>
    <w:rsid w:val="002A4D26"/>
    <w:rsid w:val="002D763C"/>
    <w:rsid w:val="002F7B3B"/>
    <w:rsid w:val="00310C02"/>
    <w:rsid w:val="00362F97"/>
    <w:rsid w:val="003646FD"/>
    <w:rsid w:val="00380E87"/>
    <w:rsid w:val="003862BB"/>
    <w:rsid w:val="003A366B"/>
    <w:rsid w:val="003B7D0A"/>
    <w:rsid w:val="003C0973"/>
    <w:rsid w:val="003E4FAC"/>
    <w:rsid w:val="003E7B52"/>
    <w:rsid w:val="00427DCB"/>
    <w:rsid w:val="0043344F"/>
    <w:rsid w:val="00462953"/>
    <w:rsid w:val="00466072"/>
    <w:rsid w:val="00480AE4"/>
    <w:rsid w:val="004835C6"/>
    <w:rsid w:val="0048446B"/>
    <w:rsid w:val="004E0B80"/>
    <w:rsid w:val="004F4996"/>
    <w:rsid w:val="00502244"/>
    <w:rsid w:val="005074E1"/>
    <w:rsid w:val="005141D9"/>
    <w:rsid w:val="00524F2A"/>
    <w:rsid w:val="00533649"/>
    <w:rsid w:val="00594D68"/>
    <w:rsid w:val="005B48FD"/>
    <w:rsid w:val="005C5F27"/>
    <w:rsid w:val="005D2A23"/>
    <w:rsid w:val="005E11A1"/>
    <w:rsid w:val="005E3611"/>
    <w:rsid w:val="005F2548"/>
    <w:rsid w:val="00616813"/>
    <w:rsid w:val="006215B8"/>
    <w:rsid w:val="006232C7"/>
    <w:rsid w:val="006B2CC7"/>
    <w:rsid w:val="006F32D8"/>
    <w:rsid w:val="006F40CA"/>
    <w:rsid w:val="0070064F"/>
    <w:rsid w:val="00705045"/>
    <w:rsid w:val="00713C63"/>
    <w:rsid w:val="00730128"/>
    <w:rsid w:val="0073106E"/>
    <w:rsid w:val="007312B3"/>
    <w:rsid w:val="007771EB"/>
    <w:rsid w:val="007C566A"/>
    <w:rsid w:val="00877D7B"/>
    <w:rsid w:val="00887E6F"/>
    <w:rsid w:val="008F2E93"/>
    <w:rsid w:val="00921A75"/>
    <w:rsid w:val="009357EE"/>
    <w:rsid w:val="009533B0"/>
    <w:rsid w:val="009573F6"/>
    <w:rsid w:val="00961BC4"/>
    <w:rsid w:val="009E2746"/>
    <w:rsid w:val="009F22F7"/>
    <w:rsid w:val="00A43721"/>
    <w:rsid w:val="00A612DD"/>
    <w:rsid w:val="00A63D50"/>
    <w:rsid w:val="00AA08CA"/>
    <w:rsid w:val="00AB1657"/>
    <w:rsid w:val="00AC7357"/>
    <w:rsid w:val="00AE1F04"/>
    <w:rsid w:val="00AF1565"/>
    <w:rsid w:val="00B62D37"/>
    <w:rsid w:val="00BB57B7"/>
    <w:rsid w:val="00BE7DBD"/>
    <w:rsid w:val="00C35AE3"/>
    <w:rsid w:val="00C75E41"/>
    <w:rsid w:val="00CA1C48"/>
    <w:rsid w:val="00CB62FD"/>
    <w:rsid w:val="00CF2DAD"/>
    <w:rsid w:val="00D71949"/>
    <w:rsid w:val="00D71EFA"/>
    <w:rsid w:val="00D80B75"/>
    <w:rsid w:val="00DB3F34"/>
    <w:rsid w:val="00E119A0"/>
    <w:rsid w:val="00E45B12"/>
    <w:rsid w:val="00E51070"/>
    <w:rsid w:val="00E6521B"/>
    <w:rsid w:val="00E82341"/>
    <w:rsid w:val="00EA58B3"/>
    <w:rsid w:val="00EC09E5"/>
    <w:rsid w:val="00EC49BF"/>
    <w:rsid w:val="00EE10A1"/>
    <w:rsid w:val="00EE5899"/>
    <w:rsid w:val="00F75CAB"/>
    <w:rsid w:val="00F8784C"/>
    <w:rsid w:val="00FC093C"/>
    <w:rsid w:val="00FE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451CC8"/>
  <w15:chartTrackingRefBased/>
  <w15:docId w15:val="{66552549-7169-4A9F-8931-6FECE874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B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A75"/>
  </w:style>
  <w:style w:type="paragraph" w:styleId="Footer">
    <w:name w:val="footer"/>
    <w:basedOn w:val="Normal"/>
    <w:link w:val="FooterChar"/>
    <w:uiPriority w:val="99"/>
    <w:unhideWhenUsed/>
    <w:rsid w:val="0092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\Documents\Custom%20Office%20Templates\tap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06FB2-9C7F-4099-AC4B-6824C9936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tap2.dotx</Template>
  <TotalTime>353</TotalTime>
  <Pages>5</Pages>
  <Words>902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Richard</dc:creator>
  <cp:keywords/>
  <dc:description/>
  <cp:lastModifiedBy>Anderson Richard</cp:lastModifiedBy>
  <cp:revision>20</cp:revision>
  <dcterms:created xsi:type="dcterms:W3CDTF">2023-08-30T17:37:00Z</dcterms:created>
  <dcterms:modified xsi:type="dcterms:W3CDTF">2023-09-01T14:52:00Z</dcterms:modified>
</cp:coreProperties>
</file>