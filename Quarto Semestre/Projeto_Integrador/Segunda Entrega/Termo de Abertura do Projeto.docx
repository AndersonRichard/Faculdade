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2CBCA01D" w14:textId="77777777" w:rsidTr="0073106E">
        <w:tc>
          <w:tcPr>
            <w:tcW w:w="8494" w:type="dxa"/>
            <w:shd w:val="clear" w:color="auto" w:fill="525252" w:themeFill="accent3" w:themeFillShade="80"/>
          </w:tcPr>
          <w:p w14:paraId="3CEEB5AE" w14:textId="347E0857" w:rsidR="003E7B52" w:rsidRPr="00921A75" w:rsidRDefault="00921A75" w:rsidP="005E3B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TERMO DE ABERTURA DE PROJETO</w:t>
            </w:r>
          </w:p>
        </w:tc>
      </w:tr>
    </w:tbl>
    <w:p w14:paraId="5B575273" w14:textId="517565BA" w:rsidR="003E7B52" w:rsidRPr="005B48FD" w:rsidRDefault="003E7B52" w:rsidP="003E7B52">
      <w:pPr>
        <w:spacing w:after="0"/>
        <w:ind w:left="1416" w:hanging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491B8424" w14:textId="77777777" w:rsidTr="000C13D6">
        <w:tc>
          <w:tcPr>
            <w:tcW w:w="8494" w:type="dxa"/>
            <w:shd w:val="clear" w:color="auto" w:fill="C9C9C9" w:themeFill="accent3" w:themeFillTint="99"/>
          </w:tcPr>
          <w:p w14:paraId="4002DE6B" w14:textId="485E67BD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14:paraId="3FA927AE" w14:textId="1D01721F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513CD3C6" w14:textId="77777777" w:rsidTr="3F6DE0D7">
        <w:tc>
          <w:tcPr>
            <w:tcW w:w="8494" w:type="dxa"/>
          </w:tcPr>
          <w:p w14:paraId="3357FACA" w14:textId="57E792D2" w:rsidR="003E7B52" w:rsidRPr="005B48FD" w:rsidRDefault="77404F60" w:rsidP="3F6DE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F6DE0D7">
              <w:rPr>
                <w:rFonts w:ascii="Times New Roman" w:hAnsi="Times New Roman" w:cs="Times New Roman"/>
                <w:sz w:val="28"/>
                <w:szCs w:val="28"/>
              </w:rPr>
              <w:t>Nome do Projeto:</w:t>
            </w:r>
            <w:r w:rsidR="21E03C88" w:rsidRPr="3F6DE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16651CC7" w:rsidRPr="3F6DE0D7">
              <w:rPr>
                <w:rFonts w:ascii="Times New Roman" w:hAnsi="Times New Roman" w:cs="Times New Roman"/>
                <w:sz w:val="28"/>
                <w:szCs w:val="28"/>
              </w:rPr>
              <w:t>Hello World</w:t>
            </w:r>
          </w:p>
        </w:tc>
      </w:tr>
    </w:tbl>
    <w:p w14:paraId="315CEB16" w14:textId="7C217614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2F5B528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3EE8C5B6" w14:textId="609980A4" w:rsidR="00713C63" w:rsidRPr="00887E6F" w:rsidRDefault="5F0F0FE7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Descrição </w:t>
            </w:r>
            <w:r w:rsidR="1CB61197"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do Projeto</w:t>
            </w:r>
          </w:p>
        </w:tc>
      </w:tr>
    </w:tbl>
    <w:p w14:paraId="2733716F" w14:textId="38A2FD11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5D9BABE" w14:textId="77777777" w:rsidTr="3F6DE0D7">
        <w:trPr>
          <w:trHeight w:val="1247"/>
        </w:trPr>
        <w:tc>
          <w:tcPr>
            <w:tcW w:w="8494" w:type="dxa"/>
          </w:tcPr>
          <w:p w14:paraId="7B93881D" w14:textId="6732DCA4" w:rsidR="0073106E" w:rsidRPr="009573F6" w:rsidRDefault="17EDDCC8" w:rsidP="3F6DE0D7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O projeto “Hello World” visa proporcionar aulas de</w:t>
            </w:r>
            <w:r w:rsidR="69B573DB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lógica de programação </w:t>
            </w:r>
            <w:r w:rsidR="5F893856" w:rsidRPr="3F6DE0D7">
              <w:rPr>
                <w:rFonts w:ascii="Times New Roman" w:hAnsi="Times New Roman" w:cs="Times New Roman"/>
                <w:sz w:val="24"/>
                <w:szCs w:val="24"/>
              </w:rPr>
              <w:t>para alunos de instituições de ensino de Pouso Alegre</w:t>
            </w:r>
            <w:r w:rsidR="099414C1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62F0EA7A" w:rsidRPr="3F6DE0D7">
              <w:rPr>
                <w:rFonts w:ascii="Times New Roman" w:hAnsi="Times New Roman" w:cs="Times New Roman"/>
                <w:sz w:val="24"/>
                <w:szCs w:val="24"/>
              </w:rPr>
              <w:t>Com a estruturação de uma ementa adaptada, os alunos serão capa</w:t>
            </w:r>
            <w:r w:rsidR="16BCD196" w:rsidRPr="3F6DE0D7">
              <w:rPr>
                <w:rFonts w:ascii="Times New Roman" w:hAnsi="Times New Roman" w:cs="Times New Roman"/>
                <w:sz w:val="24"/>
                <w:szCs w:val="24"/>
              </w:rPr>
              <w:t>citados a entend</w:t>
            </w:r>
            <w:r w:rsidR="42E2CAE1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er a construção básica de algoritmos e pensar de maneira analítica </w:t>
            </w:r>
            <w:r w:rsidR="0DD0AAB9" w:rsidRPr="3F6DE0D7">
              <w:rPr>
                <w:rFonts w:ascii="Times New Roman" w:hAnsi="Times New Roman" w:cs="Times New Roman"/>
                <w:sz w:val="24"/>
                <w:szCs w:val="24"/>
              </w:rPr>
              <w:t>compreendendo princípios d</w:t>
            </w:r>
            <w:r w:rsidR="70226754" w:rsidRPr="3F6DE0D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DD0AAB9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pensamento computacional.  </w:t>
            </w:r>
          </w:p>
        </w:tc>
      </w:tr>
    </w:tbl>
    <w:p w14:paraId="6CDDEEC0" w14:textId="5884D10F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036011D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191D32E4" w14:textId="17C10AF0" w:rsidR="00713C63" w:rsidRPr="00887E6F" w:rsidRDefault="5D2C0E73" w:rsidP="24C9494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Justificativa do Projeto</w:t>
            </w:r>
          </w:p>
        </w:tc>
      </w:tr>
    </w:tbl>
    <w:p w14:paraId="02D5766D" w14:textId="7ECC2D54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16441AA" w14:textId="77777777" w:rsidTr="3F6DE0D7">
        <w:trPr>
          <w:trHeight w:val="1247"/>
        </w:trPr>
        <w:tc>
          <w:tcPr>
            <w:tcW w:w="8494" w:type="dxa"/>
          </w:tcPr>
          <w:p w14:paraId="522CF29D" w14:textId="077CDEDD" w:rsidR="00713C63" w:rsidRPr="005B48FD" w:rsidRDefault="64065150" w:rsidP="3F6DE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O projeto </w:t>
            </w:r>
            <w:r w:rsidR="1CC8D240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pretende 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cumprir o princípio de extensão da vivência universitária, estendendo os conhecimentos teóricos </w:t>
            </w:r>
            <w:r w:rsidR="6A6CE7B4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de uma área do conhecimento de maneira aplicada a instâncias além da universidade. </w:t>
            </w:r>
          </w:p>
        </w:tc>
      </w:tr>
    </w:tbl>
    <w:p w14:paraId="1E37CBF6" w14:textId="76547E3E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37082578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5D984E7E" w14:textId="6477E167" w:rsidR="00713C63" w:rsidRPr="00887E6F" w:rsidRDefault="1CB61197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Requisitos de </w:t>
            </w:r>
            <w:r w:rsidR="08731542"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lto </w:t>
            </w:r>
            <w:r w:rsidR="7B04A753"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ível </w:t>
            </w:r>
          </w:p>
        </w:tc>
      </w:tr>
    </w:tbl>
    <w:p w14:paraId="4E92436F" w14:textId="322E7EE8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17E4167" w14:textId="77777777" w:rsidTr="3F6DE0D7">
        <w:trPr>
          <w:trHeight w:val="1247"/>
        </w:trPr>
        <w:tc>
          <w:tcPr>
            <w:tcW w:w="8494" w:type="dxa"/>
          </w:tcPr>
          <w:p w14:paraId="3800B6F7" w14:textId="0715EE34" w:rsidR="00713C63" w:rsidRPr="005B48FD" w:rsidRDefault="3CE9CB14" w:rsidP="3F6DE0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Desenvolver um</w:t>
            </w:r>
            <w:r w:rsidR="243EB2F3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ementa </w:t>
            </w: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que atenda os conceitos de lógica de programação.</w:t>
            </w:r>
          </w:p>
          <w:p w14:paraId="2D05231B" w14:textId="00653167" w:rsidR="00713C63" w:rsidRPr="005B48FD" w:rsidRDefault="48E82B7F" w:rsidP="3F6DE0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Adaptar o </w:t>
            </w:r>
            <w:r w:rsidR="17EFEAD2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conteúdo</w:t>
            </w: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forma </w:t>
            </w:r>
            <w:r w:rsidR="4E6A1A26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dinâmica</w:t>
            </w: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que os</w:t>
            </w:r>
            <w:r w:rsidR="6138F25D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aluno</w:t>
            </w:r>
            <w:r w:rsidR="457FD33E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6138F25D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2EF97A1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entendam lógica</w:t>
            </w:r>
            <w:r w:rsidR="6138F25D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programação</w:t>
            </w:r>
            <w:r w:rsidR="57BF6452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898A1B" w14:textId="7F5B2E70" w:rsidR="00713C63" w:rsidRPr="005B48FD" w:rsidRDefault="37540840" w:rsidP="3F6DE0D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conteúdo </w:t>
            </w:r>
            <w:r w:rsidR="1D9D2184"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adequado com a carga horária.</w:t>
            </w:r>
          </w:p>
          <w:p w14:paraId="5C31E72B" w14:textId="7E6044C7" w:rsidR="00713C63" w:rsidRPr="005B48FD" w:rsidRDefault="5B6DB771" w:rsidP="3F6DE0D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de informática com uma máquina individual por aluno. </w:t>
            </w:r>
          </w:p>
        </w:tc>
      </w:tr>
    </w:tbl>
    <w:p w14:paraId="639FCBA8" w14:textId="38F995DD" w:rsidR="00713C63" w:rsidRPr="005B48FD" w:rsidRDefault="00713C63" w:rsidP="00713C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44F844F9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0454D190" w14:textId="77BC712F" w:rsidR="00713C63" w:rsidRPr="00E82341" w:rsidRDefault="54B4F6D2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Stakeholders-Chave</w:t>
            </w:r>
          </w:p>
        </w:tc>
      </w:tr>
    </w:tbl>
    <w:p w14:paraId="037ADF20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5B25BF57" w14:textId="77777777" w:rsidTr="3F6DE0D7">
        <w:trPr>
          <w:trHeight w:val="1247"/>
        </w:trPr>
        <w:tc>
          <w:tcPr>
            <w:tcW w:w="8494" w:type="dxa"/>
          </w:tcPr>
          <w:p w14:paraId="0C3BECC1" w14:textId="7138D474" w:rsidR="00713C63" w:rsidRPr="005B48FD" w:rsidRDefault="460E67CA" w:rsidP="3F6DE0D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Alunos da Instituição de ensino</w:t>
            </w:r>
          </w:p>
          <w:p w14:paraId="58653BC9" w14:textId="7B700A05" w:rsidR="00713C63" w:rsidRPr="005B48FD" w:rsidRDefault="460E67CA" w:rsidP="3F6DE0D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Diretores ou Administradores da Instituição de Ensino</w:t>
            </w:r>
          </w:p>
          <w:p w14:paraId="7DC8989A" w14:textId="173E65E2" w:rsidR="00713C63" w:rsidRPr="005B48FD" w:rsidRDefault="460E67CA" w:rsidP="3F6DE0D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Equipe do Projeto</w:t>
            </w:r>
          </w:p>
          <w:p w14:paraId="1BCE79DC" w14:textId="1A2289F5" w:rsidR="00713C63" w:rsidRPr="005B48FD" w:rsidRDefault="460E67CA" w:rsidP="3F6DE0D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Orientador do projeto Integrado</w:t>
            </w:r>
          </w:p>
        </w:tc>
      </w:tr>
    </w:tbl>
    <w:p w14:paraId="3F7D9FCE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ED0BF5E" w14:textId="77777777" w:rsidTr="660B2E12">
        <w:tc>
          <w:tcPr>
            <w:tcW w:w="8494" w:type="dxa"/>
            <w:shd w:val="clear" w:color="auto" w:fill="525252" w:themeFill="accent3" w:themeFillShade="80"/>
          </w:tcPr>
          <w:p w14:paraId="51687156" w14:textId="79311A18" w:rsidR="00713C63" w:rsidRPr="00E82341" w:rsidRDefault="38A418B6" w:rsidP="24C94940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660B2E1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Premissas e Restrições:</w:t>
            </w:r>
          </w:p>
        </w:tc>
      </w:tr>
    </w:tbl>
    <w:p w14:paraId="524A91FF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B5F6F13" w14:textId="77777777" w:rsidTr="3F6DE0D7">
        <w:trPr>
          <w:trHeight w:val="1247"/>
        </w:trPr>
        <w:tc>
          <w:tcPr>
            <w:tcW w:w="8494" w:type="dxa"/>
          </w:tcPr>
          <w:p w14:paraId="6588B5CD" w14:textId="3767F00D" w:rsidR="00713C63" w:rsidRPr="005B48FD" w:rsidRDefault="713D4F31" w:rsidP="3F6DE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Premissas:</w:t>
            </w:r>
          </w:p>
          <w:p w14:paraId="352B30BF" w14:textId="1666DB8B" w:rsidR="00713C63" w:rsidRPr="005B48FD" w:rsidRDefault="5B47DB8B" w:rsidP="3F6DE0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Os alunos devem possuir conhecimento básico de informática</w:t>
            </w:r>
            <w:r w:rsidR="713D4F31" w:rsidRPr="3F6DE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A2BAC0" w14:textId="57C6E094" w:rsidR="00713C63" w:rsidRPr="005B48FD" w:rsidRDefault="7A93BF6F" w:rsidP="3F6DE0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A equipe que irá aplicar a aulas </w:t>
            </w:r>
            <w:r w:rsidR="7BF568F2" w:rsidRPr="3F6DE0D7">
              <w:rPr>
                <w:rFonts w:ascii="Times New Roman" w:hAnsi="Times New Roman" w:cs="Times New Roman"/>
                <w:sz w:val="24"/>
                <w:szCs w:val="24"/>
              </w:rPr>
              <w:t>deve possuir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9D46CE1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domínio </w:t>
            </w:r>
            <w:r w:rsidR="3A9A4E24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suficiente </w:t>
            </w:r>
            <w:r w:rsidR="59D46CE1" w:rsidRPr="3F6DE0D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a linguagem abordada</w:t>
            </w:r>
            <w:r w:rsidR="5EDA2ED0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464599" w14:textId="6D05D946" w:rsidR="00713C63" w:rsidRPr="005B48FD" w:rsidRDefault="713D4F31" w:rsidP="3F6DE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Restrições:</w:t>
            </w:r>
          </w:p>
          <w:p w14:paraId="6B2603F3" w14:textId="001A2B5D" w:rsidR="00713C63" w:rsidRPr="005B48FD" w:rsidRDefault="5891A5EE" w:rsidP="3F6DE0D7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Cronograma da instituição de ensino </w:t>
            </w:r>
          </w:p>
          <w:p w14:paraId="11CFC905" w14:textId="67B63471" w:rsidR="00713C63" w:rsidRPr="005B48FD" w:rsidRDefault="5891A5EE" w:rsidP="3F6DE0D7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Insuficiência de equipamentos para os alunos atendidos </w:t>
            </w:r>
          </w:p>
        </w:tc>
      </w:tr>
    </w:tbl>
    <w:p w14:paraId="32234DC0" w14:textId="77777777" w:rsidR="0064448A" w:rsidRDefault="0064448A" w:rsidP="24C94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88AA06F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192E8400" w14:textId="0F9F150D" w:rsidR="00713C63" w:rsidRPr="00E82341" w:rsidRDefault="2252038B" w:rsidP="24C94940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Gerente de Projeto</w:t>
            </w:r>
          </w:p>
        </w:tc>
      </w:tr>
    </w:tbl>
    <w:p w14:paraId="1FF71730" w14:textId="686A765A" w:rsidR="00713C63" w:rsidRPr="005B48FD" w:rsidRDefault="00713C63" w:rsidP="24C94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24C94940" w14:paraId="68F063BE" w14:textId="77777777" w:rsidTr="660B2E12">
        <w:trPr>
          <w:trHeight w:val="300"/>
        </w:trPr>
        <w:tc>
          <w:tcPr>
            <w:tcW w:w="8494" w:type="dxa"/>
          </w:tcPr>
          <w:p w14:paraId="3406FBFB" w14:textId="7455ADB0" w:rsidR="24C94940" w:rsidRDefault="24C94940" w:rsidP="24C94940">
            <w:pPr>
              <w:rPr>
                <w:rFonts w:ascii="Times New Roman" w:hAnsi="Times New Roman" w:cs="Times New Roman"/>
                <w:b/>
                <w:bCs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38B4678C" w14:textId="7B881D8B" w:rsidR="24C94940" w:rsidRDefault="35FC1C33" w:rsidP="24C94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>
              <w:rPr>
                <w:rFonts w:ascii="Times New Roman" w:hAnsi="Times New Roman" w:cs="Times New Roman"/>
                <w:sz w:val="24"/>
                <w:szCs w:val="24"/>
              </w:rPr>
              <w:t>Anderson Richard da Silva</w:t>
            </w:r>
          </w:p>
        </w:tc>
      </w:tr>
      <w:tr w:rsidR="24C94940" w14:paraId="5D0224F6" w14:textId="77777777" w:rsidTr="660B2E12">
        <w:trPr>
          <w:trHeight w:val="300"/>
        </w:trPr>
        <w:tc>
          <w:tcPr>
            <w:tcW w:w="8494" w:type="dxa"/>
          </w:tcPr>
          <w:p w14:paraId="02E4D6A7" w14:textId="2EEBCBE4" w:rsidR="24C94940" w:rsidRDefault="24C94940" w:rsidP="24C949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53CAAEE7" w14:textId="24FABEE7" w:rsidR="24C94940" w:rsidRDefault="2C8FB094" w:rsidP="24C94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>
              <w:rPr>
                <w:rFonts w:ascii="Times New Roman" w:hAnsi="Times New Roman" w:cs="Times New Roman"/>
                <w:sz w:val="24"/>
                <w:szCs w:val="24"/>
              </w:rPr>
              <w:t>(35) 99162-9116</w:t>
            </w:r>
          </w:p>
        </w:tc>
      </w:tr>
      <w:tr w:rsidR="24C94940" w14:paraId="0F9FFAF1" w14:textId="77777777" w:rsidTr="660B2E12">
        <w:trPr>
          <w:trHeight w:val="300"/>
        </w:trPr>
        <w:tc>
          <w:tcPr>
            <w:tcW w:w="8494" w:type="dxa"/>
          </w:tcPr>
          <w:p w14:paraId="16C67E3A" w14:textId="2BC30C5D" w:rsidR="24C94940" w:rsidRDefault="24C94940" w:rsidP="24C949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C94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14:paraId="57E02F2C" w14:textId="05E62AC7" w:rsidR="24C94940" w:rsidRDefault="490ABDDC" w:rsidP="24C94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>
              <w:rPr>
                <w:rFonts w:ascii="Times New Roman" w:hAnsi="Times New Roman" w:cs="Times New Roman"/>
                <w:sz w:val="24"/>
                <w:szCs w:val="24"/>
              </w:rPr>
              <w:t>98021441@univas.edu.br</w:t>
            </w:r>
          </w:p>
        </w:tc>
      </w:tr>
    </w:tbl>
    <w:p w14:paraId="69399126" w14:textId="0A2782A2" w:rsidR="00713C63" w:rsidRPr="005B48FD" w:rsidRDefault="00713C63" w:rsidP="24C94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C837B89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5236D483" w14:textId="7782950C" w:rsidR="00713C63" w:rsidRPr="00E82341" w:rsidRDefault="1F94AC06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Autoridade do Gerente do Projeto</w:t>
            </w:r>
          </w:p>
        </w:tc>
      </w:tr>
    </w:tbl>
    <w:p w14:paraId="40FA7326" w14:textId="686A765A" w:rsidR="00713C63" w:rsidRPr="005B48FD" w:rsidRDefault="00713C63" w:rsidP="24C94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3F6DE0D7" w14:paraId="66CED90B" w14:textId="77777777" w:rsidTr="3F6DE0D7">
        <w:trPr>
          <w:trHeight w:val="1440"/>
        </w:trPr>
        <w:tc>
          <w:tcPr>
            <w:tcW w:w="8490" w:type="dxa"/>
          </w:tcPr>
          <w:p w14:paraId="5FBC0F8B" w14:textId="080F2EBB" w:rsidR="46BAA25A" w:rsidRDefault="46BAA25A" w:rsidP="3F6DE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A autoridade reservada apenas ao gerente do projeto consiste em administrar a equipe do projeto</w:t>
            </w:r>
            <w:r w:rsidR="00420265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, confirmar informações com o </w:t>
            </w:r>
            <w:r w:rsidR="4B2FE23C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orientador do projeto, delega atividades entre a equipe, </w:t>
            </w:r>
            <w:r w:rsidR="6669D40B" w:rsidRPr="3F6DE0D7">
              <w:rPr>
                <w:rFonts w:ascii="Times New Roman" w:hAnsi="Times New Roman" w:cs="Times New Roman"/>
                <w:sz w:val="24"/>
                <w:szCs w:val="24"/>
              </w:rPr>
              <w:t>obtém</w:t>
            </w:r>
            <w:r w:rsidR="4B2FE23C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feedback dos stakeholders</w:t>
            </w:r>
            <w:r w:rsidR="679D0F92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499275AB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garantir</w:t>
            </w:r>
            <w:r w:rsidR="679D0F92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AD8BDE4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679D0F92" w:rsidRPr="3F6DE0D7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r w:rsidR="125FCC43" w:rsidRPr="3F6DE0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679D0F92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dos artefatos</w:t>
            </w:r>
            <w:r w:rsidR="2FBBE3F7" w:rsidRPr="3F6DE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132AA5" w14:textId="590F84C3" w:rsidR="3F6DE0D7" w:rsidRDefault="3F6DE0D7" w:rsidP="3F6DE0D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1812AAA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2B6F223C" w14:textId="71EA1251" w:rsidR="00713C63" w:rsidRPr="00E82341" w:rsidRDefault="35019495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Equipe do Projeto</w:t>
            </w:r>
          </w:p>
        </w:tc>
      </w:tr>
    </w:tbl>
    <w:p w14:paraId="28C0C46B" w14:textId="686A765A" w:rsidR="00713C63" w:rsidRPr="005B48FD" w:rsidRDefault="00713C63" w:rsidP="24C94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3F6DE0D7" w14:paraId="050063A7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DCD63" w14:textId="032AB0C9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0D2A116" w14:textId="76707E3E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Samuel Henrique Siqueira de Paiva</w:t>
            </w:r>
          </w:p>
        </w:tc>
      </w:tr>
      <w:tr w:rsidR="3F6DE0D7" w14:paraId="2B4B8321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54071E" w14:textId="157E6640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4DF99308" w14:textId="3FB4938B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98021911@univas.edu.br</w:t>
            </w:r>
          </w:p>
        </w:tc>
      </w:tr>
      <w:tr w:rsidR="3F6DE0D7" w14:paraId="11838180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4F44F7" w14:textId="212BB772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5520D5B7" w14:textId="56B72B10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Subgerente de projeto</w:t>
            </w:r>
          </w:p>
        </w:tc>
      </w:tr>
    </w:tbl>
    <w:p w14:paraId="2AC22F3F" w14:textId="37E3EFC6" w:rsidR="71225028" w:rsidRDefault="71225028" w:rsidP="3F6DE0D7">
      <w:pPr>
        <w:spacing w:after="0" w:line="257" w:lineRule="auto"/>
      </w:pPr>
      <w:r w:rsidRPr="3F6DE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3F6DE0D7" w14:paraId="3A76AA24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D0550E" w14:textId="4CE88ECC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345B2F0F" w14:textId="7124EA3A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Alysson José de Franca Ferreira</w:t>
            </w:r>
          </w:p>
        </w:tc>
      </w:tr>
      <w:tr w:rsidR="3F6DE0D7" w14:paraId="7DCD56E0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635244" w14:textId="6CBD5A00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16D6A7F9" w14:textId="42DBBC2C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98022015@univas.edu.br</w:t>
            </w:r>
          </w:p>
        </w:tc>
      </w:tr>
      <w:tr w:rsidR="3F6DE0D7" w14:paraId="1BFB3EB9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25A3F" w14:textId="7B904F14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5A9BEE0F" w14:textId="591A8882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6192C24A" w14:textId="573A43A0" w:rsidR="71225028" w:rsidRDefault="71225028" w:rsidP="3F6DE0D7">
      <w:pPr>
        <w:spacing w:after="0" w:line="257" w:lineRule="auto"/>
      </w:pPr>
      <w:r w:rsidRPr="3F6DE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3F6DE0D7" w14:paraId="0D15D12D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9576C9" w14:textId="263B7B9F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021BDE68" w14:textId="539CF709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Gabriel Francisco de Freitas</w:t>
            </w:r>
          </w:p>
        </w:tc>
      </w:tr>
      <w:tr w:rsidR="3F6DE0D7" w14:paraId="7A8E6541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198380" w14:textId="25652E17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46151981" w14:textId="1D09E433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98024766@univas.edu.br</w:t>
            </w:r>
          </w:p>
        </w:tc>
      </w:tr>
      <w:tr w:rsidR="3F6DE0D7" w14:paraId="3E84D950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8BD05" w14:textId="3920C453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3894E69C" w14:textId="70901601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4530C6E9" w14:textId="09779F09" w:rsidR="71225028" w:rsidRDefault="71225028" w:rsidP="3F6DE0D7">
      <w:pPr>
        <w:spacing w:after="0" w:line="257" w:lineRule="auto"/>
      </w:pPr>
      <w:r w:rsidRPr="3F6DE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3F6DE0D7" w14:paraId="375FD29D" w14:textId="77777777" w:rsidTr="3F6DE0D7">
        <w:trPr>
          <w:trHeight w:val="54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ADA162" w14:textId="3CBE00D8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6AD277CF" w14:textId="39870D4F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Isabelli Luiza Cavalcante dos Santos</w:t>
            </w:r>
          </w:p>
        </w:tc>
      </w:tr>
      <w:tr w:rsidR="3F6DE0D7" w14:paraId="6D8DA3A7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9FD64" w14:textId="21A00401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48F24588" w14:textId="7E4CA760" w:rsidR="3F6DE0D7" w:rsidRDefault="3F6DE0D7" w:rsidP="3F6DE0D7">
            <w:pPr>
              <w:spacing w:line="257" w:lineRule="auto"/>
            </w:pPr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98026857@univas.edu.br</w:t>
            </w:r>
          </w:p>
        </w:tc>
      </w:tr>
      <w:tr w:rsidR="3F6DE0D7" w14:paraId="258287FF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DA1474" w14:textId="1AB551F6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1D4D774C" w14:textId="788CA406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710929CC" w14:textId="525E2082" w:rsidR="71225028" w:rsidRDefault="71225028" w:rsidP="3F6DE0D7">
      <w:pPr>
        <w:spacing w:after="0" w:line="257" w:lineRule="auto"/>
      </w:pPr>
      <w:r w:rsidRPr="3F6DE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3F6DE0D7" w14:paraId="47D5FF24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B7DBA" w14:textId="6B8620CF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Nome:</w:t>
            </w:r>
          </w:p>
          <w:p w14:paraId="79C13875" w14:textId="5B037E2E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Marcelo Augusto da Silva Ferreira</w:t>
            </w:r>
          </w:p>
        </w:tc>
      </w:tr>
      <w:tr w:rsidR="3F6DE0D7" w14:paraId="10FAD172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37D97" w14:textId="47134F8C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06D72002" w14:textId="4A49022B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98027004@univas.edu.br</w:t>
            </w:r>
          </w:p>
        </w:tc>
      </w:tr>
      <w:tr w:rsidR="3F6DE0D7" w14:paraId="04DFB6A8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2F8C42" w14:textId="1068CE0A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395E94C3" w14:textId="01328C91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20297564" w14:textId="2A5959A1" w:rsidR="71225028" w:rsidRDefault="71225028" w:rsidP="3F6DE0D7">
      <w:pPr>
        <w:spacing w:after="0" w:line="257" w:lineRule="auto"/>
      </w:pPr>
      <w:r w:rsidRPr="3F6DE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3F6DE0D7" w14:paraId="63AD3BFD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A57EB9" w14:textId="717BE980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14344BF4" w14:textId="69F86FEF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Matheus Reginaldo Rezende</w:t>
            </w:r>
          </w:p>
        </w:tc>
      </w:tr>
      <w:tr w:rsidR="3F6DE0D7" w14:paraId="424D4017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897A6" w14:textId="390FB179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69600C22" w14:textId="4AF906C1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>98029438@univas.edu.br</w:t>
            </w:r>
          </w:p>
        </w:tc>
      </w:tr>
      <w:tr w:rsidR="3F6DE0D7" w14:paraId="4FDDB5DC" w14:textId="77777777" w:rsidTr="3F6DE0D7">
        <w:trPr>
          <w:trHeight w:val="300"/>
        </w:trPr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9BC2B3" w14:textId="3C657AB2" w:rsidR="3F6DE0D7" w:rsidRDefault="3F6DE0D7" w:rsidP="3F6DE0D7"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687F4F75" w14:textId="3A7D2BF1" w:rsidR="3F6DE0D7" w:rsidRDefault="3F6DE0D7" w:rsidP="3F6DE0D7">
            <w:r w:rsidRPr="3F6DE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1B628858" w14:textId="7002E2A8" w:rsidR="3F6DE0D7" w:rsidRDefault="3F6DE0D7" w:rsidP="3F6DE0D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2F50B21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0F30ECB1" w14:textId="68FB0C31" w:rsidR="00713C63" w:rsidRPr="00E82341" w:rsidRDefault="202620B9" w:rsidP="00713C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24C9494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Escopo Preliminar</w:t>
            </w:r>
          </w:p>
        </w:tc>
      </w:tr>
    </w:tbl>
    <w:p w14:paraId="6DB8E01B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37F3CA6D" w14:textId="77777777" w:rsidTr="3F6DE0D7">
        <w:trPr>
          <w:trHeight w:val="1134"/>
        </w:trPr>
        <w:tc>
          <w:tcPr>
            <w:tcW w:w="8494" w:type="dxa"/>
          </w:tcPr>
          <w:p w14:paraId="744588BD" w14:textId="657E9F2C" w:rsidR="00713C63" w:rsidRPr="005B48FD" w:rsidRDefault="58773898" w:rsidP="3F6DE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Definição da carga horária </w:t>
            </w:r>
          </w:p>
          <w:p w14:paraId="338DBBAA" w14:textId="58CCCE8D" w:rsidR="00713C63" w:rsidRPr="005B48FD" w:rsidRDefault="58773898" w:rsidP="3F6DE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Elaboração da ementa do curso </w:t>
            </w:r>
          </w:p>
          <w:p w14:paraId="4961175D" w14:textId="4EE6E754" w:rsidR="00713C63" w:rsidRPr="005B48FD" w:rsidRDefault="58773898" w:rsidP="3F6DE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Preparação do material de apoio</w:t>
            </w:r>
          </w:p>
          <w:p w14:paraId="4478C7B0" w14:textId="156C28B2" w:rsidR="00713C63" w:rsidRPr="005B48FD" w:rsidRDefault="58773898" w:rsidP="3F6DE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Treinamento dos instrutores do curso </w:t>
            </w:r>
          </w:p>
          <w:p w14:paraId="5E4F59E7" w14:textId="3A7AC3D2" w:rsidR="00713C63" w:rsidRPr="005B48FD" w:rsidRDefault="58773898" w:rsidP="3F6DE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Divisão das turmas por instrutores </w:t>
            </w:r>
          </w:p>
          <w:p w14:paraId="51F0FE1D" w14:textId="71D2A3C0" w:rsidR="00713C63" w:rsidRPr="005B48FD" w:rsidRDefault="58773898" w:rsidP="3F6DE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Execução do curso</w:t>
            </w:r>
          </w:p>
          <w:p w14:paraId="2DCA8345" w14:textId="4E011D47" w:rsidR="00713C63" w:rsidRPr="005B48FD" w:rsidRDefault="58773898" w:rsidP="3F6DE0D7">
            <w:pPr>
              <w:jc w:val="both"/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F24536" w14:textId="21EB0DCA" w:rsidR="00713C63" w:rsidRPr="005B48FD" w:rsidRDefault="58773898" w:rsidP="3F6DE0D7">
            <w:pPr>
              <w:jc w:val="both"/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Backlog </w:t>
            </w:r>
          </w:p>
          <w:p w14:paraId="292DF4D6" w14:textId="6865A834" w:rsidR="00713C63" w:rsidRPr="005B48FD" w:rsidRDefault="58773898" w:rsidP="3F6DE0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Site para documentação da trajetória do projeto e link de materiais complementares </w:t>
            </w:r>
          </w:p>
          <w:p w14:paraId="7EC27AC6" w14:textId="3358067D" w:rsidR="00713C63" w:rsidRPr="005B48FD" w:rsidRDefault="58773898" w:rsidP="3F6DE0D7">
            <w:pPr>
              <w:jc w:val="both"/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F47A5A" w14:textId="301902B0" w:rsidR="00713C63" w:rsidRPr="005B48FD" w:rsidRDefault="58773898" w:rsidP="3F6DE0D7">
            <w:pPr>
              <w:jc w:val="both"/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Itens cancelados</w:t>
            </w:r>
          </w:p>
          <w:p w14:paraId="58003AE3" w14:textId="6F40F118" w:rsidR="00713C63" w:rsidRPr="005B48FD" w:rsidRDefault="58773898" w:rsidP="3F6DE0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Atividades e jogos interativos no site do projeto</w:t>
            </w:r>
          </w:p>
          <w:p w14:paraId="687A53F5" w14:textId="45C08275" w:rsidR="00713C63" w:rsidRPr="005B48FD" w:rsidRDefault="00713C63" w:rsidP="3F6DE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A68758" w14:textId="13516377" w:rsidR="45BC8B85" w:rsidRDefault="45BC8B85" w:rsidP="45BC8B8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7015F18D" w14:textId="77777777" w:rsidTr="24C94940">
        <w:tc>
          <w:tcPr>
            <w:tcW w:w="8494" w:type="dxa"/>
            <w:shd w:val="clear" w:color="auto" w:fill="525252" w:themeFill="accent3" w:themeFillShade="80"/>
          </w:tcPr>
          <w:p w14:paraId="2E86451B" w14:textId="037A4E83" w:rsidR="00713C63" w:rsidRPr="00E82341" w:rsidRDefault="0064448A" w:rsidP="24C94940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5F41E705"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Riscos Preliminares</w:t>
            </w:r>
          </w:p>
        </w:tc>
      </w:tr>
    </w:tbl>
    <w:p w14:paraId="14E098C6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1DF2ECB" w14:textId="77777777" w:rsidTr="3F6DE0D7">
        <w:trPr>
          <w:trHeight w:val="1134"/>
        </w:trPr>
        <w:tc>
          <w:tcPr>
            <w:tcW w:w="8494" w:type="dxa"/>
          </w:tcPr>
          <w:p w14:paraId="09765A05" w14:textId="021317F8" w:rsidR="00713C63" w:rsidRPr="005B48FD" w:rsidRDefault="3C1E20B1" w:rsidP="3F6DE0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Equipamento e local para a realização do projeto estão inadequados para execução.</w:t>
            </w:r>
          </w:p>
          <w:p w14:paraId="5BEEE248" w14:textId="3B918918" w:rsidR="00713C63" w:rsidRPr="005B48FD" w:rsidRDefault="3C1E20B1" w:rsidP="3F6DE0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Equipamento não atende os requisitos mínimos para a execução de softwares para demonstração do conteúdo.</w:t>
            </w:r>
          </w:p>
          <w:p w14:paraId="2F01EB8B" w14:textId="33813FD3" w:rsidR="00713C63" w:rsidRPr="005B48FD" w:rsidRDefault="427CF503" w:rsidP="3F6DE0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Nível de conhecimento prévio </w:t>
            </w:r>
            <w:r w:rsidR="10821E16" w:rsidRPr="3F6DE0D7">
              <w:rPr>
                <w:rFonts w:ascii="Times New Roman" w:hAnsi="Times New Roman" w:cs="Times New Roman"/>
                <w:sz w:val="24"/>
                <w:szCs w:val="24"/>
              </w:rPr>
              <w:t>não atende a necessidade para participação do curso.</w:t>
            </w:r>
          </w:p>
          <w:p w14:paraId="34E26C3E" w14:textId="633DD34E" w:rsidR="00713C63" w:rsidRPr="005B48FD" w:rsidRDefault="2835FE00" w:rsidP="3F6DE0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Falta de contextualização dos conceitos com o mundo real seguindo exemplos do dia a dia, onde dificultará a compreensão do conteúdo.</w:t>
            </w:r>
          </w:p>
          <w:p w14:paraId="38F6704F" w14:textId="1098B17D" w:rsidR="00713C63" w:rsidRPr="005B48FD" w:rsidRDefault="07E8A3B0" w:rsidP="3F6DE0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Disponibilidade de</w:t>
            </w:r>
            <w:r w:rsidR="2835FE00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espaço para o projeto.</w:t>
            </w:r>
          </w:p>
          <w:p w14:paraId="0751A2CC" w14:textId="24536087" w:rsidR="00713C63" w:rsidRPr="005B48FD" w:rsidRDefault="2835FE00" w:rsidP="3F6DE0D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Baixa adesão dos alunos ao projeto.</w:t>
            </w:r>
          </w:p>
        </w:tc>
      </w:tr>
    </w:tbl>
    <w:p w14:paraId="59A99178" w14:textId="4BCB568E" w:rsidR="0064448A" w:rsidRDefault="0064448A" w:rsidP="3F6DE0D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48A" w:rsidRPr="0073106E" w14:paraId="50ED4DAA" w14:textId="77777777" w:rsidTr="00990635">
        <w:tc>
          <w:tcPr>
            <w:tcW w:w="8494" w:type="dxa"/>
            <w:shd w:val="clear" w:color="auto" w:fill="525252" w:themeFill="accent3" w:themeFillShade="80"/>
          </w:tcPr>
          <w:p w14:paraId="593E952A" w14:textId="0622A97F" w:rsidR="0064448A" w:rsidRPr="00E82341" w:rsidRDefault="0064448A" w:rsidP="00990635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Cronograma Preliminar</w:t>
            </w:r>
          </w:p>
        </w:tc>
      </w:tr>
    </w:tbl>
    <w:p w14:paraId="3AC951B1" w14:textId="77777777" w:rsidR="0064448A" w:rsidRPr="005B48FD" w:rsidRDefault="0064448A" w:rsidP="0064448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48A" w:rsidRPr="0073106E" w14:paraId="0949C692" w14:textId="77777777" w:rsidTr="3F6DE0D7">
        <w:trPr>
          <w:trHeight w:val="1134"/>
        </w:trPr>
        <w:tc>
          <w:tcPr>
            <w:tcW w:w="8494" w:type="dxa"/>
          </w:tcPr>
          <w:p w14:paraId="5B84CF5D" w14:textId="35B9AA74" w:rsidR="0064448A" w:rsidRPr="005B48FD" w:rsidRDefault="49500B49" w:rsidP="3F6DE0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7E6BA497" w:rsidRPr="3F6DE0D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4126BD0D" w:rsidRPr="3F6DE0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7E6BA497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/2023 até </w:t>
            </w:r>
            <w:r w:rsidR="0AAB2618" w:rsidRPr="3F6DE0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2074D209" w:rsidRPr="3F6DE0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7E6BA497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/09/2023 - </w:t>
            </w:r>
            <w:r w:rsidR="1F0FB8D9" w:rsidRPr="3F6DE0D7">
              <w:rPr>
                <w:rFonts w:ascii="Times New Roman" w:hAnsi="Times New Roman" w:cs="Times New Roman"/>
                <w:sz w:val="24"/>
                <w:szCs w:val="24"/>
              </w:rPr>
              <w:t>Reuniões semanais para estruturação da ementa do projeto</w:t>
            </w:r>
            <w:r w:rsidR="3C20FB1E" w:rsidRPr="3F6DE0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5154A4" w14:textId="53A07676" w:rsidR="0064448A" w:rsidRPr="005B48FD" w:rsidRDefault="3C20FB1E" w:rsidP="3F6DE0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21/09/2023 até 25/09/2023 - Elaboração do material de apoio</w:t>
            </w:r>
            <w:r w:rsidR="75455F70" w:rsidRPr="3F6DE0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AA9E49" w14:textId="16C50F92" w:rsidR="0064448A" w:rsidRPr="005B48FD" w:rsidRDefault="3C20FB1E" w:rsidP="3F6DE0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26/09/2023 até 30/09/2023</w:t>
            </w:r>
            <w:r w:rsidR="3FC50761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- Capacitação dos instrutores</w:t>
            </w:r>
            <w:r w:rsidR="75455F70" w:rsidRPr="3F6DE0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4FD275" w14:textId="5B39D0CF" w:rsidR="0064448A" w:rsidRPr="005B48FD" w:rsidRDefault="7E6BA497" w:rsidP="3F6DE0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01/10/2023 até </w:t>
            </w:r>
            <w:r w:rsidR="459B0A49" w:rsidRPr="3F6DE0D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/10/2023 - </w:t>
            </w:r>
            <w:r w:rsidR="62735402" w:rsidRPr="3F6DE0D7">
              <w:rPr>
                <w:rFonts w:ascii="Times New Roman" w:hAnsi="Times New Roman" w:cs="Times New Roman"/>
                <w:sz w:val="24"/>
                <w:szCs w:val="24"/>
              </w:rPr>
              <w:t>Período que o curso deve ser ministrado</w:t>
            </w:r>
            <w:r w:rsidR="13E79559" w:rsidRPr="3F6DE0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54BA20B4" w14:textId="7E6000CB" w:rsidR="0064448A" w:rsidRDefault="0064448A" w:rsidP="3F6DE0D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48A" w:rsidRPr="0073106E" w14:paraId="3029E10C" w14:textId="77777777" w:rsidTr="00990635">
        <w:tc>
          <w:tcPr>
            <w:tcW w:w="8494" w:type="dxa"/>
            <w:shd w:val="clear" w:color="auto" w:fill="525252" w:themeFill="accent3" w:themeFillShade="80"/>
          </w:tcPr>
          <w:p w14:paraId="0385696B" w14:textId="44202C87" w:rsidR="0064448A" w:rsidRPr="00E82341" w:rsidRDefault="0064448A" w:rsidP="00990635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Orçamento Preliminar</w:t>
            </w:r>
          </w:p>
        </w:tc>
      </w:tr>
    </w:tbl>
    <w:p w14:paraId="51AB6585" w14:textId="77777777" w:rsidR="0064448A" w:rsidRPr="005B48FD" w:rsidRDefault="0064448A" w:rsidP="0064448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48A" w:rsidRPr="0073106E" w14:paraId="5A35E987" w14:textId="77777777" w:rsidTr="3F6DE0D7">
        <w:trPr>
          <w:trHeight w:val="1134"/>
        </w:trPr>
        <w:tc>
          <w:tcPr>
            <w:tcW w:w="8494" w:type="dxa"/>
          </w:tcPr>
          <w:p w14:paraId="37628931" w14:textId="7D244169" w:rsidR="0064448A" w:rsidRPr="005B48FD" w:rsidRDefault="5AC44E3D" w:rsidP="009906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5AFE686D" w:rsidRPr="3F6DE0D7">
              <w:rPr>
                <w:rFonts w:ascii="Times New Roman" w:hAnsi="Times New Roman" w:cs="Times New Roman"/>
                <w:sz w:val="24"/>
                <w:szCs w:val="24"/>
              </w:rPr>
              <w:t>projeto não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possui um </w:t>
            </w:r>
            <w:r w:rsidR="2B949257" w:rsidRPr="3F6DE0D7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definido pois os recursos </w:t>
            </w:r>
            <w:r w:rsidR="4BAB1BDC" w:rsidRPr="3F6DE0D7">
              <w:rPr>
                <w:rFonts w:ascii="Times New Roman" w:hAnsi="Times New Roman" w:cs="Times New Roman"/>
                <w:sz w:val="24"/>
                <w:szCs w:val="24"/>
              </w:rPr>
              <w:t>necessários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para</w:t>
            </w:r>
            <w:r w:rsidR="528E7D9C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sua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execução são </w:t>
            </w:r>
            <w:r w:rsidR="07F4F07B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itens inerentes a estrutura das instituições participantes. </w:t>
            </w:r>
          </w:p>
        </w:tc>
      </w:tr>
    </w:tbl>
    <w:p w14:paraId="614CB9E1" w14:textId="786CE6D9" w:rsidR="0064448A" w:rsidRDefault="0064448A" w:rsidP="006444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68179" w14:textId="5212D3BB" w:rsidR="0064448A" w:rsidRDefault="0064448A" w:rsidP="0064448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48A" w:rsidRPr="0073106E" w14:paraId="17A78E13" w14:textId="77777777" w:rsidTr="3F6DE0D7">
        <w:tc>
          <w:tcPr>
            <w:tcW w:w="8494" w:type="dxa"/>
            <w:shd w:val="clear" w:color="auto" w:fill="525252" w:themeFill="accent3" w:themeFillShade="80"/>
          </w:tcPr>
          <w:p w14:paraId="1DD1E0BE" w14:textId="71258671" w:rsidR="0064448A" w:rsidRPr="00E82341" w:rsidRDefault="0064448A" w:rsidP="00990635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Critérios de Sucesso</w:t>
            </w:r>
          </w:p>
        </w:tc>
      </w:tr>
    </w:tbl>
    <w:p w14:paraId="28BFE580" w14:textId="151843B1" w:rsidR="3F6DE0D7" w:rsidRDefault="3F6DE0D7" w:rsidP="3F6DE0D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3F6DE0D7" w14:paraId="506043AB" w14:textId="77777777" w:rsidTr="3F6DE0D7">
        <w:trPr>
          <w:trHeight w:val="300"/>
        </w:trPr>
        <w:tc>
          <w:tcPr>
            <w:tcW w:w="8490" w:type="dxa"/>
          </w:tcPr>
          <w:p w14:paraId="2545AA35" w14:textId="6063C47C" w:rsidR="4D09E536" w:rsidRDefault="4D09E536" w:rsidP="3F6DE0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Participação ativa dos alunos durante a execução do projeto.</w:t>
            </w:r>
          </w:p>
          <w:p w14:paraId="3E9CC99F" w14:textId="3F650450" w:rsidR="4D09E536" w:rsidRDefault="4D09E536" w:rsidP="3F6DE0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Avaliação positiva dos alunos referente ao conteúdo.</w:t>
            </w:r>
          </w:p>
          <w:p w14:paraId="2B5EA936" w14:textId="74AF7BF6" w:rsidR="4D09E536" w:rsidRDefault="4D09E536" w:rsidP="3F6DE0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Habilidade dos alunos resolverem problemas lógicos </w:t>
            </w:r>
            <w:r w:rsidR="3319C837" w:rsidRPr="3F6DE0D7">
              <w:rPr>
                <w:rFonts w:ascii="Times New Roman" w:hAnsi="Times New Roman" w:cs="Times New Roman"/>
                <w:sz w:val="24"/>
                <w:szCs w:val="24"/>
              </w:rPr>
              <w:t>utilizando sintaxe em python.</w:t>
            </w:r>
          </w:p>
          <w:p w14:paraId="190A8C23" w14:textId="629AA2EC" w:rsidR="4D09E536" w:rsidRDefault="4D09E536" w:rsidP="3F6DE0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Adesão das instituições ao projeto.</w:t>
            </w:r>
          </w:p>
        </w:tc>
      </w:tr>
    </w:tbl>
    <w:p w14:paraId="2AAD8172" w14:textId="45B989F2" w:rsidR="3F6DE0D7" w:rsidRDefault="3F6DE0D7" w:rsidP="3F6DE0D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48A" w:rsidRPr="0073106E" w14:paraId="044B31BD" w14:textId="77777777" w:rsidTr="00990635">
        <w:tc>
          <w:tcPr>
            <w:tcW w:w="8494" w:type="dxa"/>
            <w:shd w:val="clear" w:color="auto" w:fill="525252" w:themeFill="accent3" w:themeFillShade="80"/>
          </w:tcPr>
          <w:p w14:paraId="167792E6" w14:textId="5048E203" w:rsidR="0064448A" w:rsidRPr="00E82341" w:rsidRDefault="0064448A" w:rsidP="00990635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64448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Aprovações Necessárias</w:t>
            </w:r>
          </w:p>
        </w:tc>
      </w:tr>
    </w:tbl>
    <w:p w14:paraId="53BFCB44" w14:textId="77777777" w:rsidR="0064448A" w:rsidRPr="005B48FD" w:rsidRDefault="0064448A" w:rsidP="0064448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48A" w:rsidRPr="0073106E" w14:paraId="318DBBD6" w14:textId="77777777" w:rsidTr="3F6DE0D7">
        <w:trPr>
          <w:trHeight w:val="1134"/>
        </w:trPr>
        <w:tc>
          <w:tcPr>
            <w:tcW w:w="8494" w:type="dxa"/>
          </w:tcPr>
          <w:p w14:paraId="280C9726" w14:textId="13748459" w:rsidR="0064448A" w:rsidRPr="005B48FD" w:rsidRDefault="3A50DB06" w:rsidP="660B2E1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Instituições de</w:t>
            </w:r>
            <w:r w:rsidR="6C61DC87"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ensino </w:t>
            </w:r>
          </w:p>
          <w:p w14:paraId="4623232C" w14:textId="6C8808D8" w:rsidR="0064448A" w:rsidRPr="005B48FD" w:rsidRDefault="6C61DC87" w:rsidP="660B2E1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>Orientador d</w:t>
            </w:r>
            <w:r w:rsidR="7ED82479" w:rsidRPr="3F6DE0D7">
              <w:rPr>
                <w:rFonts w:ascii="Times New Roman" w:hAnsi="Times New Roman" w:cs="Times New Roman"/>
                <w:sz w:val="24"/>
                <w:szCs w:val="24"/>
              </w:rPr>
              <w:t>a disciplina de</w:t>
            </w:r>
            <w:r w:rsidRPr="3F6DE0D7">
              <w:rPr>
                <w:rFonts w:ascii="Times New Roman" w:hAnsi="Times New Roman" w:cs="Times New Roman"/>
                <w:sz w:val="24"/>
                <w:szCs w:val="24"/>
              </w:rPr>
              <w:t xml:space="preserve"> projeto Integrador</w:t>
            </w:r>
          </w:p>
          <w:p w14:paraId="7AB08856" w14:textId="4B2E5E9D" w:rsidR="0064448A" w:rsidRPr="005B48FD" w:rsidRDefault="1FC3F6AD" w:rsidP="660B2E1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60B2E12">
              <w:rPr>
                <w:rFonts w:ascii="Times New Roman" w:hAnsi="Times New Roman" w:cs="Times New Roman"/>
                <w:sz w:val="24"/>
                <w:szCs w:val="24"/>
              </w:rPr>
              <w:t>Gerente de projetos</w:t>
            </w:r>
          </w:p>
          <w:p w14:paraId="7FE5E4F6" w14:textId="0F913CA9" w:rsidR="0064448A" w:rsidRPr="005B48FD" w:rsidRDefault="0064448A" w:rsidP="3F6DE0D7">
            <w:pPr>
              <w:pStyle w:val="ListParagraph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46CAA0" w14:textId="21CECAB6" w:rsidR="0064448A" w:rsidRDefault="0064448A" w:rsidP="660B2E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B95F3" w14:textId="77777777" w:rsidR="00635708" w:rsidRDefault="00635708" w:rsidP="660B2E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E64F3" w14:textId="77777777" w:rsidR="00635708" w:rsidRDefault="00635708" w:rsidP="660B2E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D6B8C" w14:textId="77777777" w:rsidR="00635708" w:rsidRDefault="00635708" w:rsidP="660B2E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56F86" w14:textId="77777777" w:rsidR="00635708" w:rsidRDefault="00635708" w:rsidP="660B2E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74081" w14:textId="77777777" w:rsidR="00635708" w:rsidRDefault="00635708" w:rsidP="660B2E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3F6DE0D7" w14:paraId="7ED731A2" w14:textId="77777777" w:rsidTr="3F6DE0D7">
        <w:trPr>
          <w:trHeight w:val="990"/>
        </w:trPr>
        <w:tc>
          <w:tcPr>
            <w:tcW w:w="2830" w:type="dxa"/>
            <w:tcMar>
              <w:left w:w="108" w:type="dxa"/>
              <w:right w:w="108" w:type="dxa"/>
            </w:tcMar>
          </w:tcPr>
          <w:p w14:paraId="39F47C6C" w14:textId="7D2C2410" w:rsidR="70535294" w:rsidRDefault="70535294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_____________________</w:t>
            </w:r>
          </w:p>
          <w:p w14:paraId="1CF2C136" w14:textId="15129D02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20ECDF3B" w14:textId="39C5A04F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A4F9AB" w14:textId="21151ADD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____/____/____</w:t>
            </w:r>
          </w:p>
          <w:p w14:paraId="04CDED17" w14:textId="4718C3E6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r>
              <w:br/>
            </w: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br/>
            </w:r>
          </w:p>
        </w:tc>
        <w:tc>
          <w:tcPr>
            <w:tcW w:w="2830" w:type="dxa"/>
            <w:tcMar>
              <w:left w:w="108" w:type="dxa"/>
              <w:right w:w="108" w:type="dxa"/>
            </w:tcMar>
          </w:tcPr>
          <w:p w14:paraId="736C8AAA" w14:textId="7D2C2410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_____________________</w:t>
            </w:r>
          </w:p>
          <w:p w14:paraId="7604F38C" w14:textId="15129D02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1280885D" w14:textId="167BE618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A961B9" w14:textId="21151ADD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____/____/____</w:t>
            </w:r>
          </w:p>
          <w:p w14:paraId="2067E1AC" w14:textId="368C0835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r>
              <w:br/>
            </w:r>
          </w:p>
        </w:tc>
        <w:tc>
          <w:tcPr>
            <w:tcW w:w="2830" w:type="dxa"/>
            <w:tcMar>
              <w:left w:w="108" w:type="dxa"/>
              <w:right w:w="108" w:type="dxa"/>
            </w:tcMar>
          </w:tcPr>
          <w:p w14:paraId="175E2DE3" w14:textId="7D2C2410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_____________________</w:t>
            </w:r>
          </w:p>
          <w:p w14:paraId="4A2B06F3" w14:textId="15129D02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3B46C6" w14:textId="26B34882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BE9538" w14:textId="21151ADD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____/____/____</w:t>
            </w:r>
          </w:p>
          <w:p w14:paraId="62E160F5" w14:textId="3A066D5C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r>
              <w:br/>
            </w:r>
          </w:p>
        </w:tc>
      </w:tr>
    </w:tbl>
    <w:p w14:paraId="373BA046" w14:textId="104F3C17" w:rsidR="006E5555" w:rsidRDefault="006E5555" w:rsidP="660B2E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82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94"/>
        <w:gridCol w:w="2894"/>
        <w:gridCol w:w="2894"/>
      </w:tblGrid>
      <w:tr w:rsidR="3F6DE0D7" w14:paraId="36964AC7" w14:textId="77777777" w:rsidTr="00635708">
        <w:trPr>
          <w:trHeight w:val="1216"/>
        </w:trPr>
        <w:tc>
          <w:tcPr>
            <w:tcW w:w="2894" w:type="dxa"/>
            <w:tcMar>
              <w:left w:w="108" w:type="dxa"/>
              <w:right w:w="108" w:type="dxa"/>
            </w:tcMar>
          </w:tcPr>
          <w:p w14:paraId="1225B31A" w14:textId="20796A54" w:rsidR="583E69D1" w:rsidRDefault="583E69D1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_____________________</w:t>
            </w:r>
          </w:p>
          <w:p w14:paraId="3EFEB1CC" w14:textId="1F560318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Gerente de Projeto</w:t>
            </w:r>
          </w:p>
        </w:tc>
        <w:tc>
          <w:tcPr>
            <w:tcW w:w="2894" w:type="dxa"/>
            <w:tcMar>
              <w:left w:w="108" w:type="dxa"/>
              <w:right w:w="108" w:type="dxa"/>
            </w:tcMar>
          </w:tcPr>
          <w:p w14:paraId="28A69E49" w14:textId="1D547F45" w:rsidR="76B9E8F8" w:rsidRDefault="76B9E8F8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_____________________</w:t>
            </w:r>
          </w:p>
          <w:p w14:paraId="4CF86B6B" w14:textId="0EE0EAD8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  <w:tc>
          <w:tcPr>
            <w:tcW w:w="2894" w:type="dxa"/>
            <w:tcMar>
              <w:left w:w="108" w:type="dxa"/>
              <w:right w:w="108" w:type="dxa"/>
            </w:tcMar>
          </w:tcPr>
          <w:p w14:paraId="53EE5FC9" w14:textId="15DBAFFA" w:rsidR="033A46D4" w:rsidRDefault="033A46D4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_____________________</w:t>
            </w:r>
          </w:p>
          <w:p w14:paraId="69166E48" w14:textId="3F420FCD" w:rsidR="3F6DE0D7" w:rsidRDefault="3F6DE0D7" w:rsidP="3F6DE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3F6DE0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Orientador do projeto Integrado</w:t>
            </w:r>
          </w:p>
        </w:tc>
      </w:tr>
    </w:tbl>
    <w:p w14:paraId="30A65692" w14:textId="62B7C4A0" w:rsidR="3F6DE0D7" w:rsidRDefault="3F6DE0D7" w:rsidP="0063570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3F6DE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7FA4" w14:textId="77777777" w:rsidR="00435877" w:rsidRDefault="00435877" w:rsidP="00921A75">
      <w:pPr>
        <w:spacing w:after="0" w:line="240" w:lineRule="auto"/>
      </w:pPr>
      <w:r>
        <w:separator/>
      </w:r>
    </w:p>
  </w:endnote>
  <w:endnote w:type="continuationSeparator" w:id="0">
    <w:p w14:paraId="2C051CFB" w14:textId="77777777" w:rsidR="00435877" w:rsidRDefault="00435877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4977" w14:textId="77777777" w:rsidR="00435877" w:rsidRDefault="00435877" w:rsidP="00921A75">
      <w:pPr>
        <w:spacing w:after="0" w:line="240" w:lineRule="auto"/>
      </w:pPr>
      <w:r>
        <w:separator/>
      </w:r>
    </w:p>
  </w:footnote>
  <w:footnote w:type="continuationSeparator" w:id="0">
    <w:p w14:paraId="435005A4" w14:textId="77777777" w:rsidR="00435877" w:rsidRDefault="00435877" w:rsidP="00921A7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rRGiubc9Gw2yW" int2:id="D9BCVUoe">
      <int2:state int2:value="Rejected" int2:type="AugLoop_Text_Critique"/>
    </int2:textHash>
    <int2:textHash int2:hashCode="QjUie1FDathtB8" int2:id="LrEbk3HY">
      <int2:state int2:value="Rejected" int2:type="AugLoop_Text_Critique"/>
    </int2:textHash>
    <int2:textHash int2:hashCode="48kJ7E/lHVsV4q" int2:id="HvWYfEY1">
      <int2:state int2:value="Rejected" int2:type="AugLoop_Text_Critique"/>
    </int2:textHash>
    <int2:textHash int2:hashCode="qvTGHdzF6KLavt" int2:id="pljSOZI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13C1"/>
    <w:multiLevelType w:val="hybridMultilevel"/>
    <w:tmpl w:val="10D045BA"/>
    <w:lvl w:ilvl="0" w:tplc="874CE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06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A3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2D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0D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86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C4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AD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A7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D82E"/>
    <w:multiLevelType w:val="hybridMultilevel"/>
    <w:tmpl w:val="0EA41374"/>
    <w:lvl w:ilvl="0" w:tplc="A17C9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09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08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E1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CF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62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A5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A7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21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CC193"/>
    <w:multiLevelType w:val="hybridMultilevel"/>
    <w:tmpl w:val="0BA8A9D2"/>
    <w:lvl w:ilvl="0" w:tplc="814E2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6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40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4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2D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49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23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88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4C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FABB6"/>
    <w:multiLevelType w:val="hybridMultilevel"/>
    <w:tmpl w:val="00F627AC"/>
    <w:lvl w:ilvl="0" w:tplc="39B43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A7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CE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E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4D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04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8B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01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6420C"/>
    <w:multiLevelType w:val="hybridMultilevel"/>
    <w:tmpl w:val="9B14D6B0"/>
    <w:lvl w:ilvl="0" w:tplc="C49AD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CF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4B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4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4B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C3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84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6F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24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C9C7"/>
    <w:multiLevelType w:val="hybridMultilevel"/>
    <w:tmpl w:val="4022C4B4"/>
    <w:lvl w:ilvl="0" w:tplc="E9420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E3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EE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E3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0E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22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8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C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21FA1"/>
    <w:multiLevelType w:val="hybridMultilevel"/>
    <w:tmpl w:val="EEBA17B4"/>
    <w:lvl w:ilvl="0" w:tplc="DBC6F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84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85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EF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CF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2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E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A9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90BAC"/>
    <w:multiLevelType w:val="hybridMultilevel"/>
    <w:tmpl w:val="758040FA"/>
    <w:lvl w:ilvl="0" w:tplc="4440C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2E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2B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88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2D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089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C8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A1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50392"/>
    <w:multiLevelType w:val="hybridMultilevel"/>
    <w:tmpl w:val="E3248D12"/>
    <w:lvl w:ilvl="0" w:tplc="5892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08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A5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1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C1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68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05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8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C5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F3D00"/>
    <w:multiLevelType w:val="hybridMultilevel"/>
    <w:tmpl w:val="54F6D954"/>
    <w:lvl w:ilvl="0" w:tplc="2AD8E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24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6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E8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A5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1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A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AE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29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CE68B"/>
    <w:multiLevelType w:val="hybridMultilevel"/>
    <w:tmpl w:val="EB44297C"/>
    <w:lvl w:ilvl="0" w:tplc="E7C2B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66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49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6F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1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E7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62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C9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AA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7844">
    <w:abstractNumId w:val="11"/>
  </w:num>
  <w:num w:numId="2" w16cid:durableId="1449088384">
    <w:abstractNumId w:val="2"/>
  </w:num>
  <w:num w:numId="3" w16cid:durableId="806581135">
    <w:abstractNumId w:val="3"/>
  </w:num>
  <w:num w:numId="4" w16cid:durableId="52894587">
    <w:abstractNumId w:val="1"/>
  </w:num>
  <w:num w:numId="5" w16cid:durableId="2069112567">
    <w:abstractNumId w:val="4"/>
  </w:num>
  <w:num w:numId="6" w16cid:durableId="102959543">
    <w:abstractNumId w:val="6"/>
  </w:num>
  <w:num w:numId="7" w16cid:durableId="876889903">
    <w:abstractNumId w:val="5"/>
  </w:num>
  <w:num w:numId="8" w16cid:durableId="1865290658">
    <w:abstractNumId w:val="7"/>
  </w:num>
  <w:num w:numId="9" w16cid:durableId="1730030933">
    <w:abstractNumId w:val="10"/>
  </w:num>
  <w:num w:numId="10" w16cid:durableId="1172330339">
    <w:abstractNumId w:val="8"/>
  </w:num>
  <w:num w:numId="11" w16cid:durableId="1639147294">
    <w:abstractNumId w:val="0"/>
  </w:num>
  <w:num w:numId="12" w16cid:durableId="950822179">
    <w:abstractNumId w:val="12"/>
  </w:num>
  <w:num w:numId="13" w16cid:durableId="1771928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C13D6"/>
    <w:rsid w:val="000C52A3"/>
    <w:rsid w:val="001049A9"/>
    <w:rsid w:val="00140705"/>
    <w:rsid w:val="001602BF"/>
    <w:rsid w:val="001A0D82"/>
    <w:rsid w:val="002A4D26"/>
    <w:rsid w:val="00362F97"/>
    <w:rsid w:val="003B7D0A"/>
    <w:rsid w:val="003C1621"/>
    <w:rsid w:val="003E7B52"/>
    <w:rsid w:val="00420265"/>
    <w:rsid w:val="00435877"/>
    <w:rsid w:val="00466072"/>
    <w:rsid w:val="0048446B"/>
    <w:rsid w:val="004E0B80"/>
    <w:rsid w:val="00502244"/>
    <w:rsid w:val="005141D9"/>
    <w:rsid w:val="005B48FD"/>
    <w:rsid w:val="005D63C5"/>
    <w:rsid w:val="005E3611"/>
    <w:rsid w:val="00616813"/>
    <w:rsid w:val="00635708"/>
    <w:rsid w:val="0064448A"/>
    <w:rsid w:val="006B2CC7"/>
    <w:rsid w:val="006E5555"/>
    <w:rsid w:val="006F32D8"/>
    <w:rsid w:val="006F40CA"/>
    <w:rsid w:val="0070064F"/>
    <w:rsid w:val="00705045"/>
    <w:rsid w:val="00713C63"/>
    <w:rsid w:val="0073106E"/>
    <w:rsid w:val="00866587"/>
    <w:rsid w:val="00887E6F"/>
    <w:rsid w:val="00921A75"/>
    <w:rsid w:val="009573F6"/>
    <w:rsid w:val="009F22F7"/>
    <w:rsid w:val="00A43721"/>
    <w:rsid w:val="00A63D50"/>
    <w:rsid w:val="00AD37B9"/>
    <w:rsid w:val="00BB57B7"/>
    <w:rsid w:val="00C35AE3"/>
    <w:rsid w:val="00C75E41"/>
    <w:rsid w:val="00CB62FD"/>
    <w:rsid w:val="00E51070"/>
    <w:rsid w:val="00E82341"/>
    <w:rsid w:val="00EC09E5"/>
    <w:rsid w:val="00EE10A1"/>
    <w:rsid w:val="00EE5899"/>
    <w:rsid w:val="0143339C"/>
    <w:rsid w:val="01D4A84F"/>
    <w:rsid w:val="01ED558F"/>
    <w:rsid w:val="033A46D4"/>
    <w:rsid w:val="038925F0"/>
    <w:rsid w:val="053E1EAE"/>
    <w:rsid w:val="06C0A714"/>
    <w:rsid w:val="06C0C6B2"/>
    <w:rsid w:val="079F1A98"/>
    <w:rsid w:val="07E8A3B0"/>
    <w:rsid w:val="07F4F07B"/>
    <w:rsid w:val="0830FF99"/>
    <w:rsid w:val="08731542"/>
    <w:rsid w:val="087BC5F5"/>
    <w:rsid w:val="09283419"/>
    <w:rsid w:val="099414C1"/>
    <w:rsid w:val="09F86774"/>
    <w:rsid w:val="0A163495"/>
    <w:rsid w:val="0AAB2618"/>
    <w:rsid w:val="0C30AC4A"/>
    <w:rsid w:val="0CBEDCBC"/>
    <w:rsid w:val="0CD953D1"/>
    <w:rsid w:val="0D069BCB"/>
    <w:rsid w:val="0D221675"/>
    <w:rsid w:val="0D300836"/>
    <w:rsid w:val="0DCC7CAB"/>
    <w:rsid w:val="0DD0AAB9"/>
    <w:rsid w:val="0EBDE6D6"/>
    <w:rsid w:val="0EE15727"/>
    <w:rsid w:val="0F684D0C"/>
    <w:rsid w:val="0FD8832D"/>
    <w:rsid w:val="104E60FD"/>
    <w:rsid w:val="106F967E"/>
    <w:rsid w:val="10821E16"/>
    <w:rsid w:val="10D1F712"/>
    <w:rsid w:val="11DA0CEE"/>
    <w:rsid w:val="11E8DF4D"/>
    <w:rsid w:val="125FCC43"/>
    <w:rsid w:val="129FEDCE"/>
    <w:rsid w:val="12B49254"/>
    <w:rsid w:val="131BFC7A"/>
    <w:rsid w:val="131D0689"/>
    <w:rsid w:val="1384AFAE"/>
    <w:rsid w:val="13E79559"/>
    <w:rsid w:val="148ECB68"/>
    <w:rsid w:val="14C9EEA1"/>
    <w:rsid w:val="15CB5B97"/>
    <w:rsid w:val="16196E01"/>
    <w:rsid w:val="165A40A8"/>
    <w:rsid w:val="16651CC7"/>
    <w:rsid w:val="16BCD196"/>
    <w:rsid w:val="175D7905"/>
    <w:rsid w:val="1778F713"/>
    <w:rsid w:val="17A39351"/>
    <w:rsid w:val="17C03283"/>
    <w:rsid w:val="17EDDCC8"/>
    <w:rsid w:val="17EFEAD2"/>
    <w:rsid w:val="17F68B4F"/>
    <w:rsid w:val="185F5F38"/>
    <w:rsid w:val="190F2F52"/>
    <w:rsid w:val="193F63B2"/>
    <w:rsid w:val="1A1678C4"/>
    <w:rsid w:val="1AAAFFB3"/>
    <w:rsid w:val="1AD3B6C7"/>
    <w:rsid w:val="1ADB3413"/>
    <w:rsid w:val="1B2266FA"/>
    <w:rsid w:val="1BE56774"/>
    <w:rsid w:val="1C2F3073"/>
    <w:rsid w:val="1CB61197"/>
    <w:rsid w:val="1CBE375B"/>
    <w:rsid w:val="1CC8D240"/>
    <w:rsid w:val="1D4E1986"/>
    <w:rsid w:val="1D9D2184"/>
    <w:rsid w:val="1E0B5789"/>
    <w:rsid w:val="1F0FB8D9"/>
    <w:rsid w:val="1F3E8C5D"/>
    <w:rsid w:val="1F94AC06"/>
    <w:rsid w:val="1FAEA536"/>
    <w:rsid w:val="1FC3F6AD"/>
    <w:rsid w:val="202620B9"/>
    <w:rsid w:val="2074D209"/>
    <w:rsid w:val="21E03C88"/>
    <w:rsid w:val="2252038B"/>
    <w:rsid w:val="22762D1F"/>
    <w:rsid w:val="227A2C4A"/>
    <w:rsid w:val="2355ADE2"/>
    <w:rsid w:val="2372423F"/>
    <w:rsid w:val="243EB2F3"/>
    <w:rsid w:val="24C94940"/>
    <w:rsid w:val="2536A3D9"/>
    <w:rsid w:val="25A224CB"/>
    <w:rsid w:val="25F59FE0"/>
    <w:rsid w:val="260C89FB"/>
    <w:rsid w:val="267851F8"/>
    <w:rsid w:val="27499E42"/>
    <w:rsid w:val="276919FA"/>
    <w:rsid w:val="27BE6EC5"/>
    <w:rsid w:val="27C7A8DC"/>
    <w:rsid w:val="27CF9662"/>
    <w:rsid w:val="27FC6610"/>
    <w:rsid w:val="2835FE00"/>
    <w:rsid w:val="28F24DC3"/>
    <w:rsid w:val="292F3B81"/>
    <w:rsid w:val="293433AF"/>
    <w:rsid w:val="2955F7B6"/>
    <w:rsid w:val="29563A58"/>
    <w:rsid w:val="2A120282"/>
    <w:rsid w:val="2AE9DA91"/>
    <w:rsid w:val="2AF1C817"/>
    <w:rsid w:val="2B8E2A54"/>
    <w:rsid w:val="2B949257"/>
    <w:rsid w:val="2C8FB094"/>
    <w:rsid w:val="2CA30785"/>
    <w:rsid w:val="2CD3627F"/>
    <w:rsid w:val="2CE7937C"/>
    <w:rsid w:val="2E3ED7E6"/>
    <w:rsid w:val="2F78634A"/>
    <w:rsid w:val="2FBBE3F7"/>
    <w:rsid w:val="2FBD4BB4"/>
    <w:rsid w:val="30814406"/>
    <w:rsid w:val="30DEB8EA"/>
    <w:rsid w:val="319B38D6"/>
    <w:rsid w:val="31E06CA8"/>
    <w:rsid w:val="3319C837"/>
    <w:rsid w:val="334A6A37"/>
    <w:rsid w:val="3498AA5D"/>
    <w:rsid w:val="34B2A4C8"/>
    <w:rsid w:val="34E61840"/>
    <w:rsid w:val="35019495"/>
    <w:rsid w:val="3529BD54"/>
    <w:rsid w:val="356B576D"/>
    <w:rsid w:val="35CBDF31"/>
    <w:rsid w:val="35FC1C33"/>
    <w:rsid w:val="36F0858A"/>
    <w:rsid w:val="37540840"/>
    <w:rsid w:val="37DFF2F1"/>
    <w:rsid w:val="388C55EB"/>
    <w:rsid w:val="38A418B6"/>
    <w:rsid w:val="38D7961E"/>
    <w:rsid w:val="3A2BBFD3"/>
    <w:rsid w:val="3A50DB06"/>
    <w:rsid w:val="3A9A4E24"/>
    <w:rsid w:val="3A9F5054"/>
    <w:rsid w:val="3AC732C6"/>
    <w:rsid w:val="3BC3F6AD"/>
    <w:rsid w:val="3BDA98F1"/>
    <w:rsid w:val="3C1E20B1"/>
    <w:rsid w:val="3C20FB1E"/>
    <w:rsid w:val="3CE167BB"/>
    <w:rsid w:val="3CE9CB14"/>
    <w:rsid w:val="3CECC6CE"/>
    <w:rsid w:val="3D766952"/>
    <w:rsid w:val="3DD851DC"/>
    <w:rsid w:val="3DED7851"/>
    <w:rsid w:val="3E208A28"/>
    <w:rsid w:val="3F1239B3"/>
    <w:rsid w:val="3F49ED93"/>
    <w:rsid w:val="3F6DE0D7"/>
    <w:rsid w:val="3FC50761"/>
    <w:rsid w:val="402C9544"/>
    <w:rsid w:val="40AE0A14"/>
    <w:rsid w:val="4126BD0D"/>
    <w:rsid w:val="424CA88F"/>
    <w:rsid w:val="4274C812"/>
    <w:rsid w:val="427CF503"/>
    <w:rsid w:val="427F624B"/>
    <w:rsid w:val="429F5836"/>
    <w:rsid w:val="42ABC2FF"/>
    <w:rsid w:val="42E2CAE1"/>
    <w:rsid w:val="42EF97A1"/>
    <w:rsid w:val="4327B9B1"/>
    <w:rsid w:val="434C92E8"/>
    <w:rsid w:val="443B2897"/>
    <w:rsid w:val="447F7D5D"/>
    <w:rsid w:val="449AD0C9"/>
    <w:rsid w:val="4560B1A9"/>
    <w:rsid w:val="45729DBC"/>
    <w:rsid w:val="457FD33E"/>
    <w:rsid w:val="45817B37"/>
    <w:rsid w:val="458968BD"/>
    <w:rsid w:val="459B0A49"/>
    <w:rsid w:val="45B7030D"/>
    <w:rsid w:val="45BC8B85"/>
    <w:rsid w:val="45F786E1"/>
    <w:rsid w:val="460E67CA"/>
    <w:rsid w:val="4636A12A"/>
    <w:rsid w:val="46457389"/>
    <w:rsid w:val="46BAA25A"/>
    <w:rsid w:val="477F3422"/>
    <w:rsid w:val="47D2718B"/>
    <w:rsid w:val="47E143EA"/>
    <w:rsid w:val="48E82B7F"/>
    <w:rsid w:val="490ABDDC"/>
    <w:rsid w:val="490E99BA"/>
    <w:rsid w:val="49500B49"/>
    <w:rsid w:val="499275AB"/>
    <w:rsid w:val="4A0216CB"/>
    <w:rsid w:val="4A273022"/>
    <w:rsid w:val="4A64572C"/>
    <w:rsid w:val="4AFBD66B"/>
    <w:rsid w:val="4B18E4AC"/>
    <w:rsid w:val="4B2FE23C"/>
    <w:rsid w:val="4BAB1BDC"/>
    <w:rsid w:val="4C00278D"/>
    <w:rsid w:val="4C09D809"/>
    <w:rsid w:val="4D09E536"/>
    <w:rsid w:val="4E50856E"/>
    <w:rsid w:val="4E6A1A26"/>
    <w:rsid w:val="4E8D02F2"/>
    <w:rsid w:val="4ED885A6"/>
    <w:rsid w:val="4F7DDB3E"/>
    <w:rsid w:val="5094E9C0"/>
    <w:rsid w:val="50D398B0"/>
    <w:rsid w:val="51FF5038"/>
    <w:rsid w:val="5226E9F4"/>
    <w:rsid w:val="5246DB88"/>
    <w:rsid w:val="527D5AD2"/>
    <w:rsid w:val="528E7D9C"/>
    <w:rsid w:val="54B4F6D2"/>
    <w:rsid w:val="56E1DDD6"/>
    <w:rsid w:val="56F91590"/>
    <w:rsid w:val="573B5CE8"/>
    <w:rsid w:val="57BF6452"/>
    <w:rsid w:val="583E69D1"/>
    <w:rsid w:val="58773898"/>
    <w:rsid w:val="5891A5EE"/>
    <w:rsid w:val="59D46CE1"/>
    <w:rsid w:val="5A137D98"/>
    <w:rsid w:val="5A5F004C"/>
    <w:rsid w:val="5AC44E3D"/>
    <w:rsid w:val="5AC87B6B"/>
    <w:rsid w:val="5AD8BDE4"/>
    <w:rsid w:val="5AFE686D"/>
    <w:rsid w:val="5B47DB8B"/>
    <w:rsid w:val="5B6DB771"/>
    <w:rsid w:val="5C0ECE0B"/>
    <w:rsid w:val="5C4455E1"/>
    <w:rsid w:val="5C644BCC"/>
    <w:rsid w:val="5CDB79D2"/>
    <w:rsid w:val="5CF30E85"/>
    <w:rsid w:val="5D1C8B69"/>
    <w:rsid w:val="5D2C0E73"/>
    <w:rsid w:val="5DA5736D"/>
    <w:rsid w:val="5DACB1D4"/>
    <w:rsid w:val="5E8EDEE6"/>
    <w:rsid w:val="5EDA2ED0"/>
    <w:rsid w:val="5F0F0FE7"/>
    <w:rsid w:val="5F41E705"/>
    <w:rsid w:val="5F893856"/>
    <w:rsid w:val="5F9BEC8E"/>
    <w:rsid w:val="606D5A64"/>
    <w:rsid w:val="6138F25D"/>
    <w:rsid w:val="62735402"/>
    <w:rsid w:val="62C0A3A2"/>
    <w:rsid w:val="62D38D50"/>
    <w:rsid w:val="62F0EA7A"/>
    <w:rsid w:val="636F7F3A"/>
    <w:rsid w:val="63BC322D"/>
    <w:rsid w:val="64065150"/>
    <w:rsid w:val="644A904D"/>
    <w:rsid w:val="654D2D4D"/>
    <w:rsid w:val="660B2E12"/>
    <w:rsid w:val="6669D40B"/>
    <w:rsid w:val="66B0F6A2"/>
    <w:rsid w:val="66FFEF26"/>
    <w:rsid w:val="6785A7DF"/>
    <w:rsid w:val="679D0F92"/>
    <w:rsid w:val="67AD99B6"/>
    <w:rsid w:val="687E121A"/>
    <w:rsid w:val="689BBF87"/>
    <w:rsid w:val="69B573DB"/>
    <w:rsid w:val="6A6CE7B4"/>
    <w:rsid w:val="6AC073F9"/>
    <w:rsid w:val="6B8EA9A7"/>
    <w:rsid w:val="6BF7359D"/>
    <w:rsid w:val="6C61DC87"/>
    <w:rsid w:val="6D550A2C"/>
    <w:rsid w:val="6E3A21FE"/>
    <w:rsid w:val="6E43976F"/>
    <w:rsid w:val="6EF0DA8D"/>
    <w:rsid w:val="6F9E153F"/>
    <w:rsid w:val="6FBF8989"/>
    <w:rsid w:val="6FD5F25F"/>
    <w:rsid w:val="70226754"/>
    <w:rsid w:val="70535294"/>
    <w:rsid w:val="708CB0AC"/>
    <w:rsid w:val="70D0FFB4"/>
    <w:rsid w:val="71225028"/>
    <w:rsid w:val="713D4F31"/>
    <w:rsid w:val="71990BA3"/>
    <w:rsid w:val="72088564"/>
    <w:rsid w:val="72273C15"/>
    <w:rsid w:val="735D22DE"/>
    <w:rsid w:val="745CB6C4"/>
    <w:rsid w:val="74768B56"/>
    <w:rsid w:val="75455F70"/>
    <w:rsid w:val="75D2C30B"/>
    <w:rsid w:val="7694C3A0"/>
    <w:rsid w:val="76B9E8F8"/>
    <w:rsid w:val="76C57E4C"/>
    <w:rsid w:val="77404F60"/>
    <w:rsid w:val="785DB8BB"/>
    <w:rsid w:val="7A93BF6F"/>
    <w:rsid w:val="7AA207C5"/>
    <w:rsid w:val="7B04A753"/>
    <w:rsid w:val="7B3FEDE9"/>
    <w:rsid w:val="7B9B3ED8"/>
    <w:rsid w:val="7BF568F2"/>
    <w:rsid w:val="7CA0CB6B"/>
    <w:rsid w:val="7CDBBE4A"/>
    <w:rsid w:val="7D0F2535"/>
    <w:rsid w:val="7D19E46B"/>
    <w:rsid w:val="7D6B0B9E"/>
    <w:rsid w:val="7D71C939"/>
    <w:rsid w:val="7E16260B"/>
    <w:rsid w:val="7E3C9BCC"/>
    <w:rsid w:val="7E5FEF0A"/>
    <w:rsid w:val="7E6BA497"/>
    <w:rsid w:val="7ED82479"/>
    <w:rsid w:val="7F06DBFF"/>
    <w:rsid w:val="7F0D9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1</TotalTime>
  <Pages>4</Pages>
  <Words>716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59</cp:revision>
  <dcterms:created xsi:type="dcterms:W3CDTF">2023-05-24T23:02:00Z</dcterms:created>
  <dcterms:modified xsi:type="dcterms:W3CDTF">2023-08-17T00:25:00Z</dcterms:modified>
</cp:coreProperties>
</file>