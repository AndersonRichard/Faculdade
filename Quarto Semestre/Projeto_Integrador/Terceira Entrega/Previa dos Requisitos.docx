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CBFB563" w:rsidR="003E7B52" w:rsidRPr="00921A75" w:rsidRDefault="00021484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Levantamento de Requisitos - Ementa</w:t>
            </w:r>
          </w:p>
        </w:tc>
      </w:tr>
    </w:tbl>
    <w:p w14:paraId="3396950B" w14:textId="77777777" w:rsidR="00021484" w:rsidRPr="005B48FD" w:rsidRDefault="00021484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3EE8C5B6" w14:textId="64109C62" w:rsidR="00713C63" w:rsidRPr="00887E6F" w:rsidRDefault="00021484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Metodologia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3F6DE0D7">
        <w:trPr>
          <w:trHeight w:val="1247"/>
        </w:trPr>
        <w:tc>
          <w:tcPr>
            <w:tcW w:w="8494" w:type="dxa"/>
          </w:tcPr>
          <w:p w14:paraId="7B93881D" w14:textId="7FB22CF1" w:rsidR="0073106E" w:rsidRPr="009573F6" w:rsidRDefault="00571E7B" w:rsidP="3F6DE0D7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hAnsi="Times New Roman" w:cs="Times New Roman"/>
                <w:sz w:val="24"/>
                <w:szCs w:val="24"/>
              </w:rPr>
              <w:t>Investigação da documentação de universidades e instituições de ensino que definem critérios e parâmetros essenciais para a construção de um plano de ensino para uma determinada disciplina.</w:t>
            </w:r>
          </w:p>
        </w:tc>
      </w:tr>
    </w:tbl>
    <w:p w14:paraId="6CDDEEC0" w14:textId="5884D10F" w:rsidR="00713C63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37082578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5D984E7E" w14:textId="79B24F0D" w:rsidR="00713C63" w:rsidRPr="00887E6F" w:rsidRDefault="1CB61197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</w:t>
            </w:r>
            <w:r w:rsidR="00723E9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FF28A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Plano de Ensino</w:t>
            </w:r>
          </w:p>
        </w:tc>
      </w:tr>
    </w:tbl>
    <w:p w14:paraId="4E92436F" w14:textId="322E7EE8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17E4167" w14:textId="77777777" w:rsidTr="3F6DE0D7">
        <w:trPr>
          <w:trHeight w:val="1247"/>
        </w:trPr>
        <w:tc>
          <w:tcPr>
            <w:tcW w:w="8494" w:type="dxa"/>
          </w:tcPr>
          <w:p w14:paraId="111F0EED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da carga horária.</w:t>
            </w:r>
          </w:p>
          <w:p w14:paraId="6F8C6686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Elaboração da ementa: descrição dos tópicos que comporão o conteúdo do curso.</w:t>
            </w:r>
          </w:p>
          <w:p w14:paraId="78460701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do conteúdo programático.</w:t>
            </w:r>
          </w:p>
          <w:p w14:paraId="3187B9F5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da metodologia.</w:t>
            </w:r>
          </w:p>
          <w:p w14:paraId="56B97C08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Escolha de uma linguagem adequada para iniciantes.</w:t>
            </w:r>
          </w:p>
          <w:p w14:paraId="24D826AF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de referências.</w:t>
            </w:r>
          </w:p>
          <w:p w14:paraId="1350D102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Aprovação do plano de ensino.</w:t>
            </w:r>
          </w:p>
          <w:p w14:paraId="1E6EED81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Estabelecimento de um processo para alterações no plano de ensino, caso necessário após a aprovação.</w:t>
            </w:r>
          </w:p>
          <w:p w14:paraId="209A350C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Adaptação do conteúdo ao público-alvo.</w:t>
            </w:r>
          </w:p>
          <w:p w14:paraId="56F1D643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de aulas práticas.</w:t>
            </w:r>
          </w:p>
          <w:p w14:paraId="16B5BE6E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Estabelecimento do limite de participantes do projeto de acordo com o número de máquinas (CPU/Notebook) disponibilizadas pelo laboratório da Instituição.</w:t>
            </w:r>
          </w:p>
          <w:p w14:paraId="5C31E72B" w14:textId="55573FA0" w:rsidR="00713C63" w:rsidRPr="005B48FD" w:rsidRDefault="00571E7B" w:rsidP="00571E7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Garantia de que as máquinas (CPU/Notebook) da instituição possuam conexão com a rede para aplicação do conteúdo durante o curso.</w:t>
            </w:r>
          </w:p>
        </w:tc>
      </w:tr>
    </w:tbl>
    <w:p w14:paraId="639FCBA8" w14:textId="38F995DD" w:rsidR="00713C63" w:rsidRDefault="00713C63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E9C" w:rsidRPr="0073106E" w14:paraId="3A91834F" w14:textId="77777777" w:rsidTr="009C1365">
        <w:tc>
          <w:tcPr>
            <w:tcW w:w="8494" w:type="dxa"/>
            <w:shd w:val="clear" w:color="auto" w:fill="525252" w:themeFill="accent3" w:themeFillShade="80"/>
          </w:tcPr>
          <w:p w14:paraId="4E29F464" w14:textId="04758662" w:rsidR="00723E9C" w:rsidRPr="00921A75" w:rsidRDefault="00723E9C" w:rsidP="009C136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Levantamento de Requisitos - Site</w:t>
            </w:r>
          </w:p>
        </w:tc>
      </w:tr>
    </w:tbl>
    <w:p w14:paraId="7B674583" w14:textId="77777777" w:rsidR="00723E9C" w:rsidRPr="005B48FD" w:rsidRDefault="00723E9C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E9C" w:rsidRPr="0073106E" w14:paraId="6A456F40" w14:textId="77777777" w:rsidTr="009C1365">
        <w:tc>
          <w:tcPr>
            <w:tcW w:w="8494" w:type="dxa"/>
            <w:shd w:val="clear" w:color="auto" w:fill="525252" w:themeFill="accent3" w:themeFillShade="80"/>
          </w:tcPr>
          <w:p w14:paraId="43E2AE4C" w14:textId="77777777" w:rsidR="00723E9C" w:rsidRPr="00887E6F" w:rsidRDefault="00723E9C" w:rsidP="00723E9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Metodologia</w:t>
            </w:r>
          </w:p>
        </w:tc>
      </w:tr>
    </w:tbl>
    <w:p w14:paraId="04C9DBB2" w14:textId="77777777" w:rsidR="00723E9C" w:rsidRPr="005B48FD" w:rsidRDefault="00723E9C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E9C" w:rsidRPr="0073106E" w14:paraId="7ED1C97D" w14:textId="77777777" w:rsidTr="009C1365">
        <w:trPr>
          <w:trHeight w:val="1247"/>
        </w:trPr>
        <w:tc>
          <w:tcPr>
            <w:tcW w:w="8494" w:type="dxa"/>
          </w:tcPr>
          <w:p w14:paraId="4EFDEF4A" w14:textId="6C018607" w:rsidR="00723E9C" w:rsidRPr="009573F6" w:rsidRDefault="00571E7B" w:rsidP="009C1365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hAnsi="Times New Roman" w:cs="Times New Roman"/>
                <w:sz w:val="24"/>
                <w:szCs w:val="24"/>
              </w:rPr>
              <w:t>Seguindo a proposta de realizar um levantamento de requisitos para o site que conterá materiais complementares e toda a documentação da trajetória do projeto, incluindo materiais de apoio, vídeos e podcasts relacionados ao tema.</w:t>
            </w:r>
          </w:p>
        </w:tc>
      </w:tr>
    </w:tbl>
    <w:p w14:paraId="512BB7EC" w14:textId="77777777" w:rsidR="00723E9C" w:rsidRDefault="00723E9C" w:rsidP="00723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E9C" w:rsidRPr="0073106E" w14:paraId="2CA095B3" w14:textId="77777777" w:rsidTr="009C1365">
        <w:tc>
          <w:tcPr>
            <w:tcW w:w="8494" w:type="dxa"/>
            <w:shd w:val="clear" w:color="auto" w:fill="525252" w:themeFill="accent3" w:themeFillShade="80"/>
          </w:tcPr>
          <w:p w14:paraId="153BA7C9" w14:textId="56C7881C" w:rsidR="00723E9C" w:rsidRPr="00887E6F" w:rsidRDefault="00723E9C" w:rsidP="00723E9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Site</w:t>
            </w:r>
          </w:p>
        </w:tc>
      </w:tr>
    </w:tbl>
    <w:p w14:paraId="279BB90A" w14:textId="77777777" w:rsidR="00723E9C" w:rsidRPr="005B48FD" w:rsidRDefault="00723E9C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E9C" w:rsidRPr="0073106E" w14:paraId="629D352D" w14:textId="77777777" w:rsidTr="009C1365">
        <w:trPr>
          <w:trHeight w:val="1247"/>
        </w:trPr>
        <w:tc>
          <w:tcPr>
            <w:tcW w:w="8494" w:type="dxa"/>
          </w:tcPr>
          <w:p w14:paraId="585296A6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Página Inicial (Home): Apresentar o projeto "Hello World", enfatizando sua importância e exibindo informações sobre a equipe e os tópicos abordados.</w:t>
            </w:r>
          </w:p>
          <w:p w14:paraId="736A32AC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Materiais Complementares: Definir uma seção para disponibilização de materiais de apoio, como slides de apresentação ou links relevantes ao assunto.</w:t>
            </w:r>
          </w:p>
          <w:p w14:paraId="4C26DE8E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Navegação Intuitiva: A estrutura do site deve ser intuitiva, proporcionando uma experiência agradável e de fácil navegação para todos os usuários.</w:t>
            </w:r>
          </w:p>
          <w:p w14:paraId="0A34C0FC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Acessibilidade: O site deve ser acessível para pessoas com deficiências, seguindo as diretrizes de acessibilidade.</w:t>
            </w:r>
          </w:p>
          <w:p w14:paraId="24DC3D65" w14:textId="77777777" w:rsidR="00571E7B" w:rsidRPr="00571E7B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Design Responsivo: Um design adaptável que funcione de maneira eficiente em diferentes dispositivos e sistemas operacionais, garantindo uma experiência consistente para os alunos.</w:t>
            </w:r>
          </w:p>
          <w:p w14:paraId="6A769774" w14:textId="302C07DC" w:rsidR="00723E9C" w:rsidRPr="00EF1414" w:rsidRDefault="00571E7B" w:rsidP="00571E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7B">
              <w:rPr>
                <w:rFonts w:ascii="Times New Roman" w:eastAsia="Times New Roman" w:hAnsi="Times New Roman" w:cs="Times New Roman"/>
                <w:sz w:val="24"/>
                <w:szCs w:val="24"/>
              </w:rPr>
              <w:t>Área para Envio de Atividades: Definir se haverá uma forma de avaliação no site para medir o conhecimento adquirido.</w:t>
            </w:r>
          </w:p>
        </w:tc>
      </w:tr>
    </w:tbl>
    <w:p w14:paraId="440DD8BD" w14:textId="77777777" w:rsidR="00723E9C" w:rsidRPr="005B48FD" w:rsidRDefault="00723E9C" w:rsidP="00723E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24098E2" w14:textId="77777777" w:rsidR="00723E9C" w:rsidRPr="005B48FD" w:rsidRDefault="00723E9C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B8995" w14:textId="77777777" w:rsidR="00723E9C" w:rsidRPr="00723E9C" w:rsidRDefault="00723E9C" w:rsidP="00723E9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3E9C" w:rsidRPr="0072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0D35" w14:textId="77777777" w:rsidR="00052010" w:rsidRDefault="00052010" w:rsidP="00921A75">
      <w:pPr>
        <w:spacing w:after="0" w:line="240" w:lineRule="auto"/>
      </w:pPr>
      <w:r>
        <w:separator/>
      </w:r>
    </w:p>
  </w:endnote>
  <w:endnote w:type="continuationSeparator" w:id="0">
    <w:p w14:paraId="168C9117" w14:textId="77777777" w:rsidR="00052010" w:rsidRDefault="00052010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C18E" w14:textId="77777777" w:rsidR="00052010" w:rsidRDefault="00052010" w:rsidP="00921A75">
      <w:pPr>
        <w:spacing w:after="0" w:line="240" w:lineRule="auto"/>
      </w:pPr>
      <w:r>
        <w:separator/>
      </w:r>
    </w:p>
  </w:footnote>
  <w:footnote w:type="continuationSeparator" w:id="0">
    <w:p w14:paraId="31E60DB7" w14:textId="77777777" w:rsidR="00052010" w:rsidRDefault="00052010" w:rsidP="00921A7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rRGiubc9Gw2yW" int2:id="D9BCVUoe">
      <int2:state int2:value="Rejected" int2:type="AugLoop_Text_Critique"/>
    </int2:textHash>
    <int2:textHash int2:hashCode="QjUie1FDathtB8" int2:id="LrEbk3HY">
      <int2:state int2:value="Rejected" int2:type="AugLoop_Text_Critique"/>
    </int2:textHash>
    <int2:textHash int2:hashCode="48kJ7E/lHVsV4q" int2:id="HvWYfEY1">
      <int2:state int2:value="Rejected" int2:type="AugLoop_Text_Critique"/>
    </int2:textHash>
    <int2:textHash int2:hashCode="qvTGHdzF6KLavt" int2:id="pljSOZI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13C1"/>
    <w:multiLevelType w:val="hybridMultilevel"/>
    <w:tmpl w:val="10D045BA"/>
    <w:lvl w:ilvl="0" w:tplc="874CE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6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A3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2D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86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C4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AD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A7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D82E"/>
    <w:multiLevelType w:val="hybridMultilevel"/>
    <w:tmpl w:val="0EA41374"/>
    <w:lvl w:ilvl="0" w:tplc="A17C9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09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08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E1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CF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62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A5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A7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21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C193"/>
    <w:multiLevelType w:val="hybridMultilevel"/>
    <w:tmpl w:val="0BA8A9D2"/>
    <w:lvl w:ilvl="0" w:tplc="814E2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6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40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2D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49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23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88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4C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ABB6"/>
    <w:multiLevelType w:val="hybridMultilevel"/>
    <w:tmpl w:val="00F627AC"/>
    <w:lvl w:ilvl="0" w:tplc="39B43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7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CE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E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4D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4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8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01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420C"/>
    <w:multiLevelType w:val="hybridMultilevel"/>
    <w:tmpl w:val="9B14D6B0"/>
    <w:lvl w:ilvl="0" w:tplc="C49AD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C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4B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4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4B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C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84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6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24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073B8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6C9C7"/>
    <w:multiLevelType w:val="hybridMultilevel"/>
    <w:tmpl w:val="4022C4B4"/>
    <w:lvl w:ilvl="0" w:tplc="E9420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E3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E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E3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0E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22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8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C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21FA1"/>
    <w:multiLevelType w:val="hybridMultilevel"/>
    <w:tmpl w:val="EEBA17B4"/>
    <w:lvl w:ilvl="0" w:tplc="DBC6F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4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85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EF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CF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E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A9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90BAC"/>
    <w:multiLevelType w:val="hybridMultilevel"/>
    <w:tmpl w:val="758040FA"/>
    <w:lvl w:ilvl="0" w:tplc="4440C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2E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2B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88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D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9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8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1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50392"/>
    <w:multiLevelType w:val="hybridMultilevel"/>
    <w:tmpl w:val="E3248D12"/>
    <w:lvl w:ilvl="0" w:tplc="589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08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A5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1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C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68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05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8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C5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F3D00"/>
    <w:multiLevelType w:val="hybridMultilevel"/>
    <w:tmpl w:val="54F6D954"/>
    <w:lvl w:ilvl="0" w:tplc="2AD8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24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6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E8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A5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1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A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AE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29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E68B"/>
    <w:multiLevelType w:val="hybridMultilevel"/>
    <w:tmpl w:val="EB44297C"/>
    <w:lvl w:ilvl="0" w:tplc="E7C2B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66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9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6F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1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E7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62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9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AA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7844">
    <w:abstractNumId w:val="12"/>
  </w:num>
  <w:num w:numId="2" w16cid:durableId="1449088384">
    <w:abstractNumId w:val="2"/>
  </w:num>
  <w:num w:numId="3" w16cid:durableId="806581135">
    <w:abstractNumId w:val="3"/>
  </w:num>
  <w:num w:numId="4" w16cid:durableId="52894587">
    <w:abstractNumId w:val="1"/>
  </w:num>
  <w:num w:numId="5" w16cid:durableId="2069112567">
    <w:abstractNumId w:val="4"/>
  </w:num>
  <w:num w:numId="6" w16cid:durableId="102959543">
    <w:abstractNumId w:val="7"/>
  </w:num>
  <w:num w:numId="7" w16cid:durableId="876889903">
    <w:abstractNumId w:val="6"/>
  </w:num>
  <w:num w:numId="8" w16cid:durableId="1865290658">
    <w:abstractNumId w:val="8"/>
  </w:num>
  <w:num w:numId="9" w16cid:durableId="1730030933">
    <w:abstractNumId w:val="11"/>
  </w:num>
  <w:num w:numId="10" w16cid:durableId="1172330339">
    <w:abstractNumId w:val="9"/>
  </w:num>
  <w:num w:numId="11" w16cid:durableId="1639147294">
    <w:abstractNumId w:val="0"/>
  </w:num>
  <w:num w:numId="12" w16cid:durableId="950822179">
    <w:abstractNumId w:val="13"/>
  </w:num>
  <w:num w:numId="13" w16cid:durableId="1771928670">
    <w:abstractNumId w:val="10"/>
  </w:num>
  <w:num w:numId="14" w16cid:durableId="932859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006DD"/>
    <w:rsid w:val="00021484"/>
    <w:rsid w:val="00052010"/>
    <w:rsid w:val="000562AA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B7D0A"/>
    <w:rsid w:val="003C1621"/>
    <w:rsid w:val="003E7B52"/>
    <w:rsid w:val="00420265"/>
    <w:rsid w:val="00435877"/>
    <w:rsid w:val="00466072"/>
    <w:rsid w:val="0048446B"/>
    <w:rsid w:val="004E0B80"/>
    <w:rsid w:val="00502244"/>
    <w:rsid w:val="005141D9"/>
    <w:rsid w:val="00571E7B"/>
    <w:rsid w:val="005B48FD"/>
    <w:rsid w:val="005D63C5"/>
    <w:rsid w:val="005E3611"/>
    <w:rsid w:val="00616813"/>
    <w:rsid w:val="00635708"/>
    <w:rsid w:val="0064448A"/>
    <w:rsid w:val="006B2CC7"/>
    <w:rsid w:val="006E5555"/>
    <w:rsid w:val="006F32D8"/>
    <w:rsid w:val="006F40CA"/>
    <w:rsid w:val="0070064F"/>
    <w:rsid w:val="00705045"/>
    <w:rsid w:val="00713C63"/>
    <w:rsid w:val="00723E9C"/>
    <w:rsid w:val="0073106E"/>
    <w:rsid w:val="007C4F98"/>
    <w:rsid w:val="00866587"/>
    <w:rsid w:val="00887E6F"/>
    <w:rsid w:val="008E5F2E"/>
    <w:rsid w:val="00921A75"/>
    <w:rsid w:val="009573F6"/>
    <w:rsid w:val="009F22F7"/>
    <w:rsid w:val="00A43721"/>
    <w:rsid w:val="00A63D50"/>
    <w:rsid w:val="00AB7141"/>
    <w:rsid w:val="00AD37B9"/>
    <w:rsid w:val="00BB57B7"/>
    <w:rsid w:val="00C35AE3"/>
    <w:rsid w:val="00C75E41"/>
    <w:rsid w:val="00CB62FD"/>
    <w:rsid w:val="00E51070"/>
    <w:rsid w:val="00E82341"/>
    <w:rsid w:val="00EC09E5"/>
    <w:rsid w:val="00EE10A1"/>
    <w:rsid w:val="00EE5899"/>
    <w:rsid w:val="00EF1414"/>
    <w:rsid w:val="00FA0F81"/>
    <w:rsid w:val="00FF28A7"/>
    <w:rsid w:val="0143339C"/>
    <w:rsid w:val="01D4A84F"/>
    <w:rsid w:val="01ED558F"/>
    <w:rsid w:val="033A46D4"/>
    <w:rsid w:val="038925F0"/>
    <w:rsid w:val="053E1EAE"/>
    <w:rsid w:val="06C0A714"/>
    <w:rsid w:val="06C0C6B2"/>
    <w:rsid w:val="079F1A98"/>
    <w:rsid w:val="07E8A3B0"/>
    <w:rsid w:val="07F4F07B"/>
    <w:rsid w:val="0830FF99"/>
    <w:rsid w:val="08731542"/>
    <w:rsid w:val="087BC5F5"/>
    <w:rsid w:val="09283419"/>
    <w:rsid w:val="099414C1"/>
    <w:rsid w:val="09F86774"/>
    <w:rsid w:val="0A163495"/>
    <w:rsid w:val="0AAB2618"/>
    <w:rsid w:val="0C30AC4A"/>
    <w:rsid w:val="0CBEDCBC"/>
    <w:rsid w:val="0CD953D1"/>
    <w:rsid w:val="0D069BCB"/>
    <w:rsid w:val="0D221675"/>
    <w:rsid w:val="0D300836"/>
    <w:rsid w:val="0DCC7CAB"/>
    <w:rsid w:val="0DD0AAB9"/>
    <w:rsid w:val="0EBDE6D6"/>
    <w:rsid w:val="0EE15727"/>
    <w:rsid w:val="0F684D0C"/>
    <w:rsid w:val="0FD8832D"/>
    <w:rsid w:val="104E60FD"/>
    <w:rsid w:val="106F967E"/>
    <w:rsid w:val="10821E16"/>
    <w:rsid w:val="10D1F712"/>
    <w:rsid w:val="11DA0CEE"/>
    <w:rsid w:val="11E8DF4D"/>
    <w:rsid w:val="125FCC43"/>
    <w:rsid w:val="129FEDCE"/>
    <w:rsid w:val="12B49254"/>
    <w:rsid w:val="131BFC7A"/>
    <w:rsid w:val="131D0689"/>
    <w:rsid w:val="1384AFAE"/>
    <w:rsid w:val="13E79559"/>
    <w:rsid w:val="148ECB68"/>
    <w:rsid w:val="14C9EEA1"/>
    <w:rsid w:val="15CB5B97"/>
    <w:rsid w:val="16196E01"/>
    <w:rsid w:val="165A40A8"/>
    <w:rsid w:val="16651CC7"/>
    <w:rsid w:val="16BCD196"/>
    <w:rsid w:val="175D7905"/>
    <w:rsid w:val="1778F713"/>
    <w:rsid w:val="17A39351"/>
    <w:rsid w:val="17C03283"/>
    <w:rsid w:val="17EDDCC8"/>
    <w:rsid w:val="17EFEAD2"/>
    <w:rsid w:val="17F68B4F"/>
    <w:rsid w:val="185F5F38"/>
    <w:rsid w:val="190F2F52"/>
    <w:rsid w:val="193F63B2"/>
    <w:rsid w:val="1A1678C4"/>
    <w:rsid w:val="1AAAFFB3"/>
    <w:rsid w:val="1AD3B6C7"/>
    <w:rsid w:val="1ADB3413"/>
    <w:rsid w:val="1B2266FA"/>
    <w:rsid w:val="1BE56774"/>
    <w:rsid w:val="1C2F3073"/>
    <w:rsid w:val="1CB61197"/>
    <w:rsid w:val="1CBE375B"/>
    <w:rsid w:val="1CC8D240"/>
    <w:rsid w:val="1D4E1986"/>
    <w:rsid w:val="1D9D2184"/>
    <w:rsid w:val="1E0B5789"/>
    <w:rsid w:val="1F0FB8D9"/>
    <w:rsid w:val="1F3E8C5D"/>
    <w:rsid w:val="1F94AC06"/>
    <w:rsid w:val="1FAEA536"/>
    <w:rsid w:val="1FC3F6AD"/>
    <w:rsid w:val="202620B9"/>
    <w:rsid w:val="2074D209"/>
    <w:rsid w:val="21E03C88"/>
    <w:rsid w:val="2252038B"/>
    <w:rsid w:val="22762D1F"/>
    <w:rsid w:val="227A2C4A"/>
    <w:rsid w:val="2355ADE2"/>
    <w:rsid w:val="2372423F"/>
    <w:rsid w:val="243EB2F3"/>
    <w:rsid w:val="24C94940"/>
    <w:rsid w:val="2536A3D9"/>
    <w:rsid w:val="25A224CB"/>
    <w:rsid w:val="25F59FE0"/>
    <w:rsid w:val="260C89FB"/>
    <w:rsid w:val="267851F8"/>
    <w:rsid w:val="27499E42"/>
    <w:rsid w:val="276919FA"/>
    <w:rsid w:val="27BE6EC5"/>
    <w:rsid w:val="27C7A8DC"/>
    <w:rsid w:val="27CF9662"/>
    <w:rsid w:val="27FC6610"/>
    <w:rsid w:val="2835FE00"/>
    <w:rsid w:val="28F24DC3"/>
    <w:rsid w:val="292F3B81"/>
    <w:rsid w:val="293433AF"/>
    <w:rsid w:val="2955F7B6"/>
    <w:rsid w:val="29563A58"/>
    <w:rsid w:val="2A120282"/>
    <w:rsid w:val="2AE9DA91"/>
    <w:rsid w:val="2AF1C817"/>
    <w:rsid w:val="2B8E2A54"/>
    <w:rsid w:val="2B949257"/>
    <w:rsid w:val="2C8FB094"/>
    <w:rsid w:val="2CA30785"/>
    <w:rsid w:val="2CD3627F"/>
    <w:rsid w:val="2CE7937C"/>
    <w:rsid w:val="2E3ED7E6"/>
    <w:rsid w:val="2F78634A"/>
    <w:rsid w:val="2FBBE3F7"/>
    <w:rsid w:val="2FBD4BB4"/>
    <w:rsid w:val="30814406"/>
    <w:rsid w:val="30DEB8EA"/>
    <w:rsid w:val="319B38D6"/>
    <w:rsid w:val="31E06CA8"/>
    <w:rsid w:val="3319C837"/>
    <w:rsid w:val="334A6A37"/>
    <w:rsid w:val="3498AA5D"/>
    <w:rsid w:val="34B2A4C8"/>
    <w:rsid w:val="34E61840"/>
    <w:rsid w:val="35019495"/>
    <w:rsid w:val="3529BD54"/>
    <w:rsid w:val="356B576D"/>
    <w:rsid w:val="35CBDF31"/>
    <w:rsid w:val="35FC1C33"/>
    <w:rsid w:val="36F0858A"/>
    <w:rsid w:val="37540840"/>
    <w:rsid w:val="37DFF2F1"/>
    <w:rsid w:val="388C55EB"/>
    <w:rsid w:val="38A418B6"/>
    <w:rsid w:val="38D7961E"/>
    <w:rsid w:val="3A2BBFD3"/>
    <w:rsid w:val="3A50DB06"/>
    <w:rsid w:val="3A9A4E24"/>
    <w:rsid w:val="3A9F5054"/>
    <w:rsid w:val="3AC732C6"/>
    <w:rsid w:val="3BC3F6AD"/>
    <w:rsid w:val="3BDA98F1"/>
    <w:rsid w:val="3C1E20B1"/>
    <w:rsid w:val="3C20FB1E"/>
    <w:rsid w:val="3CE167BB"/>
    <w:rsid w:val="3CE9CB14"/>
    <w:rsid w:val="3CECC6CE"/>
    <w:rsid w:val="3D766952"/>
    <w:rsid w:val="3DD851DC"/>
    <w:rsid w:val="3DED7851"/>
    <w:rsid w:val="3E208A28"/>
    <w:rsid w:val="3F1239B3"/>
    <w:rsid w:val="3F49ED93"/>
    <w:rsid w:val="3F6DE0D7"/>
    <w:rsid w:val="3FC50761"/>
    <w:rsid w:val="402C9544"/>
    <w:rsid w:val="40AE0A14"/>
    <w:rsid w:val="4126BD0D"/>
    <w:rsid w:val="424CA88F"/>
    <w:rsid w:val="4274C812"/>
    <w:rsid w:val="427CF503"/>
    <w:rsid w:val="427F624B"/>
    <w:rsid w:val="429F5836"/>
    <w:rsid w:val="42ABC2FF"/>
    <w:rsid w:val="42E2CAE1"/>
    <w:rsid w:val="42EF97A1"/>
    <w:rsid w:val="4327B9B1"/>
    <w:rsid w:val="434C92E8"/>
    <w:rsid w:val="443B2897"/>
    <w:rsid w:val="447F7D5D"/>
    <w:rsid w:val="449AD0C9"/>
    <w:rsid w:val="4560B1A9"/>
    <w:rsid w:val="45729DBC"/>
    <w:rsid w:val="457FD33E"/>
    <w:rsid w:val="45817B37"/>
    <w:rsid w:val="458968BD"/>
    <w:rsid w:val="459B0A49"/>
    <w:rsid w:val="45B7030D"/>
    <w:rsid w:val="45BC8B85"/>
    <w:rsid w:val="45F786E1"/>
    <w:rsid w:val="460E67CA"/>
    <w:rsid w:val="4636A12A"/>
    <w:rsid w:val="46457389"/>
    <w:rsid w:val="46BAA25A"/>
    <w:rsid w:val="477F3422"/>
    <w:rsid w:val="47D2718B"/>
    <w:rsid w:val="47E143EA"/>
    <w:rsid w:val="48E82B7F"/>
    <w:rsid w:val="490ABDDC"/>
    <w:rsid w:val="490E99BA"/>
    <w:rsid w:val="49500B49"/>
    <w:rsid w:val="499275AB"/>
    <w:rsid w:val="4A0216CB"/>
    <w:rsid w:val="4A273022"/>
    <w:rsid w:val="4A64572C"/>
    <w:rsid w:val="4AFBD66B"/>
    <w:rsid w:val="4B18E4AC"/>
    <w:rsid w:val="4B2FE23C"/>
    <w:rsid w:val="4BAB1BDC"/>
    <w:rsid w:val="4C00278D"/>
    <w:rsid w:val="4C09D809"/>
    <w:rsid w:val="4D09E536"/>
    <w:rsid w:val="4E50856E"/>
    <w:rsid w:val="4E6A1A26"/>
    <w:rsid w:val="4E8D02F2"/>
    <w:rsid w:val="4ED885A6"/>
    <w:rsid w:val="4F7DDB3E"/>
    <w:rsid w:val="5094E9C0"/>
    <w:rsid w:val="50D398B0"/>
    <w:rsid w:val="51FF5038"/>
    <w:rsid w:val="5226E9F4"/>
    <w:rsid w:val="5246DB88"/>
    <w:rsid w:val="527D5AD2"/>
    <w:rsid w:val="528E7D9C"/>
    <w:rsid w:val="54B4F6D2"/>
    <w:rsid w:val="56E1DDD6"/>
    <w:rsid w:val="56F91590"/>
    <w:rsid w:val="573B5CE8"/>
    <w:rsid w:val="57BF6452"/>
    <w:rsid w:val="583E69D1"/>
    <w:rsid w:val="58773898"/>
    <w:rsid w:val="5891A5EE"/>
    <w:rsid w:val="59D46CE1"/>
    <w:rsid w:val="5A137D98"/>
    <w:rsid w:val="5A5F004C"/>
    <w:rsid w:val="5AC44E3D"/>
    <w:rsid w:val="5AC87B6B"/>
    <w:rsid w:val="5AD8BDE4"/>
    <w:rsid w:val="5AFE686D"/>
    <w:rsid w:val="5B47DB8B"/>
    <w:rsid w:val="5B6DB771"/>
    <w:rsid w:val="5C0ECE0B"/>
    <w:rsid w:val="5C4455E1"/>
    <w:rsid w:val="5C644BCC"/>
    <w:rsid w:val="5CDB79D2"/>
    <w:rsid w:val="5CF30E85"/>
    <w:rsid w:val="5D1C8B69"/>
    <w:rsid w:val="5D2C0E73"/>
    <w:rsid w:val="5DA5736D"/>
    <w:rsid w:val="5DACB1D4"/>
    <w:rsid w:val="5E8EDEE6"/>
    <w:rsid w:val="5EDA2ED0"/>
    <w:rsid w:val="5F0F0FE7"/>
    <w:rsid w:val="5F41E705"/>
    <w:rsid w:val="5F893856"/>
    <w:rsid w:val="5F9BEC8E"/>
    <w:rsid w:val="606D5A64"/>
    <w:rsid w:val="6138F25D"/>
    <w:rsid w:val="62735402"/>
    <w:rsid w:val="62C0A3A2"/>
    <w:rsid w:val="62D38D50"/>
    <w:rsid w:val="62F0EA7A"/>
    <w:rsid w:val="636F7F3A"/>
    <w:rsid w:val="63BC322D"/>
    <w:rsid w:val="64065150"/>
    <w:rsid w:val="644A904D"/>
    <w:rsid w:val="654D2D4D"/>
    <w:rsid w:val="660B2E12"/>
    <w:rsid w:val="6669D40B"/>
    <w:rsid w:val="66B0F6A2"/>
    <w:rsid w:val="66FFEF26"/>
    <w:rsid w:val="6785A7DF"/>
    <w:rsid w:val="679D0F92"/>
    <w:rsid w:val="67AD99B6"/>
    <w:rsid w:val="687E121A"/>
    <w:rsid w:val="689BBF87"/>
    <w:rsid w:val="69B573DB"/>
    <w:rsid w:val="6A6CE7B4"/>
    <w:rsid w:val="6AC073F9"/>
    <w:rsid w:val="6B8EA9A7"/>
    <w:rsid w:val="6BF7359D"/>
    <w:rsid w:val="6C61DC87"/>
    <w:rsid w:val="6D550A2C"/>
    <w:rsid w:val="6E3A21FE"/>
    <w:rsid w:val="6E43976F"/>
    <w:rsid w:val="6EF0DA8D"/>
    <w:rsid w:val="6F9E153F"/>
    <w:rsid w:val="6FBF8989"/>
    <w:rsid w:val="6FD5F25F"/>
    <w:rsid w:val="70226754"/>
    <w:rsid w:val="70535294"/>
    <w:rsid w:val="708CB0AC"/>
    <w:rsid w:val="70D0FFB4"/>
    <w:rsid w:val="71225028"/>
    <w:rsid w:val="713D4F31"/>
    <w:rsid w:val="71990BA3"/>
    <w:rsid w:val="72088564"/>
    <w:rsid w:val="72273C15"/>
    <w:rsid w:val="735D22DE"/>
    <w:rsid w:val="745CB6C4"/>
    <w:rsid w:val="74768B56"/>
    <w:rsid w:val="75455F70"/>
    <w:rsid w:val="75D2C30B"/>
    <w:rsid w:val="7694C3A0"/>
    <w:rsid w:val="76B9E8F8"/>
    <w:rsid w:val="76C57E4C"/>
    <w:rsid w:val="77404F60"/>
    <w:rsid w:val="785DB8BB"/>
    <w:rsid w:val="7A93BF6F"/>
    <w:rsid w:val="7AA207C5"/>
    <w:rsid w:val="7B04A753"/>
    <w:rsid w:val="7B3FEDE9"/>
    <w:rsid w:val="7B9B3ED8"/>
    <w:rsid w:val="7BF568F2"/>
    <w:rsid w:val="7CA0CB6B"/>
    <w:rsid w:val="7CDBBE4A"/>
    <w:rsid w:val="7D0F2535"/>
    <w:rsid w:val="7D19E46B"/>
    <w:rsid w:val="7D6B0B9E"/>
    <w:rsid w:val="7D71C939"/>
    <w:rsid w:val="7E16260B"/>
    <w:rsid w:val="7E3C9BCC"/>
    <w:rsid w:val="7E5FEF0A"/>
    <w:rsid w:val="7E6BA497"/>
    <w:rsid w:val="7ED82479"/>
    <w:rsid w:val="7F06DBFF"/>
    <w:rsid w:val="7F0D9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12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65</cp:revision>
  <dcterms:created xsi:type="dcterms:W3CDTF">2023-05-24T23:02:00Z</dcterms:created>
  <dcterms:modified xsi:type="dcterms:W3CDTF">2023-08-25T21:58:00Z</dcterms:modified>
</cp:coreProperties>
</file>