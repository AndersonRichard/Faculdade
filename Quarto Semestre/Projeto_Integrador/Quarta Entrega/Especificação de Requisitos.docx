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4D4F6B3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3E2284DA" w14:textId="7605E162" w:rsidR="009357EE" w:rsidRPr="00E6521B" w:rsidRDefault="009357EE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ES</w:t>
            </w:r>
            <w:r w:rsidR="0043344F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PECIFICAÇÃO DE REQUISITOS</w:t>
            </w:r>
          </w:p>
        </w:tc>
      </w:tr>
    </w:tbl>
    <w:p w14:paraId="7AD237BC" w14:textId="77777777" w:rsidR="009357EE" w:rsidRPr="00E6521B" w:rsidRDefault="009357EE" w:rsidP="009357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71F0D218" w14:textId="77777777" w:rsidTr="008447FD">
        <w:tc>
          <w:tcPr>
            <w:tcW w:w="8494" w:type="dxa"/>
          </w:tcPr>
          <w:p w14:paraId="3EDAFB8B" w14:textId="413A8774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Hello World</w:t>
            </w:r>
          </w:p>
        </w:tc>
      </w:tr>
      <w:tr w:rsidR="009357EE" w:rsidRPr="00E6521B" w14:paraId="43F7BFDD" w14:textId="77777777" w:rsidTr="008447FD">
        <w:tc>
          <w:tcPr>
            <w:tcW w:w="8494" w:type="dxa"/>
          </w:tcPr>
          <w:p w14:paraId="5342C7CC" w14:textId="0C28D68B" w:rsidR="009357EE" w:rsidRPr="00E6521B" w:rsidRDefault="0043344F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Anderson Richard da Silva</w:t>
            </w:r>
          </w:p>
        </w:tc>
      </w:tr>
    </w:tbl>
    <w:p w14:paraId="271C00F2" w14:textId="77777777" w:rsidR="00524F2A" w:rsidRPr="009E2746" w:rsidRDefault="00524F2A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057483EB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27A1CE4F" w14:textId="35294554" w:rsidR="005074E1" w:rsidRPr="008B7F4D" w:rsidRDefault="00F8784C" w:rsidP="00B020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bookmarkStart w:id="0" w:name="_Hlk136026083"/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Introdução</w:t>
            </w:r>
          </w:p>
        </w:tc>
      </w:tr>
      <w:bookmarkEnd w:id="0"/>
    </w:tbl>
    <w:p w14:paraId="61F59254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62DEB532" w14:textId="77777777" w:rsidTr="00B020E4">
        <w:trPr>
          <w:trHeight w:val="1134"/>
        </w:trPr>
        <w:tc>
          <w:tcPr>
            <w:tcW w:w="8494" w:type="dxa"/>
          </w:tcPr>
          <w:p w14:paraId="12055CF9" w14:textId="180DAAD6" w:rsidR="003E4FAC" w:rsidRDefault="00524F2A" w:rsidP="0052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F2A">
              <w:rPr>
                <w:rFonts w:ascii="Times New Roman" w:hAnsi="Times New Roman" w:cs="Times New Roman"/>
                <w:sz w:val="24"/>
                <w:szCs w:val="24"/>
              </w:rPr>
              <w:t>Investigação da documentação de universidades e instituições de ensino que definem critérios e parâmetros essenciais para a construção de um plano de ensino para uma determinada disciplina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</w:t>
            </w:r>
            <w:r w:rsidRPr="00524F2A">
              <w:rPr>
                <w:rFonts w:ascii="Times New Roman" w:hAnsi="Times New Roman" w:cs="Times New Roman"/>
                <w:sz w:val="24"/>
                <w:szCs w:val="24"/>
              </w:rPr>
              <w:t>eguindo a proposta de realizar um levantamento de requisitos para o site que conterá materiais complementares e toda a documentação da trajetória do projeto, incluindo materiais de apoio, vídeos e podcasts relacionados ao tema.</w:t>
            </w:r>
          </w:p>
          <w:p w14:paraId="24FB970E" w14:textId="71C37F8A" w:rsidR="003E4FAC" w:rsidRPr="003E4FAC" w:rsidRDefault="003E4FAC" w:rsidP="00F87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46F19" w14:textId="77777777" w:rsidR="00524F2A" w:rsidRPr="009E2746" w:rsidRDefault="00524F2A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0A3133B4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6BBB441E" w14:textId="5AFC3690" w:rsidR="00F8784C" w:rsidRPr="008B7F4D" w:rsidRDefault="00F8784C" w:rsidP="00F878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Requisitos Funcionais</w:t>
            </w:r>
          </w:p>
        </w:tc>
      </w:tr>
    </w:tbl>
    <w:p w14:paraId="7774B411" w14:textId="77777777" w:rsidR="000F0FC6" w:rsidRDefault="000F0FC6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A9DE9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4DE371E1" w14:textId="77777777" w:rsidTr="00C45136">
        <w:tc>
          <w:tcPr>
            <w:tcW w:w="8494" w:type="dxa"/>
          </w:tcPr>
          <w:p w14:paraId="00B8D581" w14:textId="2D2FD577" w:rsidR="006232C7" w:rsidRPr="00F8784C" w:rsidRDefault="006232C7" w:rsidP="00C451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Escolha de uma linguagem adequada</w:t>
            </w:r>
          </w:p>
        </w:tc>
      </w:tr>
    </w:tbl>
    <w:p w14:paraId="2994B189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6652C5A0" w14:textId="77777777" w:rsidTr="00C45136">
        <w:trPr>
          <w:trHeight w:val="1134"/>
        </w:trPr>
        <w:tc>
          <w:tcPr>
            <w:tcW w:w="8494" w:type="dxa"/>
          </w:tcPr>
          <w:p w14:paraId="486BB02F" w14:textId="6B371077" w:rsidR="006232C7" w:rsidRPr="009E2746" w:rsidRDefault="006232C7" w:rsidP="00C4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Escolha de linguagem de programação que permita entendimento maior referente aos conceitos e que permita o público-alvo colocar em prática de forma simples.</w:t>
            </w:r>
          </w:p>
        </w:tc>
      </w:tr>
    </w:tbl>
    <w:p w14:paraId="5F030FAE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4E3C08FA" w14:textId="77777777" w:rsidTr="00C45136">
        <w:tc>
          <w:tcPr>
            <w:tcW w:w="8494" w:type="dxa"/>
          </w:tcPr>
          <w:p w14:paraId="137D6FF0" w14:textId="3E02AD30" w:rsidR="006232C7" w:rsidRPr="00F8784C" w:rsidRDefault="006232C7" w:rsidP="00C451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de referências</w:t>
            </w:r>
          </w:p>
        </w:tc>
      </w:tr>
    </w:tbl>
    <w:p w14:paraId="703140E6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38A74E8A" w14:textId="77777777" w:rsidTr="00C45136">
        <w:trPr>
          <w:trHeight w:val="1134"/>
        </w:trPr>
        <w:tc>
          <w:tcPr>
            <w:tcW w:w="8494" w:type="dxa"/>
          </w:tcPr>
          <w:p w14:paraId="2C93AED8" w14:textId="76A44664" w:rsidR="006232C7" w:rsidRPr="009E2746" w:rsidRDefault="006232C7" w:rsidP="00C4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escolha da linguagem de programação ideal deve-se estabelecer quais as referências serão usadas para o desenvolvimento do projeto assim como ementa e metodologia.</w:t>
            </w:r>
          </w:p>
        </w:tc>
      </w:tr>
    </w:tbl>
    <w:p w14:paraId="193587DF" w14:textId="77777777" w:rsidR="006232C7" w:rsidRPr="009E2746" w:rsidRDefault="006232C7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05E71D03" w14:textId="77777777" w:rsidTr="00BB4E12">
        <w:tc>
          <w:tcPr>
            <w:tcW w:w="8494" w:type="dxa"/>
          </w:tcPr>
          <w:p w14:paraId="14F49439" w14:textId="42574C6F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3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Elaboração da ementa</w:t>
            </w:r>
          </w:p>
        </w:tc>
      </w:tr>
    </w:tbl>
    <w:p w14:paraId="0E50A873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0ADA271D" w14:textId="77777777" w:rsidTr="00BB4E12">
        <w:trPr>
          <w:trHeight w:val="1134"/>
        </w:trPr>
        <w:tc>
          <w:tcPr>
            <w:tcW w:w="8494" w:type="dxa"/>
          </w:tcPr>
          <w:p w14:paraId="475B0BA2" w14:textId="3ADBF1C0" w:rsidR="00524F2A" w:rsidRPr="009E2746" w:rsidRDefault="006232C7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ementa demonstrando um breve resumo de forma clara e objetiva do assunto a ser estudado e todos os procedimentos realizados.</w:t>
            </w:r>
          </w:p>
        </w:tc>
      </w:tr>
    </w:tbl>
    <w:p w14:paraId="4D3A399F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120CBBCC" w14:textId="77777777" w:rsidTr="00C45136">
        <w:tc>
          <w:tcPr>
            <w:tcW w:w="8494" w:type="dxa"/>
          </w:tcPr>
          <w:p w14:paraId="4DC1775B" w14:textId="0162A3C6" w:rsidR="006232C7" w:rsidRPr="00F8784C" w:rsidRDefault="006232C7" w:rsidP="00C451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metodologia</w:t>
            </w:r>
          </w:p>
        </w:tc>
      </w:tr>
    </w:tbl>
    <w:p w14:paraId="0D8D3D81" w14:textId="77777777" w:rsidR="006232C7" w:rsidRPr="009E2746" w:rsidRDefault="006232C7" w:rsidP="006232C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32C7" w14:paraId="262ACDA3" w14:textId="77777777" w:rsidTr="00C45136">
        <w:trPr>
          <w:trHeight w:val="1134"/>
        </w:trPr>
        <w:tc>
          <w:tcPr>
            <w:tcW w:w="8494" w:type="dxa"/>
          </w:tcPr>
          <w:p w14:paraId="7E7D40C5" w14:textId="3584F641" w:rsidR="006232C7" w:rsidRPr="009E2746" w:rsidRDefault="006232C7" w:rsidP="00C45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a metodologia abordada de modo a determinada como será feita cada etapa da aula prática com o público-alvo.</w:t>
            </w:r>
          </w:p>
        </w:tc>
      </w:tr>
    </w:tbl>
    <w:p w14:paraId="7FB1C8C2" w14:textId="77777777" w:rsidR="006232C7" w:rsidRPr="009E2746" w:rsidRDefault="006232C7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5533859" w14:textId="77777777" w:rsidTr="00BB4E12">
        <w:tc>
          <w:tcPr>
            <w:tcW w:w="8494" w:type="dxa"/>
          </w:tcPr>
          <w:p w14:paraId="784CCCA1" w14:textId="70AB723C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3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do conteúdo programático</w:t>
            </w:r>
          </w:p>
        </w:tc>
      </w:tr>
    </w:tbl>
    <w:p w14:paraId="54A56B8C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6916F12F" w14:textId="77777777" w:rsidTr="00BB4E12">
        <w:trPr>
          <w:trHeight w:val="1134"/>
        </w:trPr>
        <w:tc>
          <w:tcPr>
            <w:tcW w:w="8494" w:type="dxa"/>
          </w:tcPr>
          <w:p w14:paraId="691BC30E" w14:textId="0000508F" w:rsidR="00524F2A" w:rsidRPr="009E2746" w:rsidRDefault="006232C7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Definir </w:t>
            </w:r>
            <w:r w:rsidRPr="006232C7">
              <w:rPr>
                <w:rFonts w:ascii="Times New Roman" w:hAnsi="Times New Roman" w:cs="Times New Roman"/>
                <w:sz w:val="24"/>
                <w:szCs w:val="24"/>
              </w:rPr>
              <w:t xml:space="preserve">os conteúdos contemplados durante as aulas que compõem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ementa</w:t>
            </w:r>
            <w:r w:rsidRPr="006232C7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serão</w:t>
            </w:r>
            <w:r w:rsidRPr="006232C7">
              <w:rPr>
                <w:rFonts w:ascii="Times New Roman" w:hAnsi="Times New Roman" w:cs="Times New Roman"/>
                <w:sz w:val="24"/>
                <w:szCs w:val="24"/>
              </w:rPr>
              <w:t xml:space="preserve"> determinados para o estudo durante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</w:p>
        </w:tc>
      </w:tr>
    </w:tbl>
    <w:p w14:paraId="7DA6192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BE80EC9" w14:textId="77777777" w:rsidTr="00BB4E12">
        <w:tc>
          <w:tcPr>
            <w:tcW w:w="8494" w:type="dxa"/>
          </w:tcPr>
          <w:p w14:paraId="6820584A" w14:textId="42D8CE17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Aprovação do plano de ensino</w:t>
            </w:r>
          </w:p>
        </w:tc>
      </w:tr>
    </w:tbl>
    <w:p w14:paraId="508C112E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F7638" w14:textId="77777777" w:rsidTr="00BB4E12">
        <w:trPr>
          <w:trHeight w:val="1134"/>
        </w:trPr>
        <w:tc>
          <w:tcPr>
            <w:tcW w:w="8494" w:type="dxa"/>
          </w:tcPr>
          <w:p w14:paraId="287BFB96" w14:textId="0C1B8949" w:rsidR="00524F2A" w:rsidRPr="009E2746" w:rsidRDefault="00524F2A" w:rsidP="00BB4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5C2B9" w14:textId="77777777" w:rsidR="00524F2A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7A0204D4" w14:textId="77777777" w:rsidTr="00BB4E12">
        <w:tc>
          <w:tcPr>
            <w:tcW w:w="8494" w:type="dxa"/>
          </w:tcPr>
          <w:p w14:paraId="2A2C2130" w14:textId="5DEB5CDB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Adaptação ao público-alvo</w:t>
            </w:r>
          </w:p>
        </w:tc>
      </w:tr>
    </w:tbl>
    <w:p w14:paraId="3A80236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D7D73A8" w14:textId="77777777" w:rsidTr="00BB4E12">
        <w:trPr>
          <w:trHeight w:val="1134"/>
        </w:trPr>
        <w:tc>
          <w:tcPr>
            <w:tcW w:w="8494" w:type="dxa"/>
          </w:tcPr>
          <w:p w14:paraId="60DB70A6" w14:textId="0771E93F" w:rsidR="00524F2A" w:rsidRPr="009E2746" w:rsidRDefault="00256C0B" w:rsidP="00256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Abordar </w:t>
            </w:r>
            <w:r w:rsidRPr="00256C0B">
              <w:rPr>
                <w:rFonts w:ascii="Times New Roman" w:hAnsi="Times New Roman" w:cs="Times New Roman"/>
                <w:sz w:val="24"/>
                <w:szCs w:val="24"/>
              </w:rPr>
              <w:t>a necessidade de ajustar o conteúdo e a abordagem das aulas de acordo com as características e necessidades do público-alvo, para garantir o melhor entendimento e envolvimento dos alunos.</w:t>
            </w:r>
          </w:p>
        </w:tc>
      </w:tr>
    </w:tbl>
    <w:p w14:paraId="738A4FF9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0D15A" w14:textId="77777777" w:rsidTr="00BB4E12">
        <w:tc>
          <w:tcPr>
            <w:tcW w:w="8494" w:type="dxa"/>
          </w:tcPr>
          <w:p w14:paraId="1C2AF760" w14:textId="3CDB6ACF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F0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Desenvolvimento de aulas práticas</w:t>
            </w:r>
          </w:p>
        </w:tc>
      </w:tr>
    </w:tbl>
    <w:p w14:paraId="184C3B5F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3CDA25B" w14:textId="77777777" w:rsidTr="00BB4E12">
        <w:trPr>
          <w:trHeight w:val="1134"/>
        </w:trPr>
        <w:tc>
          <w:tcPr>
            <w:tcW w:w="8494" w:type="dxa"/>
          </w:tcPr>
          <w:p w14:paraId="3F8E5E8A" w14:textId="6A744E25" w:rsidR="00524F2A" w:rsidRPr="009E2746" w:rsidRDefault="00256C0B" w:rsidP="00256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Desenvolver aulas que </w:t>
            </w:r>
            <w:r w:rsidRPr="00256C0B">
              <w:rPr>
                <w:rFonts w:ascii="Times New Roman" w:hAnsi="Times New Roman" w:cs="Times New Roman"/>
                <w:sz w:val="24"/>
                <w:szCs w:val="24"/>
              </w:rPr>
              <w:t>proporcionem aos alunos a oportunidade de aplicar os conceitos aprendidos e praticar a resolução de problemas.</w:t>
            </w:r>
          </w:p>
        </w:tc>
      </w:tr>
    </w:tbl>
    <w:p w14:paraId="30673AF0" w14:textId="77777777" w:rsidR="00AE1F04" w:rsidRDefault="00AE1F04" w:rsidP="00AE1F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F0CF186" w14:textId="77777777" w:rsidTr="00BB4E12">
        <w:tc>
          <w:tcPr>
            <w:tcW w:w="8494" w:type="dxa"/>
          </w:tcPr>
          <w:p w14:paraId="18C9C165" w14:textId="3682194F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Página Inicial (Home)</w:t>
            </w:r>
          </w:p>
        </w:tc>
      </w:tr>
    </w:tbl>
    <w:p w14:paraId="7E9A4D2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6749AF0D" w14:textId="77777777" w:rsidTr="00BB4E12">
        <w:trPr>
          <w:trHeight w:val="1134"/>
        </w:trPr>
        <w:tc>
          <w:tcPr>
            <w:tcW w:w="8494" w:type="dxa"/>
          </w:tcPr>
          <w:p w14:paraId="008E1F0C" w14:textId="26300C36" w:rsidR="00462953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Apresentar o projeto "Hello World", enfatizando sua importância e exibindo informações sobre a equipe e os tópicos abordados.</w:t>
            </w:r>
          </w:p>
        </w:tc>
      </w:tr>
    </w:tbl>
    <w:p w14:paraId="4F3637F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9F99914" w14:textId="77777777" w:rsidTr="00BB4E12">
        <w:tc>
          <w:tcPr>
            <w:tcW w:w="8494" w:type="dxa"/>
          </w:tcPr>
          <w:p w14:paraId="6E0D2962" w14:textId="241FC7E1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Materiais Complementares</w:t>
            </w:r>
          </w:p>
        </w:tc>
      </w:tr>
    </w:tbl>
    <w:p w14:paraId="47724D23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E15EF2F" w14:textId="77777777" w:rsidTr="00BB4E12">
        <w:trPr>
          <w:trHeight w:val="1134"/>
        </w:trPr>
        <w:tc>
          <w:tcPr>
            <w:tcW w:w="8494" w:type="dxa"/>
          </w:tcPr>
          <w:p w14:paraId="07060C63" w14:textId="51265EB7" w:rsidR="00462953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Definir uma seção para disponibilização de materiais de apoio, como slides de apresentação ou links relevantes ao assunto.</w:t>
            </w:r>
          </w:p>
        </w:tc>
      </w:tr>
    </w:tbl>
    <w:p w14:paraId="2323E4DB" w14:textId="77777777" w:rsidR="00462953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6C9D59EC" w14:textId="77777777" w:rsidTr="00BB4E12">
        <w:tc>
          <w:tcPr>
            <w:tcW w:w="8494" w:type="dxa"/>
          </w:tcPr>
          <w:p w14:paraId="7C3DDEE8" w14:textId="695A69E0" w:rsidR="00462953" w:rsidRPr="00F8784C" w:rsidRDefault="00462953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1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para Envio de Atividades</w:t>
            </w:r>
          </w:p>
        </w:tc>
      </w:tr>
    </w:tbl>
    <w:p w14:paraId="6B8FA572" w14:textId="77777777" w:rsidR="00462953" w:rsidRPr="009E2746" w:rsidRDefault="00462953" w:rsidP="0046295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2953" w14:paraId="0853A6F1" w14:textId="77777777" w:rsidTr="00BB4E12">
        <w:trPr>
          <w:trHeight w:val="1134"/>
        </w:trPr>
        <w:tc>
          <w:tcPr>
            <w:tcW w:w="8494" w:type="dxa"/>
          </w:tcPr>
          <w:p w14:paraId="00CB0A38" w14:textId="6A9D7371" w:rsidR="00462953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Definir se haverá uma forma de avaliação no site para medir o conhecimento adquirido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F051D2" w14:textId="77777777" w:rsidR="000F0FC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04F65" w14:textId="1372B394" w:rsidR="00533649" w:rsidRPr="009E2746" w:rsidRDefault="00533649" w:rsidP="000F0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D1C2EF0" w14:textId="77777777" w:rsidTr="0044741F">
        <w:tc>
          <w:tcPr>
            <w:tcW w:w="8494" w:type="dxa"/>
            <w:shd w:val="clear" w:color="auto" w:fill="525252" w:themeFill="accent3" w:themeFillShade="80"/>
          </w:tcPr>
          <w:p w14:paraId="167FBA56" w14:textId="23C41BED" w:rsidR="000F0FC6" w:rsidRPr="008B7F4D" w:rsidRDefault="000F0FC6" w:rsidP="000F0F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Requisitos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Não </w:t>
            </w: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Funcionais</w:t>
            </w:r>
          </w:p>
        </w:tc>
      </w:tr>
    </w:tbl>
    <w:p w14:paraId="5F14AFE4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73154EDC" w14:textId="77777777" w:rsidTr="0044741F">
        <w:tc>
          <w:tcPr>
            <w:tcW w:w="8494" w:type="dxa"/>
          </w:tcPr>
          <w:p w14:paraId="37AC9678" w14:textId="49B3D388" w:rsidR="000F0FC6" w:rsidRPr="00F8784C" w:rsidRDefault="000F0FC6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carga horária</w:t>
            </w:r>
          </w:p>
        </w:tc>
      </w:tr>
    </w:tbl>
    <w:p w14:paraId="137F42E3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6E175844" w14:textId="77777777" w:rsidTr="0044741F">
        <w:trPr>
          <w:trHeight w:val="1134"/>
        </w:trPr>
        <w:tc>
          <w:tcPr>
            <w:tcW w:w="8494" w:type="dxa"/>
          </w:tcPr>
          <w:p w14:paraId="1435C6C6" w14:textId="01293125" w:rsidR="000F0FC6" w:rsidRPr="009E2746" w:rsidRDefault="007312B3" w:rsidP="00447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qual a carga horária para realização do projeto de forma a definir quantos dias necessários para a execução.</w:t>
            </w:r>
          </w:p>
        </w:tc>
      </w:tr>
    </w:tbl>
    <w:p w14:paraId="4E305F5C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64587B65" w14:textId="77777777" w:rsidTr="0044741F">
        <w:tc>
          <w:tcPr>
            <w:tcW w:w="8494" w:type="dxa"/>
          </w:tcPr>
          <w:p w14:paraId="30C72EBB" w14:textId="2CB286B9" w:rsidR="000F0FC6" w:rsidRPr="00F8784C" w:rsidRDefault="000F0FC6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Garantia </w:t>
            </w:r>
            <w:r w:rsidR="00CA1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Máquina</w:t>
            </w:r>
          </w:p>
        </w:tc>
      </w:tr>
    </w:tbl>
    <w:p w14:paraId="3182CC20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22E9118" w14:textId="77777777" w:rsidTr="0044741F">
        <w:trPr>
          <w:trHeight w:val="1134"/>
        </w:trPr>
        <w:tc>
          <w:tcPr>
            <w:tcW w:w="8494" w:type="dxa"/>
          </w:tcPr>
          <w:p w14:paraId="01DDB9D3" w14:textId="49E607E9" w:rsidR="000F0FC6" w:rsidRPr="009E2746" w:rsidRDefault="007312B3" w:rsidP="00731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Garantir que as máquinas </w:t>
            </w:r>
            <w:r w:rsidRPr="007312B3">
              <w:rPr>
                <w:rFonts w:ascii="Times New Roman" w:hAnsi="Times New Roman" w:cs="Times New Roman"/>
                <w:sz w:val="24"/>
                <w:szCs w:val="24"/>
              </w:rPr>
              <w:t>da instituição possuam conexão com a rede para aplicação do conteúdo durante o curso.</w:t>
            </w:r>
          </w:p>
        </w:tc>
      </w:tr>
    </w:tbl>
    <w:p w14:paraId="462E1A43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5EEF136B" w14:textId="77777777" w:rsidTr="0044741F">
        <w:tc>
          <w:tcPr>
            <w:tcW w:w="8494" w:type="dxa"/>
          </w:tcPr>
          <w:p w14:paraId="71B24432" w14:textId="25D2688D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Navegação Intuitiva</w:t>
            </w:r>
          </w:p>
        </w:tc>
      </w:tr>
    </w:tbl>
    <w:p w14:paraId="14C8E762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061C177B" w14:textId="77777777" w:rsidTr="0044741F">
        <w:trPr>
          <w:trHeight w:val="1134"/>
        </w:trPr>
        <w:tc>
          <w:tcPr>
            <w:tcW w:w="8494" w:type="dxa"/>
          </w:tcPr>
          <w:p w14:paraId="7A616993" w14:textId="2B8F70EA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A estrutura do site deve ser intuitiva, proporcionando uma experiência agradável e de fácil navegação para todos os usuários.</w:t>
            </w:r>
          </w:p>
        </w:tc>
      </w:tr>
    </w:tbl>
    <w:p w14:paraId="4C68E72D" w14:textId="77777777" w:rsidR="00CA1C48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F7B417" w14:textId="77777777" w:rsidTr="0044741F">
        <w:tc>
          <w:tcPr>
            <w:tcW w:w="8494" w:type="dxa"/>
          </w:tcPr>
          <w:p w14:paraId="6F799937" w14:textId="45A71597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Acessibilidade</w:t>
            </w:r>
          </w:p>
        </w:tc>
      </w:tr>
    </w:tbl>
    <w:p w14:paraId="07C4996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1080F5F" w14:textId="77777777" w:rsidTr="0044741F">
        <w:trPr>
          <w:trHeight w:val="1134"/>
        </w:trPr>
        <w:tc>
          <w:tcPr>
            <w:tcW w:w="8494" w:type="dxa"/>
          </w:tcPr>
          <w:p w14:paraId="1C3E6727" w14:textId="3E4BBD5B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O site deve ser acessível para pessoas com deficiências, seguindo as diretrizes de acessibilidade.</w:t>
            </w:r>
          </w:p>
        </w:tc>
      </w:tr>
    </w:tbl>
    <w:p w14:paraId="4D427EEF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7A6457BC" w14:textId="77777777" w:rsidTr="0044741F">
        <w:tc>
          <w:tcPr>
            <w:tcW w:w="8494" w:type="dxa"/>
          </w:tcPr>
          <w:p w14:paraId="0B0C8559" w14:textId="1C0EF215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Responsivo</w:t>
            </w:r>
          </w:p>
        </w:tc>
      </w:tr>
    </w:tbl>
    <w:p w14:paraId="7686AE2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7BC147" w14:textId="77777777" w:rsidTr="0044741F">
        <w:trPr>
          <w:trHeight w:val="1134"/>
        </w:trPr>
        <w:tc>
          <w:tcPr>
            <w:tcW w:w="8494" w:type="dxa"/>
          </w:tcPr>
          <w:p w14:paraId="27D4B6F6" w14:textId="384824F6" w:rsidR="00CA1C48" w:rsidRPr="009E2746" w:rsidRDefault="008F2E93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E93">
              <w:rPr>
                <w:rFonts w:ascii="Times New Roman" w:hAnsi="Times New Roman" w:cs="Times New Roman"/>
                <w:sz w:val="24"/>
                <w:szCs w:val="24"/>
              </w:rPr>
              <w:t>Um design adaptável que funcione de maneira eficiente em diferentes dispositivos e sistemas operacionais, garantindo uma experiência consistente para os alunos.</w:t>
            </w:r>
          </w:p>
        </w:tc>
      </w:tr>
    </w:tbl>
    <w:p w14:paraId="4AC72118" w14:textId="77777777" w:rsidR="006215B8" w:rsidRPr="009E2746" w:rsidRDefault="006215B8" w:rsidP="006215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15B8" w14:paraId="3C7DD2F0" w14:textId="77777777" w:rsidTr="007C27F6">
        <w:tc>
          <w:tcPr>
            <w:tcW w:w="8494" w:type="dxa"/>
          </w:tcPr>
          <w:p w14:paraId="544D81EA" w14:textId="77777777" w:rsidR="006215B8" w:rsidRPr="00F8784C" w:rsidRDefault="006215B8" w:rsidP="007C27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Limite de participantes</w:t>
            </w:r>
          </w:p>
        </w:tc>
      </w:tr>
    </w:tbl>
    <w:p w14:paraId="42120E5D" w14:textId="77777777" w:rsidR="006215B8" w:rsidRPr="009E2746" w:rsidRDefault="006215B8" w:rsidP="006215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15B8" w14:paraId="14BD08DA" w14:textId="77777777" w:rsidTr="007C27F6">
        <w:trPr>
          <w:trHeight w:val="1134"/>
        </w:trPr>
        <w:tc>
          <w:tcPr>
            <w:tcW w:w="8494" w:type="dxa"/>
          </w:tcPr>
          <w:p w14:paraId="49BDE312" w14:textId="77777777" w:rsidR="006215B8" w:rsidRPr="009E2746" w:rsidRDefault="006215B8" w:rsidP="007C2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a necessidade de impor </w:t>
            </w:r>
            <w:r w:rsidRPr="00D71949">
              <w:rPr>
                <w:rFonts w:ascii="Times New Roman" w:hAnsi="Times New Roman" w:cs="Times New Roman"/>
                <w:sz w:val="24"/>
                <w:szCs w:val="24"/>
              </w:rPr>
              <w:t>limite de participantes do projeto de acordo com o número de máquinas (CPU/Notebook) disponibilizadas pelo laboratório da Instituição.</w:t>
            </w:r>
          </w:p>
        </w:tc>
      </w:tr>
    </w:tbl>
    <w:p w14:paraId="33094878" w14:textId="77777777" w:rsidR="006215B8" w:rsidRDefault="006215B8" w:rsidP="006215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22DB4" w14:textId="77777777" w:rsidR="000F0FC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181C7" w14:textId="77777777" w:rsidR="000F0FC6" w:rsidRPr="009E274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4B2F9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D6548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BEDD7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887E7" w14:textId="77777777" w:rsidR="00F8784C" w:rsidRPr="00E6521B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:rsidRPr="00E6521B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Pr="00E6521B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Pr="00E6521B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Pr="00E6521B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Pr="00E6521B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Pr="00E6521B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Pr="00E6521B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:rsidRPr="00E6521B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E6521B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02F9950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14:paraId="7253D0DB" w14:textId="77777777" w:rsidR="000C52A3" w:rsidRPr="00E6521B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E652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FBDC" w14:textId="77777777" w:rsidR="005E11A1" w:rsidRDefault="005E11A1" w:rsidP="00921A75">
      <w:pPr>
        <w:spacing w:after="0" w:line="240" w:lineRule="auto"/>
      </w:pPr>
      <w:r>
        <w:separator/>
      </w:r>
    </w:p>
  </w:endnote>
  <w:endnote w:type="continuationSeparator" w:id="0">
    <w:p w14:paraId="5C48BEDF" w14:textId="77777777" w:rsidR="005E11A1" w:rsidRDefault="005E11A1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252997C2" w:rsidR="00921A75" w:rsidRDefault="00524F2A" w:rsidP="00524F2A">
    <w:pPr>
      <w:pStyle w:val="Footer"/>
      <w:tabs>
        <w:tab w:val="clear" w:pos="4252"/>
        <w:tab w:val="clear" w:pos="8504"/>
        <w:tab w:val="left" w:pos="37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F6A0" w14:textId="77777777" w:rsidR="005E11A1" w:rsidRDefault="005E11A1" w:rsidP="00921A75">
      <w:pPr>
        <w:spacing w:after="0" w:line="240" w:lineRule="auto"/>
      </w:pPr>
      <w:r>
        <w:separator/>
      </w:r>
    </w:p>
  </w:footnote>
  <w:footnote w:type="continuationSeparator" w:id="0">
    <w:p w14:paraId="38FC2744" w14:textId="77777777" w:rsidR="005E11A1" w:rsidRDefault="005E11A1" w:rsidP="0092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96"/>
    <w:multiLevelType w:val="hybridMultilevel"/>
    <w:tmpl w:val="7F4E5486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24C"/>
    <w:multiLevelType w:val="hybridMultilevel"/>
    <w:tmpl w:val="360E2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0AAC"/>
    <w:multiLevelType w:val="hybridMultilevel"/>
    <w:tmpl w:val="DC622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27C3"/>
    <w:multiLevelType w:val="hybridMultilevel"/>
    <w:tmpl w:val="B79EA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5"/>
  </w:num>
  <w:num w:numId="2" w16cid:durableId="1771928670">
    <w:abstractNumId w:val="3"/>
  </w:num>
  <w:num w:numId="3" w16cid:durableId="245846059">
    <w:abstractNumId w:val="0"/>
  </w:num>
  <w:num w:numId="4" w16cid:durableId="475535465">
    <w:abstractNumId w:val="4"/>
  </w:num>
  <w:num w:numId="5" w16cid:durableId="728646510">
    <w:abstractNumId w:val="2"/>
  </w:num>
  <w:num w:numId="6" w16cid:durableId="29487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A2698"/>
    <w:rsid w:val="000B4CBA"/>
    <w:rsid w:val="000C13D6"/>
    <w:rsid w:val="000C52A3"/>
    <w:rsid w:val="000F0FC6"/>
    <w:rsid w:val="001049A9"/>
    <w:rsid w:val="00126C56"/>
    <w:rsid w:val="00140705"/>
    <w:rsid w:val="001602BF"/>
    <w:rsid w:val="001A0D82"/>
    <w:rsid w:val="00256C0B"/>
    <w:rsid w:val="002A4D26"/>
    <w:rsid w:val="002D763C"/>
    <w:rsid w:val="00310C02"/>
    <w:rsid w:val="00362F97"/>
    <w:rsid w:val="00380E87"/>
    <w:rsid w:val="003862BB"/>
    <w:rsid w:val="003B7D0A"/>
    <w:rsid w:val="003C0973"/>
    <w:rsid w:val="003E4FAC"/>
    <w:rsid w:val="003E7B52"/>
    <w:rsid w:val="00427DCB"/>
    <w:rsid w:val="0043344F"/>
    <w:rsid w:val="00462953"/>
    <w:rsid w:val="00466072"/>
    <w:rsid w:val="004835C6"/>
    <w:rsid w:val="0048446B"/>
    <w:rsid w:val="004E0B80"/>
    <w:rsid w:val="00502244"/>
    <w:rsid w:val="005074E1"/>
    <w:rsid w:val="005141D9"/>
    <w:rsid w:val="00524F2A"/>
    <w:rsid w:val="00533649"/>
    <w:rsid w:val="005B48FD"/>
    <w:rsid w:val="005C5F27"/>
    <w:rsid w:val="005D2A23"/>
    <w:rsid w:val="005E11A1"/>
    <w:rsid w:val="005E3611"/>
    <w:rsid w:val="005F2548"/>
    <w:rsid w:val="00616813"/>
    <w:rsid w:val="006215B8"/>
    <w:rsid w:val="006232C7"/>
    <w:rsid w:val="006B2CC7"/>
    <w:rsid w:val="006F32D8"/>
    <w:rsid w:val="006F40CA"/>
    <w:rsid w:val="0070064F"/>
    <w:rsid w:val="00705045"/>
    <w:rsid w:val="00713C63"/>
    <w:rsid w:val="0073106E"/>
    <w:rsid w:val="007312B3"/>
    <w:rsid w:val="007C566A"/>
    <w:rsid w:val="00877D7B"/>
    <w:rsid w:val="00887E6F"/>
    <w:rsid w:val="008F2E93"/>
    <w:rsid w:val="00921A75"/>
    <w:rsid w:val="009357EE"/>
    <w:rsid w:val="009573F6"/>
    <w:rsid w:val="009E2746"/>
    <w:rsid w:val="009F22F7"/>
    <w:rsid w:val="00A43721"/>
    <w:rsid w:val="00A612DD"/>
    <w:rsid w:val="00A63D50"/>
    <w:rsid w:val="00AA08CA"/>
    <w:rsid w:val="00AB1657"/>
    <w:rsid w:val="00AE1F04"/>
    <w:rsid w:val="00AF1565"/>
    <w:rsid w:val="00BB57B7"/>
    <w:rsid w:val="00BE7DBD"/>
    <w:rsid w:val="00C35AE3"/>
    <w:rsid w:val="00C75E41"/>
    <w:rsid w:val="00CA1C48"/>
    <w:rsid w:val="00CB62FD"/>
    <w:rsid w:val="00CF2DAD"/>
    <w:rsid w:val="00D71949"/>
    <w:rsid w:val="00E51070"/>
    <w:rsid w:val="00E6521B"/>
    <w:rsid w:val="00E82341"/>
    <w:rsid w:val="00EC09E5"/>
    <w:rsid w:val="00EC49BF"/>
    <w:rsid w:val="00EE10A1"/>
    <w:rsid w:val="00EE5899"/>
    <w:rsid w:val="00F75CAB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275</TotalTime>
  <Pages>4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24</cp:revision>
  <dcterms:created xsi:type="dcterms:W3CDTF">2023-05-26T23:51:00Z</dcterms:created>
  <dcterms:modified xsi:type="dcterms:W3CDTF">2023-08-29T20:26:00Z</dcterms:modified>
</cp:coreProperties>
</file>