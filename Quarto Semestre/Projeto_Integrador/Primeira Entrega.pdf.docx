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491B8424" w14:textId="77777777" w:rsidTr="000C13D6">
        <w:tc>
          <w:tcPr>
            <w:tcW w:w="8494" w:type="dxa"/>
            <w:shd w:val="clear" w:color="auto" w:fill="C9C9C9" w:themeFill="accent3" w:themeFillTint="99"/>
          </w:tcPr>
          <w:p w14:paraId="4002DE6B" w14:textId="485E67BD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14:paraId="3FA927AE" w14:textId="1D01721F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513CD3C6" w14:textId="77777777" w:rsidTr="564EB7F0">
        <w:tc>
          <w:tcPr>
            <w:tcW w:w="8494" w:type="dxa"/>
          </w:tcPr>
          <w:p w14:paraId="57640671" w14:textId="5FBB0EEB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357FACA" w14:textId="0ED024F2" w:rsidR="003E7B52" w:rsidRPr="005B48FD" w:rsidRDefault="00AD0285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3D2A72" w:rsidRPr="0073106E" w14:paraId="54C7B721" w14:textId="77777777" w:rsidTr="564EB7F0">
        <w:tc>
          <w:tcPr>
            <w:tcW w:w="8494" w:type="dxa"/>
          </w:tcPr>
          <w:p w14:paraId="1DA454F7" w14:textId="77777777" w:rsidR="003D2A72" w:rsidRDefault="003D2A7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da Equipe:</w:t>
            </w:r>
          </w:p>
          <w:p w14:paraId="7A48C558" w14:textId="14417625" w:rsidR="003D2A72" w:rsidRPr="005B48FD" w:rsidRDefault="003D2A7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 e Vírgula</w:t>
            </w:r>
          </w:p>
        </w:tc>
      </w:tr>
    </w:tbl>
    <w:p w14:paraId="7F7AE81C" w14:textId="1626F059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3832D913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68163D19" w14:textId="6212C6A6" w:rsidR="00C35AE3" w:rsidRPr="0073106E" w:rsidRDefault="00C35AE3" w:rsidP="00592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Gerente do projeto</w:t>
            </w:r>
          </w:p>
        </w:tc>
      </w:tr>
    </w:tbl>
    <w:p w14:paraId="11BE8473" w14:textId="686A765A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5E3862EA" w14:textId="77777777" w:rsidTr="00C35AE3">
        <w:tc>
          <w:tcPr>
            <w:tcW w:w="8494" w:type="dxa"/>
          </w:tcPr>
          <w:p w14:paraId="5C9EF141" w14:textId="7455ADB0" w:rsidR="00C35AE3" w:rsidRPr="005B48FD" w:rsidRDefault="00C35AE3" w:rsidP="00C35AE3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54E0C3D" w14:textId="35C2FE1F" w:rsidR="00C35AE3" w:rsidRPr="005B48FD" w:rsidRDefault="00945456" w:rsidP="00C3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 Richard da Silva</w:t>
            </w:r>
          </w:p>
        </w:tc>
      </w:tr>
      <w:tr w:rsidR="00C35AE3" w:rsidRPr="0073106E" w14:paraId="365CD152" w14:textId="77777777" w:rsidTr="00C35AE3">
        <w:tc>
          <w:tcPr>
            <w:tcW w:w="8494" w:type="dxa"/>
          </w:tcPr>
          <w:p w14:paraId="44F8F880" w14:textId="2EEBCBE4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1E62261C" w14:textId="5D3C7C01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35-991629116</w:t>
            </w:r>
          </w:p>
        </w:tc>
      </w:tr>
      <w:tr w:rsidR="00C35AE3" w:rsidRPr="0073106E" w14:paraId="46347E23" w14:textId="77777777" w:rsidTr="00C35AE3">
        <w:tc>
          <w:tcPr>
            <w:tcW w:w="8494" w:type="dxa"/>
          </w:tcPr>
          <w:p w14:paraId="21D705C4" w14:textId="2BC30C5D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104F4E9" w14:textId="27643DC5" w:rsidR="00C35AE3" w:rsidRPr="005B48FD" w:rsidRDefault="0094545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98021441@univas.edu.br</w:t>
            </w:r>
          </w:p>
        </w:tc>
      </w:tr>
    </w:tbl>
    <w:p w14:paraId="1A7F69CC" w14:textId="3F24BB7D" w:rsidR="00C35AE3" w:rsidRDefault="00C35AE3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1FFF3018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4A32F574" w14:textId="7AB93F74" w:rsidR="00F4429F" w:rsidRPr="0073106E" w:rsidRDefault="00F4429F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Equipe do Projeto</w:t>
            </w:r>
          </w:p>
        </w:tc>
      </w:tr>
    </w:tbl>
    <w:p w14:paraId="1BE4D11A" w14:textId="77777777" w:rsidR="00F4429F" w:rsidRPr="005B48FD" w:rsidRDefault="00F4429F" w:rsidP="00F4429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73106E" w14:paraId="220D6127" w14:textId="77777777" w:rsidTr="564EB7F0">
        <w:tc>
          <w:tcPr>
            <w:tcW w:w="8494" w:type="dxa"/>
          </w:tcPr>
          <w:p w14:paraId="343697C1" w14:textId="77777777" w:rsidR="00F4429F" w:rsidRPr="005B48FD" w:rsidRDefault="00F4429F" w:rsidP="00275C4B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2D68A1A1" w14:textId="2032A5BE" w:rsidR="00F4429F" w:rsidRPr="005B48FD" w:rsidRDefault="00F4429F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  <w:r w:rsidR="00253F28">
              <w:rPr>
                <w:rFonts w:ascii="Times New Roman" w:hAnsi="Times New Roman" w:cs="Times New Roman"/>
                <w:sz w:val="24"/>
                <w:szCs w:val="24"/>
              </w:rPr>
              <w:t xml:space="preserve"> Henrique Siqueira de Paiva</w:t>
            </w:r>
          </w:p>
        </w:tc>
      </w:tr>
      <w:tr w:rsidR="00F4429F" w:rsidRPr="0073106E" w14:paraId="7FA9744B" w14:textId="77777777" w:rsidTr="564EB7F0">
        <w:tc>
          <w:tcPr>
            <w:tcW w:w="8494" w:type="dxa"/>
          </w:tcPr>
          <w:p w14:paraId="7654C977" w14:textId="114C61B4" w:rsidR="00F4429F" w:rsidRPr="005B48FD" w:rsidRDefault="4AC2CBA2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Contato</w:t>
            </w:r>
            <w:r w:rsidR="78D604D6"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DC1D231" w14:textId="22145CAF" w:rsidR="00F4429F" w:rsidRPr="005B48FD" w:rsidRDefault="003D2A72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98021911@univas.edu.br</w:t>
            </w:r>
          </w:p>
        </w:tc>
      </w:tr>
      <w:tr w:rsidR="564EB7F0" w14:paraId="6545DEB8" w14:textId="77777777" w:rsidTr="564EB7F0">
        <w:trPr>
          <w:trHeight w:val="300"/>
        </w:trPr>
        <w:tc>
          <w:tcPr>
            <w:tcW w:w="8494" w:type="dxa"/>
          </w:tcPr>
          <w:p w14:paraId="3E255D80" w14:textId="5BFA9CEA" w:rsidR="74FAA722" w:rsidRDefault="74FAA722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00A6396B" w14:textId="4C0BC01D" w:rsidR="74FAA722" w:rsidRDefault="74FAA722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>Subgerente de projeto</w:t>
            </w:r>
          </w:p>
        </w:tc>
      </w:tr>
    </w:tbl>
    <w:p w14:paraId="09F9AB72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29F" w:rsidRPr="00F4429F" w14:paraId="7224764F" w14:textId="77777777" w:rsidTr="564EB7F0">
        <w:tc>
          <w:tcPr>
            <w:tcW w:w="8494" w:type="dxa"/>
          </w:tcPr>
          <w:p w14:paraId="399FD314" w14:textId="77777777" w:rsidR="00F4429F" w:rsidRDefault="00F4429F" w:rsidP="00275C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37171B8" w14:textId="19A1B9AA" w:rsidR="00F4429F" w:rsidRPr="00F4429F" w:rsidRDefault="78D604D6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>Alysson José</w:t>
            </w:r>
            <w:r w:rsidR="334C2029" w:rsidRPr="564EB7F0">
              <w:rPr>
                <w:rFonts w:ascii="Times New Roman" w:hAnsi="Times New Roman" w:cs="Times New Roman"/>
                <w:sz w:val="24"/>
                <w:szCs w:val="24"/>
              </w:rPr>
              <w:t xml:space="preserve"> de Franca Ferreira</w:t>
            </w:r>
          </w:p>
        </w:tc>
      </w:tr>
      <w:tr w:rsidR="00F4429F" w:rsidRPr="00F4429F" w14:paraId="07737AF6" w14:textId="77777777" w:rsidTr="564EB7F0">
        <w:tc>
          <w:tcPr>
            <w:tcW w:w="8494" w:type="dxa"/>
          </w:tcPr>
          <w:p w14:paraId="667D19AE" w14:textId="0E81F8F3" w:rsidR="00F4429F" w:rsidRPr="00F4429F" w:rsidRDefault="24C0109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Contato</w:t>
            </w:r>
            <w:r w:rsidR="22466D59"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E081752" w14:textId="279C16CB" w:rsidR="00F4429F" w:rsidRPr="00F4429F" w:rsidRDefault="003D2A72" w:rsidP="00275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98022015@univas.edu.br</w:t>
            </w:r>
          </w:p>
        </w:tc>
      </w:tr>
      <w:tr w:rsidR="564EB7F0" w14:paraId="5AA81385" w14:textId="77777777" w:rsidTr="564EB7F0">
        <w:trPr>
          <w:trHeight w:val="300"/>
        </w:trPr>
        <w:tc>
          <w:tcPr>
            <w:tcW w:w="8494" w:type="dxa"/>
          </w:tcPr>
          <w:p w14:paraId="20FCF5D1" w14:textId="77777777" w:rsidR="2624C51D" w:rsidRDefault="2624C51D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5EF08855" w14:textId="0A6875E7" w:rsidR="2624C51D" w:rsidRDefault="2624C51D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617D81CB" w14:textId="77777777" w:rsidR="00F4429F" w:rsidRDefault="00F4429F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14:paraId="05812EFD" w14:textId="77777777" w:rsidTr="564EB7F0">
        <w:trPr>
          <w:trHeight w:val="300"/>
        </w:trPr>
        <w:tc>
          <w:tcPr>
            <w:tcW w:w="8494" w:type="dxa"/>
          </w:tcPr>
          <w:p w14:paraId="4DCEA97F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29A8BFE2" w14:textId="06BA1B82" w:rsidR="0C1DE671" w:rsidRDefault="0C1DE671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>Gabriel</w:t>
            </w:r>
            <w:r w:rsidR="003D2A72">
              <w:rPr>
                <w:rFonts w:ascii="Times New Roman" w:hAnsi="Times New Roman" w:cs="Times New Roman"/>
                <w:sz w:val="24"/>
                <w:szCs w:val="24"/>
              </w:rPr>
              <w:t xml:space="preserve"> Francisco de Freitas</w:t>
            </w:r>
          </w:p>
        </w:tc>
      </w:tr>
      <w:tr w:rsidR="564EB7F0" w14:paraId="0789298B" w14:textId="77777777" w:rsidTr="564EB7F0">
        <w:trPr>
          <w:trHeight w:val="300"/>
        </w:trPr>
        <w:tc>
          <w:tcPr>
            <w:tcW w:w="8494" w:type="dxa"/>
          </w:tcPr>
          <w:p w14:paraId="759816C0" w14:textId="3A287A67" w:rsidR="307BD49F" w:rsidRDefault="307BD49F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Contat</w:t>
            </w:r>
            <w:r w:rsidR="564EB7F0"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o:</w:t>
            </w:r>
          </w:p>
          <w:p w14:paraId="544A86E2" w14:textId="1538ADE6" w:rsidR="564EB7F0" w:rsidRDefault="003D2A72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98024766@univas.edu.br</w:t>
            </w:r>
          </w:p>
        </w:tc>
      </w:tr>
      <w:tr w:rsidR="564EB7F0" w14:paraId="15D80866" w14:textId="77777777" w:rsidTr="564EB7F0">
        <w:trPr>
          <w:trHeight w:val="300"/>
        </w:trPr>
        <w:tc>
          <w:tcPr>
            <w:tcW w:w="8494" w:type="dxa"/>
          </w:tcPr>
          <w:p w14:paraId="5D931ECB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4549F2E3" w14:textId="0A6875E7" w:rsidR="564EB7F0" w:rsidRDefault="564EB7F0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43C83B03" w14:textId="4B52DFA4" w:rsidR="00F4429F" w:rsidRPr="005B48FD" w:rsidRDefault="00F4429F" w:rsidP="564EB7F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14:paraId="117C2D99" w14:textId="77777777" w:rsidTr="564EB7F0">
        <w:trPr>
          <w:trHeight w:val="540"/>
        </w:trPr>
        <w:tc>
          <w:tcPr>
            <w:tcW w:w="8494" w:type="dxa"/>
          </w:tcPr>
          <w:p w14:paraId="1F89B9B2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7DC4D569" w14:textId="335507FF" w:rsidR="123ECE84" w:rsidRDefault="123ECE84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564EB7F0">
              <w:rPr>
                <w:rFonts w:ascii="Times New Roman" w:hAnsi="Times New Roman" w:cs="Times New Roman"/>
                <w:sz w:val="24"/>
                <w:szCs w:val="24"/>
              </w:rPr>
              <w:t>Isabelli</w:t>
            </w:r>
            <w:proofErr w:type="spellEnd"/>
            <w:r w:rsidR="003D2A72">
              <w:rPr>
                <w:rFonts w:ascii="Times New Roman" w:hAnsi="Times New Roman" w:cs="Times New Roman"/>
                <w:sz w:val="24"/>
                <w:szCs w:val="24"/>
              </w:rPr>
              <w:t xml:space="preserve"> Luiza Cavalcante dos Santos</w:t>
            </w:r>
          </w:p>
        </w:tc>
      </w:tr>
      <w:tr w:rsidR="564EB7F0" w14:paraId="05C7C97A" w14:textId="77777777" w:rsidTr="564EB7F0">
        <w:trPr>
          <w:trHeight w:val="300"/>
        </w:trPr>
        <w:tc>
          <w:tcPr>
            <w:tcW w:w="8494" w:type="dxa"/>
          </w:tcPr>
          <w:p w14:paraId="571E03BC" w14:textId="73E14EA4" w:rsidR="123ECE84" w:rsidRDefault="123ECE84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Contato</w:t>
            </w:r>
            <w:r w:rsidR="564EB7F0"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59AEC2E" w14:textId="258C17AA" w:rsidR="564EB7F0" w:rsidRDefault="003D2A72" w:rsidP="564EB7F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98026857@univas.edu.br</w:t>
            </w:r>
          </w:p>
        </w:tc>
      </w:tr>
      <w:tr w:rsidR="564EB7F0" w14:paraId="371E2E99" w14:textId="77777777" w:rsidTr="564EB7F0">
        <w:trPr>
          <w:trHeight w:val="300"/>
        </w:trPr>
        <w:tc>
          <w:tcPr>
            <w:tcW w:w="8494" w:type="dxa"/>
          </w:tcPr>
          <w:p w14:paraId="1001EFA6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5EE0D1E6" w14:textId="0A6875E7" w:rsidR="564EB7F0" w:rsidRDefault="564EB7F0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2EF8777F" w14:textId="76F2D7FA" w:rsidR="00F4429F" w:rsidRPr="005B48FD" w:rsidRDefault="00F4429F" w:rsidP="564EB7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63D13" w14:textId="6E3A89F0" w:rsidR="00F4429F" w:rsidRDefault="00F4429F" w:rsidP="564EB7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3A7D3" w14:textId="77777777" w:rsidR="009F445B" w:rsidRPr="005B48FD" w:rsidRDefault="009F445B" w:rsidP="564EB7F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14:paraId="276EAD7D" w14:textId="77777777" w:rsidTr="564EB7F0">
        <w:trPr>
          <w:trHeight w:val="300"/>
        </w:trPr>
        <w:tc>
          <w:tcPr>
            <w:tcW w:w="8494" w:type="dxa"/>
          </w:tcPr>
          <w:p w14:paraId="1374F0A2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Nome:</w:t>
            </w:r>
          </w:p>
          <w:p w14:paraId="718DF296" w14:textId="15C4A0D7" w:rsidR="16B31BC0" w:rsidRDefault="16B31BC0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2DC59F02" w:rsidRPr="564EB7F0">
              <w:rPr>
                <w:rFonts w:ascii="Times New Roman" w:hAnsi="Times New Roman" w:cs="Times New Roman"/>
                <w:sz w:val="24"/>
                <w:szCs w:val="24"/>
              </w:rPr>
              <w:t>rcelo</w:t>
            </w:r>
            <w:r w:rsidR="003D2A72">
              <w:rPr>
                <w:rFonts w:ascii="Times New Roman" w:hAnsi="Times New Roman" w:cs="Times New Roman"/>
                <w:sz w:val="24"/>
                <w:szCs w:val="24"/>
              </w:rPr>
              <w:t xml:space="preserve"> Augusto da Silva Ferreira</w:t>
            </w:r>
          </w:p>
        </w:tc>
      </w:tr>
      <w:tr w:rsidR="564EB7F0" w14:paraId="28E968DF" w14:textId="77777777" w:rsidTr="564EB7F0">
        <w:trPr>
          <w:trHeight w:val="300"/>
        </w:trPr>
        <w:tc>
          <w:tcPr>
            <w:tcW w:w="8494" w:type="dxa"/>
          </w:tcPr>
          <w:p w14:paraId="5435515F" w14:textId="3A287A6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790986A7" w14:textId="543B027C" w:rsidR="564EB7F0" w:rsidRDefault="003D2A72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98027004@univas.edu.br</w:t>
            </w:r>
          </w:p>
        </w:tc>
      </w:tr>
      <w:tr w:rsidR="564EB7F0" w14:paraId="0D3A7B6B" w14:textId="77777777" w:rsidTr="564EB7F0">
        <w:trPr>
          <w:trHeight w:val="300"/>
        </w:trPr>
        <w:tc>
          <w:tcPr>
            <w:tcW w:w="8494" w:type="dxa"/>
          </w:tcPr>
          <w:p w14:paraId="518A3C9D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15FCF3C0" w14:textId="0A6875E7" w:rsidR="564EB7F0" w:rsidRDefault="564EB7F0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6C600E5F" w14:textId="30D8D27E" w:rsidR="00F4429F" w:rsidRPr="005B48FD" w:rsidRDefault="00F4429F" w:rsidP="564EB7F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564EB7F0" w14:paraId="176DD0A3" w14:textId="77777777" w:rsidTr="564EB7F0">
        <w:trPr>
          <w:trHeight w:val="300"/>
        </w:trPr>
        <w:tc>
          <w:tcPr>
            <w:tcW w:w="8494" w:type="dxa"/>
          </w:tcPr>
          <w:p w14:paraId="0FDD67EB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3D3E272" w14:textId="5DE627E0" w:rsidR="564EB7F0" w:rsidRDefault="564EB7F0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1C4A5262" w:rsidRPr="564EB7F0">
              <w:rPr>
                <w:rFonts w:ascii="Times New Roman" w:hAnsi="Times New Roman" w:cs="Times New Roman"/>
                <w:sz w:val="24"/>
                <w:szCs w:val="24"/>
              </w:rPr>
              <w:t>theus</w:t>
            </w:r>
            <w:r w:rsidR="003D2A72">
              <w:rPr>
                <w:rFonts w:ascii="Times New Roman" w:hAnsi="Times New Roman" w:cs="Times New Roman"/>
                <w:sz w:val="24"/>
                <w:szCs w:val="24"/>
              </w:rPr>
              <w:t xml:space="preserve"> Reginaldo Rezende</w:t>
            </w:r>
          </w:p>
        </w:tc>
      </w:tr>
      <w:tr w:rsidR="564EB7F0" w14:paraId="31499CFA" w14:textId="77777777" w:rsidTr="564EB7F0">
        <w:trPr>
          <w:trHeight w:val="300"/>
        </w:trPr>
        <w:tc>
          <w:tcPr>
            <w:tcW w:w="8494" w:type="dxa"/>
          </w:tcPr>
          <w:p w14:paraId="28C2CD69" w14:textId="3A287A6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Contato:</w:t>
            </w:r>
          </w:p>
          <w:p w14:paraId="1D6D0DF4" w14:textId="0E6B51C5" w:rsidR="564EB7F0" w:rsidRDefault="003D2A72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98029438@univas.edu.br</w:t>
            </w:r>
          </w:p>
        </w:tc>
      </w:tr>
      <w:tr w:rsidR="564EB7F0" w14:paraId="6839D9BB" w14:textId="77777777" w:rsidTr="564EB7F0">
        <w:trPr>
          <w:trHeight w:val="300"/>
        </w:trPr>
        <w:tc>
          <w:tcPr>
            <w:tcW w:w="8494" w:type="dxa"/>
          </w:tcPr>
          <w:p w14:paraId="7AA67D61" w14:textId="77777777" w:rsidR="564EB7F0" w:rsidRDefault="564EB7F0" w:rsidP="564EB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Função:</w:t>
            </w:r>
          </w:p>
          <w:p w14:paraId="53055614" w14:textId="0A6875E7" w:rsidR="564EB7F0" w:rsidRDefault="564EB7F0" w:rsidP="564EB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64EB7F0">
              <w:rPr>
                <w:rFonts w:ascii="Times New Roman" w:hAnsi="Times New Roman" w:cs="Times New Roman"/>
                <w:sz w:val="24"/>
                <w:szCs w:val="24"/>
              </w:rPr>
              <w:t xml:space="preserve"> Desenvolvedor de Software Júnior</w:t>
            </w:r>
          </w:p>
        </w:tc>
      </w:tr>
    </w:tbl>
    <w:p w14:paraId="4A5835F6" w14:textId="1FE2351B" w:rsidR="564EB7F0" w:rsidRDefault="564EB7F0" w:rsidP="564EB7F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3EE8C5B6" w14:textId="70BCCE68" w:rsidR="00713C63" w:rsidRPr="00887E6F" w:rsidRDefault="00713C63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Finalidade do Projeto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564EB7F0">
        <w:trPr>
          <w:trHeight w:val="1247"/>
        </w:trPr>
        <w:tc>
          <w:tcPr>
            <w:tcW w:w="8494" w:type="dxa"/>
          </w:tcPr>
          <w:p w14:paraId="7B93881D" w14:textId="56E0641A" w:rsidR="0073106E" w:rsidRPr="009573F6" w:rsidRDefault="009F1CBD" w:rsidP="009F1CBD">
            <w:pPr>
              <w:tabs>
                <w:tab w:val="left" w:pos="2364"/>
              </w:tabs>
              <w:jc w:val="both"/>
              <w:rPr>
                <w:rFonts w:ascii="Times New Roman" w:hAnsi="Times New Roman" w:cs="Times New Roman"/>
              </w:rPr>
            </w:pPr>
            <w:r w:rsidRPr="564EB7F0">
              <w:rPr>
                <w:rFonts w:ascii="Times New Roman" w:hAnsi="Times New Roman" w:cs="Times New Roman"/>
              </w:rPr>
              <w:t xml:space="preserve">O projeto tem como </w:t>
            </w:r>
            <w:r w:rsidR="170D8BE1" w:rsidRPr="564EB7F0">
              <w:rPr>
                <w:rFonts w:ascii="Times New Roman" w:hAnsi="Times New Roman" w:cs="Times New Roman"/>
              </w:rPr>
              <w:t>finalidade</w:t>
            </w:r>
            <w:r w:rsidRPr="564EB7F0">
              <w:rPr>
                <w:rFonts w:ascii="Times New Roman" w:hAnsi="Times New Roman" w:cs="Times New Roman"/>
              </w:rPr>
              <w:t xml:space="preserve"> proporcionar ensino de curso de lógica </w:t>
            </w:r>
            <w:r w:rsidR="00AD0285">
              <w:rPr>
                <w:rFonts w:ascii="Times New Roman" w:hAnsi="Times New Roman" w:cs="Times New Roman"/>
              </w:rPr>
              <w:t>de programação</w:t>
            </w:r>
            <w:r w:rsidRPr="564EB7F0">
              <w:rPr>
                <w:rFonts w:ascii="Times New Roman" w:hAnsi="Times New Roman" w:cs="Times New Roman"/>
              </w:rPr>
              <w:t xml:space="preserve"> para alunos </w:t>
            </w:r>
            <w:r w:rsidR="00AD0285">
              <w:rPr>
                <w:rFonts w:ascii="Times New Roman" w:hAnsi="Times New Roman" w:cs="Times New Roman"/>
              </w:rPr>
              <w:t>de instituições de ensino da cidade de Pouso Alegre.</w:t>
            </w:r>
          </w:p>
        </w:tc>
      </w:tr>
    </w:tbl>
    <w:p w14:paraId="6CDDEEC0" w14:textId="5884D10F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036011D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191D32E4" w14:textId="17313B55" w:rsidR="00713C63" w:rsidRPr="00887E6F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Instituição a ser atendida</w:t>
            </w:r>
          </w:p>
        </w:tc>
      </w:tr>
    </w:tbl>
    <w:p w14:paraId="02D5766D" w14:textId="7ECC2D54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16441AA" w14:textId="77777777" w:rsidTr="00EE10A1">
        <w:trPr>
          <w:trHeight w:val="1247"/>
        </w:trPr>
        <w:tc>
          <w:tcPr>
            <w:tcW w:w="8494" w:type="dxa"/>
          </w:tcPr>
          <w:p w14:paraId="35830CCA" w14:textId="77777777" w:rsidR="00AD0285" w:rsidRDefault="009F1CBD" w:rsidP="00AD028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Colégio </w:t>
            </w:r>
            <w:r w:rsidR="00AD0285">
              <w:rPr>
                <w:rFonts w:ascii="Times New Roman" w:hAnsi="Times New Roman" w:cs="Times New Roman"/>
                <w:sz w:val="24"/>
                <w:szCs w:val="24"/>
              </w:rPr>
              <w:t>Vinicius Meyer</w:t>
            </w:r>
          </w:p>
          <w:p w14:paraId="0DF2C52D" w14:textId="451B926E" w:rsidR="00AD0285" w:rsidRPr="00AD0285" w:rsidRDefault="006274B7" w:rsidP="00AD028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Colégio </w:t>
            </w:r>
            <w:r w:rsidR="00AD0285">
              <w:rPr>
                <w:rFonts w:ascii="Times New Roman" w:hAnsi="Times New Roman" w:cs="Times New Roman"/>
                <w:sz w:val="24"/>
                <w:szCs w:val="24"/>
              </w:rPr>
              <w:t>Tiradentes</w:t>
            </w:r>
          </w:p>
          <w:p w14:paraId="522CF29D" w14:textId="148D5B43" w:rsidR="00AD0285" w:rsidRPr="009F1CBD" w:rsidRDefault="00AD0285" w:rsidP="00AD02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</w:p>
        </w:tc>
      </w:tr>
    </w:tbl>
    <w:p w14:paraId="639FCBA8" w14:textId="4AA6004E" w:rsidR="00713C63" w:rsidRDefault="00713C63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457EB84D" w14:textId="77777777" w:rsidTr="00275C4B">
        <w:tc>
          <w:tcPr>
            <w:tcW w:w="8494" w:type="dxa"/>
            <w:shd w:val="clear" w:color="auto" w:fill="525252" w:themeFill="accent3" w:themeFillShade="80"/>
          </w:tcPr>
          <w:p w14:paraId="6C243E80" w14:textId="72CEFBF6" w:rsidR="006274B7" w:rsidRPr="00E82341" w:rsidRDefault="006274B7" w:rsidP="00275C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Objetivo</w:t>
            </w:r>
          </w:p>
        </w:tc>
      </w:tr>
    </w:tbl>
    <w:p w14:paraId="297128EE" w14:textId="77777777" w:rsidR="006274B7" w:rsidRPr="005B48FD" w:rsidRDefault="006274B7" w:rsidP="006274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4B7" w:rsidRPr="0073106E" w14:paraId="1BC4D6BE" w14:textId="77777777" w:rsidTr="564EB7F0">
        <w:trPr>
          <w:trHeight w:val="1247"/>
        </w:trPr>
        <w:tc>
          <w:tcPr>
            <w:tcW w:w="8494" w:type="dxa"/>
          </w:tcPr>
          <w:p w14:paraId="753C0CD2" w14:textId="03706C9A" w:rsidR="006274B7" w:rsidRPr="005B48FD" w:rsidRDefault="00D2047B" w:rsidP="00275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objetivo é introduzir alunos do ensino médio à lógica de programação a partir de conteúdos práticos utilizando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Assim, espera-se que ao final os alunos tenham noção básica do funcionamento de algoritmos e sintaxe de uma linguagem de programação. </w:t>
            </w:r>
          </w:p>
        </w:tc>
      </w:tr>
    </w:tbl>
    <w:p w14:paraId="756CDB41" w14:textId="77777777" w:rsidR="006274B7" w:rsidRPr="009F1CBD" w:rsidRDefault="006274B7" w:rsidP="009F1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44F844F9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454D190" w14:textId="53C2660D" w:rsidR="00713C63" w:rsidRPr="00E82341" w:rsidRDefault="00A242A4" w:rsidP="00F442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Planejamento</w:t>
            </w:r>
          </w:p>
        </w:tc>
      </w:tr>
    </w:tbl>
    <w:p w14:paraId="037ADF20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5B25BF57" w14:textId="77777777" w:rsidTr="00EE10A1">
        <w:trPr>
          <w:trHeight w:val="1247"/>
        </w:trPr>
        <w:tc>
          <w:tcPr>
            <w:tcW w:w="8494" w:type="dxa"/>
          </w:tcPr>
          <w:p w14:paraId="6E9B6C69" w14:textId="77777777" w:rsidR="00964B2C" w:rsidRDefault="00964B2C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Será realizado reuniões aos domingos para tratar das entregas e divisões de atividades assim como tirar dúvidas e esclarecimento a respeito do projeto.</w:t>
            </w:r>
          </w:p>
          <w:p w14:paraId="1BCE79DC" w14:textId="626069DA" w:rsidR="00964B2C" w:rsidRPr="005B48FD" w:rsidRDefault="00964B2C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utilizado o Azure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acompanhamento de sprints e armazenamento dos artefatos.</w:t>
            </w:r>
          </w:p>
        </w:tc>
      </w:tr>
    </w:tbl>
    <w:p w14:paraId="7253D0DB" w14:textId="77777777" w:rsidR="000C52A3" w:rsidRPr="005B48FD" w:rsidRDefault="000C52A3" w:rsidP="00A242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52A3" w:rsidRPr="005B48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F9D9" w14:textId="77777777" w:rsidR="005C23D8" w:rsidRDefault="005C23D8" w:rsidP="00921A75">
      <w:pPr>
        <w:spacing w:after="0" w:line="240" w:lineRule="auto"/>
      </w:pPr>
      <w:r>
        <w:separator/>
      </w:r>
    </w:p>
  </w:endnote>
  <w:endnote w:type="continuationSeparator" w:id="0">
    <w:p w14:paraId="5B99A289" w14:textId="77777777" w:rsidR="005C23D8" w:rsidRDefault="005C23D8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2" style="position:absolute;margin-left:-100.95pt;margin-top:780.45pt;width:706.9pt;height:118.8pt;rotation:180;z-index:-251655168;mso-position-horizontal-relative:page;mso-position-vertical-relative:top-margin-area;mso-height-relative:margin" coordsize="89775,16655" o:spid="_x0000_s1026" w14:anchorId="0D634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style="position:absolute;left:36467;width:53308;height:16546" coordsize="53308,2773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style="position:absolute;width:53241;height:27719;visibility:visible;mso-wrap-style:square;v-text-anchor:middle" coordsize="3876675,1762125" o:spid="_x0000_s1028" fillcolor="#b4c6e7 [1300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style="position:absolute;left:14586;top:14695;width:38722;height:13036;visibility:visible;mso-wrap-style:square;v-text-anchor:middle" coordsize="2819400,828675" o:spid="_x0000_s1029" fillcolor="#b4c6e7 [1300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style="position:absolute;top:7511;width:82413;height:9144;visibility:visible;mso-wrap-style:square;v-text-anchor:middle" coordsize="6000750,1924050" o:spid="_x0000_s1030" fillcolor="#2f5496 [24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style="position:absolute;top:6096;width:82410;height:6858;visibility:visible;mso-wrap-style:square;v-text-anchor:middle" coordsize="6000750,904875" o:spid="_x0000_s1031" fillcolor="#1f3763 [16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5938" w14:textId="77777777" w:rsidR="005C23D8" w:rsidRDefault="005C23D8" w:rsidP="00921A75">
      <w:pPr>
        <w:spacing w:after="0" w:line="240" w:lineRule="auto"/>
      </w:pPr>
      <w:r>
        <w:separator/>
      </w:r>
    </w:p>
  </w:footnote>
  <w:footnote w:type="continuationSeparator" w:id="0">
    <w:p w14:paraId="7C4BECC7" w14:textId="77777777" w:rsidR="005C23D8" w:rsidRDefault="005C23D8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533F671C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64DD14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8kJ7E/lHVsV4q" int2:id="xYKv2JE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70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1F3"/>
    <w:multiLevelType w:val="hybridMultilevel"/>
    <w:tmpl w:val="E2149AAE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827A1"/>
    <w:multiLevelType w:val="hybridMultilevel"/>
    <w:tmpl w:val="022EF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22179">
    <w:abstractNumId w:val="2"/>
  </w:num>
  <w:num w:numId="2" w16cid:durableId="1771928670">
    <w:abstractNumId w:val="0"/>
  </w:num>
  <w:num w:numId="3" w16cid:durableId="318194075">
    <w:abstractNumId w:val="1"/>
  </w:num>
  <w:num w:numId="4" w16cid:durableId="1098788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B6D65"/>
    <w:rsid w:val="000C13D6"/>
    <w:rsid w:val="000C52A3"/>
    <w:rsid w:val="001049A9"/>
    <w:rsid w:val="00140705"/>
    <w:rsid w:val="001602BF"/>
    <w:rsid w:val="001762BD"/>
    <w:rsid w:val="001A0D82"/>
    <w:rsid w:val="00253F28"/>
    <w:rsid w:val="002A4D26"/>
    <w:rsid w:val="00362F97"/>
    <w:rsid w:val="003813F4"/>
    <w:rsid w:val="003B7AEC"/>
    <w:rsid w:val="003B7D0A"/>
    <w:rsid w:val="003D2A72"/>
    <w:rsid w:val="003E6A35"/>
    <w:rsid w:val="003E7B52"/>
    <w:rsid w:val="00466072"/>
    <w:rsid w:val="0048446B"/>
    <w:rsid w:val="004E0B80"/>
    <w:rsid w:val="00502244"/>
    <w:rsid w:val="005141D9"/>
    <w:rsid w:val="00540BB8"/>
    <w:rsid w:val="005B48FD"/>
    <w:rsid w:val="005C23D8"/>
    <w:rsid w:val="005D1780"/>
    <w:rsid w:val="005D63C5"/>
    <w:rsid w:val="005E3611"/>
    <w:rsid w:val="00616813"/>
    <w:rsid w:val="006274B7"/>
    <w:rsid w:val="006B2CC7"/>
    <w:rsid w:val="006F32D8"/>
    <w:rsid w:val="006F40CA"/>
    <w:rsid w:val="00700017"/>
    <w:rsid w:val="0070064F"/>
    <w:rsid w:val="00705045"/>
    <w:rsid w:val="00713C63"/>
    <w:rsid w:val="0073106E"/>
    <w:rsid w:val="00887E6F"/>
    <w:rsid w:val="008D2341"/>
    <w:rsid w:val="00921A75"/>
    <w:rsid w:val="00945456"/>
    <w:rsid w:val="009573F6"/>
    <w:rsid w:val="00964B2C"/>
    <w:rsid w:val="009F1CBD"/>
    <w:rsid w:val="009F22F7"/>
    <w:rsid w:val="009F445B"/>
    <w:rsid w:val="00A242A4"/>
    <w:rsid w:val="00A43721"/>
    <w:rsid w:val="00A63D50"/>
    <w:rsid w:val="00AD0285"/>
    <w:rsid w:val="00AD37B9"/>
    <w:rsid w:val="00AF1547"/>
    <w:rsid w:val="00BB57B7"/>
    <w:rsid w:val="00C0380D"/>
    <w:rsid w:val="00C35AE3"/>
    <w:rsid w:val="00C75E41"/>
    <w:rsid w:val="00CB62FD"/>
    <w:rsid w:val="00D2047B"/>
    <w:rsid w:val="00D236A8"/>
    <w:rsid w:val="00E51070"/>
    <w:rsid w:val="00E82341"/>
    <w:rsid w:val="00EC09E5"/>
    <w:rsid w:val="00EE10A1"/>
    <w:rsid w:val="00EE5899"/>
    <w:rsid w:val="00F1509A"/>
    <w:rsid w:val="00F4429F"/>
    <w:rsid w:val="00FE4C92"/>
    <w:rsid w:val="04889CC8"/>
    <w:rsid w:val="0C1DE671"/>
    <w:rsid w:val="0E6E462B"/>
    <w:rsid w:val="123ECE84"/>
    <w:rsid w:val="12B2D23D"/>
    <w:rsid w:val="130F9422"/>
    <w:rsid w:val="16B31BC0"/>
    <w:rsid w:val="170D8BE1"/>
    <w:rsid w:val="1C4A5262"/>
    <w:rsid w:val="1ECD777B"/>
    <w:rsid w:val="22466D59"/>
    <w:rsid w:val="24C01090"/>
    <w:rsid w:val="2624C51D"/>
    <w:rsid w:val="2A620574"/>
    <w:rsid w:val="2DC59F02"/>
    <w:rsid w:val="2ED89442"/>
    <w:rsid w:val="307BD49F"/>
    <w:rsid w:val="308A97A8"/>
    <w:rsid w:val="334C2029"/>
    <w:rsid w:val="398A6786"/>
    <w:rsid w:val="3BAB9DEF"/>
    <w:rsid w:val="47969CFD"/>
    <w:rsid w:val="4AC2CBA2"/>
    <w:rsid w:val="4D657FA0"/>
    <w:rsid w:val="4E732C69"/>
    <w:rsid w:val="4F015001"/>
    <w:rsid w:val="4FDF766C"/>
    <w:rsid w:val="51ABC5BE"/>
    <w:rsid w:val="54B2E78F"/>
    <w:rsid w:val="564EB7F0"/>
    <w:rsid w:val="59C7716A"/>
    <w:rsid w:val="60A23B2B"/>
    <w:rsid w:val="60E95D29"/>
    <w:rsid w:val="6407D58E"/>
    <w:rsid w:val="6625A742"/>
    <w:rsid w:val="6669D3E8"/>
    <w:rsid w:val="666CC940"/>
    <w:rsid w:val="673F7650"/>
    <w:rsid w:val="6B09FE9F"/>
    <w:rsid w:val="74FAA722"/>
    <w:rsid w:val="775D87A0"/>
    <w:rsid w:val="78D604D6"/>
    <w:rsid w:val="7907FAFC"/>
    <w:rsid w:val="79A4D33F"/>
    <w:rsid w:val="7A952862"/>
    <w:rsid w:val="7CF726BC"/>
    <w:rsid w:val="7E6CB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2</cp:revision>
  <cp:lastPrinted>2023-08-11T23:00:00Z</cp:lastPrinted>
  <dcterms:created xsi:type="dcterms:W3CDTF">2023-08-11T23:01:00Z</dcterms:created>
  <dcterms:modified xsi:type="dcterms:W3CDTF">2023-08-11T23:01:00Z</dcterms:modified>
</cp:coreProperties>
</file>